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51D247E1" w:rsidR="0093731C" w:rsidRPr="00DB79C4" w:rsidRDefault="00CA29F8" w:rsidP="007308B5">
      <w:pPr>
        <w:pStyle w:val="Title"/>
        <w:rPr>
          <w:b/>
        </w:rPr>
      </w:pPr>
      <w:r w:rsidRPr="00DB79C4">
        <w:rPr>
          <w:b/>
        </w:rPr>
        <w:t xml:space="preserve">Data Output from </w:t>
      </w:r>
      <w:r w:rsidR="00DB79C4" w:rsidRPr="00DB79C4">
        <w:rPr>
          <w:rFonts w:cs="Segoe UI"/>
          <w:b/>
        </w:rPr>
        <w:t>F1® 23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4927360E" w14:textId="0ABDA122" w:rsidR="009C3C85"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32899375" w:history="1">
            <w:r w:rsidR="009C3C85" w:rsidRPr="009C4A3B">
              <w:rPr>
                <w:rStyle w:val="Hyperlink"/>
                <w:noProof/>
              </w:rPr>
              <w:t>Overview</w:t>
            </w:r>
            <w:r w:rsidR="009C3C85">
              <w:rPr>
                <w:noProof/>
                <w:webHidden/>
              </w:rPr>
              <w:tab/>
            </w:r>
            <w:r w:rsidR="009C3C85">
              <w:rPr>
                <w:noProof/>
                <w:webHidden/>
              </w:rPr>
              <w:fldChar w:fldCharType="begin"/>
            </w:r>
            <w:r w:rsidR="009C3C85">
              <w:rPr>
                <w:noProof/>
                <w:webHidden/>
              </w:rPr>
              <w:instrText xml:space="preserve"> PAGEREF _Toc132899375 \h </w:instrText>
            </w:r>
            <w:r w:rsidR="009C3C85">
              <w:rPr>
                <w:noProof/>
                <w:webHidden/>
              </w:rPr>
            </w:r>
            <w:r w:rsidR="009C3C85">
              <w:rPr>
                <w:noProof/>
                <w:webHidden/>
              </w:rPr>
              <w:fldChar w:fldCharType="separate"/>
            </w:r>
            <w:r w:rsidR="00503A0E">
              <w:rPr>
                <w:noProof/>
                <w:webHidden/>
              </w:rPr>
              <w:t>1</w:t>
            </w:r>
            <w:r w:rsidR="009C3C85">
              <w:rPr>
                <w:noProof/>
                <w:webHidden/>
              </w:rPr>
              <w:fldChar w:fldCharType="end"/>
            </w:r>
          </w:hyperlink>
        </w:p>
        <w:p w14:paraId="00519BDE" w14:textId="592676BF" w:rsidR="009C3C85"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32899376" w:history="1">
            <w:r w:rsidR="009C3C85" w:rsidRPr="009C4A3B">
              <w:rPr>
                <w:rStyle w:val="Hyperlink"/>
                <w:noProof/>
              </w:rPr>
              <w:t>Packet Information</w:t>
            </w:r>
            <w:r w:rsidR="009C3C85">
              <w:rPr>
                <w:noProof/>
                <w:webHidden/>
              </w:rPr>
              <w:tab/>
            </w:r>
            <w:r w:rsidR="009C3C85">
              <w:rPr>
                <w:noProof/>
                <w:webHidden/>
              </w:rPr>
              <w:fldChar w:fldCharType="begin"/>
            </w:r>
            <w:r w:rsidR="009C3C85">
              <w:rPr>
                <w:noProof/>
                <w:webHidden/>
              </w:rPr>
              <w:instrText xml:space="preserve"> PAGEREF _Toc132899376 \h </w:instrText>
            </w:r>
            <w:r w:rsidR="009C3C85">
              <w:rPr>
                <w:noProof/>
                <w:webHidden/>
              </w:rPr>
            </w:r>
            <w:r w:rsidR="009C3C85">
              <w:rPr>
                <w:noProof/>
                <w:webHidden/>
              </w:rPr>
              <w:fldChar w:fldCharType="separate"/>
            </w:r>
            <w:r w:rsidR="00503A0E">
              <w:rPr>
                <w:noProof/>
                <w:webHidden/>
              </w:rPr>
              <w:t>2</w:t>
            </w:r>
            <w:r w:rsidR="009C3C85">
              <w:rPr>
                <w:noProof/>
                <w:webHidden/>
              </w:rPr>
              <w:fldChar w:fldCharType="end"/>
            </w:r>
          </w:hyperlink>
        </w:p>
        <w:p w14:paraId="55D552E3" w14:textId="5AEE8F1B" w:rsidR="009C3C85"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32899377" w:history="1">
            <w:r w:rsidR="009C3C85" w:rsidRPr="009C4A3B">
              <w:rPr>
                <w:rStyle w:val="Hyperlink"/>
                <w:noProof/>
              </w:rPr>
              <w:t>FAQS</w:t>
            </w:r>
            <w:r w:rsidR="009C3C85">
              <w:rPr>
                <w:noProof/>
                <w:webHidden/>
              </w:rPr>
              <w:tab/>
            </w:r>
            <w:r w:rsidR="009C3C85">
              <w:rPr>
                <w:noProof/>
                <w:webHidden/>
              </w:rPr>
              <w:fldChar w:fldCharType="begin"/>
            </w:r>
            <w:r w:rsidR="009C3C85">
              <w:rPr>
                <w:noProof/>
                <w:webHidden/>
              </w:rPr>
              <w:instrText xml:space="preserve"> PAGEREF _Toc132899377 \h </w:instrText>
            </w:r>
            <w:r w:rsidR="009C3C85">
              <w:rPr>
                <w:noProof/>
                <w:webHidden/>
              </w:rPr>
            </w:r>
            <w:r w:rsidR="009C3C85">
              <w:rPr>
                <w:noProof/>
                <w:webHidden/>
              </w:rPr>
              <w:fldChar w:fldCharType="separate"/>
            </w:r>
            <w:r w:rsidR="00503A0E">
              <w:rPr>
                <w:noProof/>
                <w:webHidden/>
              </w:rPr>
              <w:t>16</w:t>
            </w:r>
            <w:r w:rsidR="009C3C85">
              <w:rPr>
                <w:noProof/>
                <w:webHidden/>
              </w:rPr>
              <w:fldChar w:fldCharType="end"/>
            </w:r>
          </w:hyperlink>
        </w:p>
        <w:p w14:paraId="73D9B3FE" w14:textId="477AD778" w:rsidR="009C3C85"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32899378" w:history="1">
            <w:r w:rsidR="009C3C85" w:rsidRPr="009C4A3B">
              <w:rPr>
                <w:rStyle w:val="Hyperlink"/>
                <w:noProof/>
              </w:rPr>
              <w:t>Appendices</w:t>
            </w:r>
            <w:r w:rsidR="009C3C85">
              <w:rPr>
                <w:noProof/>
                <w:webHidden/>
              </w:rPr>
              <w:tab/>
            </w:r>
            <w:r w:rsidR="009C3C85">
              <w:rPr>
                <w:noProof/>
                <w:webHidden/>
              </w:rPr>
              <w:fldChar w:fldCharType="begin"/>
            </w:r>
            <w:r w:rsidR="009C3C85">
              <w:rPr>
                <w:noProof/>
                <w:webHidden/>
              </w:rPr>
              <w:instrText xml:space="preserve"> PAGEREF _Toc132899378 \h </w:instrText>
            </w:r>
            <w:r w:rsidR="009C3C85">
              <w:rPr>
                <w:noProof/>
                <w:webHidden/>
              </w:rPr>
            </w:r>
            <w:r w:rsidR="009C3C85">
              <w:rPr>
                <w:noProof/>
                <w:webHidden/>
              </w:rPr>
              <w:fldChar w:fldCharType="separate"/>
            </w:r>
            <w:r w:rsidR="00503A0E">
              <w:rPr>
                <w:noProof/>
                <w:webHidden/>
              </w:rPr>
              <w:t>21</w:t>
            </w:r>
            <w:r w:rsidR="009C3C85">
              <w:rPr>
                <w:noProof/>
                <w:webHidden/>
              </w:rPr>
              <w:fldChar w:fldCharType="end"/>
            </w:r>
          </w:hyperlink>
        </w:p>
        <w:p w14:paraId="01DB0439" w14:textId="737F311F" w:rsidR="009C3C85"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32899379" w:history="1">
            <w:r w:rsidR="009C3C85" w:rsidRPr="009C4A3B">
              <w:rPr>
                <w:rStyle w:val="Hyperlink"/>
                <w:noProof/>
              </w:rPr>
              <w:t>Legal Notice</w:t>
            </w:r>
            <w:r w:rsidR="009C3C85">
              <w:rPr>
                <w:noProof/>
                <w:webHidden/>
              </w:rPr>
              <w:tab/>
            </w:r>
            <w:r w:rsidR="009C3C85">
              <w:rPr>
                <w:noProof/>
                <w:webHidden/>
              </w:rPr>
              <w:fldChar w:fldCharType="begin"/>
            </w:r>
            <w:r w:rsidR="009C3C85">
              <w:rPr>
                <w:noProof/>
                <w:webHidden/>
              </w:rPr>
              <w:instrText xml:space="preserve"> PAGEREF _Toc132899379 \h </w:instrText>
            </w:r>
            <w:r w:rsidR="009C3C85">
              <w:rPr>
                <w:noProof/>
                <w:webHidden/>
              </w:rPr>
            </w:r>
            <w:r w:rsidR="009C3C85">
              <w:rPr>
                <w:noProof/>
                <w:webHidden/>
              </w:rPr>
              <w:fldChar w:fldCharType="separate"/>
            </w:r>
            <w:r w:rsidR="00503A0E">
              <w:rPr>
                <w:noProof/>
                <w:webHidden/>
              </w:rPr>
              <w:t>30</w:t>
            </w:r>
            <w:r w:rsidR="009C3C85">
              <w:rPr>
                <w:noProof/>
                <w:webHidden/>
              </w:rPr>
              <w:fldChar w:fldCharType="end"/>
            </w:r>
          </w:hyperlink>
        </w:p>
        <w:p w14:paraId="2C3E7B3F" w14:textId="4A3DB661"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32899375"/>
      <w:r w:rsidRPr="007308B5">
        <w:t>Overview</w:t>
      </w:r>
      <w:bookmarkEnd w:id="0"/>
    </w:p>
    <w:p w14:paraId="599FEEF4" w14:textId="77777777" w:rsidR="00AE2BE5" w:rsidRDefault="00AE2BE5" w:rsidP="00AE2BE5"/>
    <w:p w14:paraId="679EE81F" w14:textId="1207B1AA" w:rsidR="00AE2BE5" w:rsidRDefault="00AE2BE5" w:rsidP="00AE2BE5">
      <w:r w:rsidRPr="007308B5">
        <w:t xml:space="preserve">The </w:t>
      </w:r>
      <w:r w:rsidR="00DB79C4" w:rsidRPr="00DB79C4">
        <w:t>F1® 23 Game</w:t>
      </w:r>
      <w:r w:rsidRPr="007308B5">
        <w:t xml:space="preserve"> support</w:t>
      </w:r>
      <w:r w:rsidR="00DB79C4">
        <w:t>s</w:t>
      </w:r>
      <w:r w:rsidRPr="007308B5">
        <w:t xml:space="preserve">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46D05D7"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 xml:space="preserve">with the </w:t>
      </w:r>
      <w:r w:rsidR="00DB79C4" w:rsidRPr="00DB79C4">
        <w:t>F1® 23 Game</w:t>
      </w:r>
      <w:r w:rsidRPr="007308B5">
        <w:t>.</w:t>
      </w:r>
      <w:r>
        <w:t xml:space="preserve"> </w:t>
      </w:r>
    </w:p>
    <w:p w14:paraId="6BF7E3CF" w14:textId="1FEB6EFE" w:rsidR="00AE2BE5" w:rsidRDefault="00AE2BE5" w:rsidP="00AE2BE5"/>
    <w:p w14:paraId="260DC43E" w14:textId="5C8AC2A0"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654A6130" w:rsidR="00D82AD9" w:rsidRDefault="00D82AD9" w:rsidP="00D82AD9">
      <w:r>
        <w:t xml:space="preserve">If you cannot find the information that you </w:t>
      </w:r>
      <w:proofErr w:type="gramStart"/>
      <w:r>
        <w:t>require</w:t>
      </w:r>
      <w:proofErr w:type="gramEnd"/>
      <w:r>
        <w:t xml:space="preserve"> then please contact the team via the official forum thread listed above. For any bugs with the UDP system, please post a new bug report on the </w:t>
      </w:r>
      <w:r w:rsidR="00DB79C4" w:rsidRPr="00DB79C4">
        <w:t xml:space="preserve">F1® 23 Game </w:t>
      </w:r>
      <w:r>
        <w:t xml:space="preserve">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32899376"/>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3390"/>
      </w:tblGrid>
      <w:tr w:rsidR="00261C43" w14:paraId="6FA6B6E0" w14:textId="77777777" w:rsidTr="007D75CA">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3390"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7D75CA">
        <w:tc>
          <w:tcPr>
            <w:tcW w:w="1668" w:type="dxa"/>
          </w:tcPr>
          <w:p w14:paraId="69C2AE60" w14:textId="77777777" w:rsidR="00261C43" w:rsidRPr="002F73F2" w:rsidRDefault="00261C43" w:rsidP="00181D1E">
            <w:pPr>
              <w:rPr>
                <w:sz w:val="18"/>
              </w:rPr>
            </w:pPr>
            <w:r w:rsidRPr="002F73F2">
              <w:rPr>
                <w:sz w:val="18"/>
              </w:rPr>
              <w:t>uint8</w:t>
            </w:r>
          </w:p>
        </w:tc>
        <w:tc>
          <w:tcPr>
            <w:tcW w:w="3390"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7D75CA">
        <w:tc>
          <w:tcPr>
            <w:tcW w:w="1668" w:type="dxa"/>
          </w:tcPr>
          <w:p w14:paraId="60A3B049" w14:textId="77777777" w:rsidR="00261C43" w:rsidRPr="002F73F2" w:rsidRDefault="00261C43" w:rsidP="00181D1E">
            <w:pPr>
              <w:rPr>
                <w:sz w:val="18"/>
              </w:rPr>
            </w:pPr>
            <w:r w:rsidRPr="002F73F2">
              <w:rPr>
                <w:sz w:val="18"/>
              </w:rPr>
              <w:t>int8</w:t>
            </w:r>
          </w:p>
        </w:tc>
        <w:tc>
          <w:tcPr>
            <w:tcW w:w="3390"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7D75CA">
        <w:tc>
          <w:tcPr>
            <w:tcW w:w="1668" w:type="dxa"/>
          </w:tcPr>
          <w:p w14:paraId="74154E8A" w14:textId="77777777" w:rsidR="00261C43" w:rsidRPr="002F73F2" w:rsidRDefault="00261C43" w:rsidP="00181D1E">
            <w:pPr>
              <w:rPr>
                <w:sz w:val="18"/>
              </w:rPr>
            </w:pPr>
            <w:r w:rsidRPr="002F73F2">
              <w:rPr>
                <w:sz w:val="18"/>
              </w:rPr>
              <w:t>uint16</w:t>
            </w:r>
          </w:p>
        </w:tc>
        <w:tc>
          <w:tcPr>
            <w:tcW w:w="3390"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7D75CA">
        <w:tc>
          <w:tcPr>
            <w:tcW w:w="1668" w:type="dxa"/>
          </w:tcPr>
          <w:p w14:paraId="1A406982" w14:textId="77777777" w:rsidR="00261C43" w:rsidRPr="002F73F2" w:rsidRDefault="00261C43" w:rsidP="00181D1E">
            <w:pPr>
              <w:rPr>
                <w:sz w:val="18"/>
              </w:rPr>
            </w:pPr>
            <w:r w:rsidRPr="002F73F2">
              <w:rPr>
                <w:sz w:val="18"/>
              </w:rPr>
              <w:t>int16</w:t>
            </w:r>
          </w:p>
        </w:tc>
        <w:tc>
          <w:tcPr>
            <w:tcW w:w="3390"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7D75CA">
        <w:tc>
          <w:tcPr>
            <w:tcW w:w="1668" w:type="dxa"/>
          </w:tcPr>
          <w:p w14:paraId="5E9A8DE2" w14:textId="06554884" w:rsidR="00EE5E24" w:rsidRPr="002F73F2" w:rsidRDefault="00EE5E24" w:rsidP="00181D1E">
            <w:pPr>
              <w:rPr>
                <w:sz w:val="18"/>
              </w:rPr>
            </w:pPr>
            <w:r>
              <w:rPr>
                <w:sz w:val="18"/>
              </w:rPr>
              <w:t>uint32</w:t>
            </w:r>
          </w:p>
        </w:tc>
        <w:tc>
          <w:tcPr>
            <w:tcW w:w="3390"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7D75CA">
        <w:tc>
          <w:tcPr>
            <w:tcW w:w="1668" w:type="dxa"/>
          </w:tcPr>
          <w:p w14:paraId="30FCDB40" w14:textId="77777777" w:rsidR="00261C43" w:rsidRPr="002F73F2" w:rsidRDefault="00261C43" w:rsidP="00181D1E">
            <w:pPr>
              <w:rPr>
                <w:sz w:val="18"/>
              </w:rPr>
            </w:pPr>
            <w:r w:rsidRPr="002F73F2">
              <w:rPr>
                <w:sz w:val="18"/>
              </w:rPr>
              <w:t>float</w:t>
            </w:r>
          </w:p>
        </w:tc>
        <w:tc>
          <w:tcPr>
            <w:tcW w:w="3390" w:type="dxa"/>
          </w:tcPr>
          <w:p w14:paraId="6F73E69C" w14:textId="77777777" w:rsidR="00261C43" w:rsidRPr="002F73F2" w:rsidRDefault="00261C43" w:rsidP="00181D1E">
            <w:pPr>
              <w:rPr>
                <w:sz w:val="18"/>
              </w:rPr>
            </w:pPr>
            <w:r w:rsidRPr="002F73F2">
              <w:rPr>
                <w:sz w:val="18"/>
              </w:rPr>
              <w:t>Floating point (32-bit)</w:t>
            </w:r>
          </w:p>
        </w:tc>
      </w:tr>
      <w:tr w:rsidR="007D75CA" w14:paraId="55CCE721" w14:textId="77777777" w:rsidTr="007D75CA">
        <w:tc>
          <w:tcPr>
            <w:tcW w:w="1668" w:type="dxa"/>
          </w:tcPr>
          <w:p w14:paraId="10057ED9" w14:textId="7B3623DF" w:rsidR="007D75CA" w:rsidRPr="002F73F2" w:rsidRDefault="007D75CA" w:rsidP="00181D1E">
            <w:pPr>
              <w:rPr>
                <w:sz w:val="18"/>
              </w:rPr>
            </w:pPr>
            <w:r>
              <w:rPr>
                <w:sz w:val="18"/>
              </w:rPr>
              <w:t>Double</w:t>
            </w:r>
          </w:p>
        </w:tc>
        <w:tc>
          <w:tcPr>
            <w:tcW w:w="3390" w:type="dxa"/>
          </w:tcPr>
          <w:p w14:paraId="3DE00281" w14:textId="745BA9F3" w:rsidR="007D75CA" w:rsidRPr="002F73F2" w:rsidRDefault="007D75CA" w:rsidP="00181D1E">
            <w:pPr>
              <w:rPr>
                <w:sz w:val="18"/>
              </w:rPr>
            </w:pPr>
            <w:r>
              <w:rPr>
                <w:sz w:val="18"/>
              </w:rPr>
              <w:t>Double-precision floating point (64-bit)</w:t>
            </w:r>
          </w:p>
        </w:tc>
      </w:tr>
      <w:tr w:rsidR="00261C43" w14:paraId="0F606CCD" w14:textId="77777777" w:rsidTr="007D75CA">
        <w:tc>
          <w:tcPr>
            <w:tcW w:w="1668" w:type="dxa"/>
          </w:tcPr>
          <w:p w14:paraId="0A9DF743" w14:textId="77777777" w:rsidR="00261C43" w:rsidRPr="002F73F2" w:rsidRDefault="00261C43" w:rsidP="00181D1E">
            <w:pPr>
              <w:rPr>
                <w:sz w:val="18"/>
              </w:rPr>
            </w:pPr>
            <w:r w:rsidRPr="002F73F2">
              <w:rPr>
                <w:sz w:val="18"/>
              </w:rPr>
              <w:t>uint64</w:t>
            </w:r>
          </w:p>
        </w:tc>
        <w:tc>
          <w:tcPr>
            <w:tcW w:w="3390" w:type="dxa"/>
          </w:tcPr>
          <w:p w14:paraId="69236ED9" w14:textId="77777777" w:rsidR="00261C43" w:rsidRPr="002F73F2" w:rsidRDefault="00261C43" w:rsidP="00181D1E">
            <w:pPr>
              <w:rPr>
                <w:sz w:val="18"/>
              </w:rPr>
            </w:pPr>
            <w:r w:rsidRPr="002F73F2">
              <w:rPr>
                <w:sz w:val="18"/>
              </w:rPr>
              <w:t>Unsigned 64-bit integer</w:t>
            </w:r>
          </w:p>
        </w:tc>
      </w:tr>
      <w:tr w:rsidR="007D75CA" w14:paraId="5D57D93D" w14:textId="77777777" w:rsidTr="007D75CA">
        <w:tc>
          <w:tcPr>
            <w:tcW w:w="1668" w:type="dxa"/>
          </w:tcPr>
          <w:p w14:paraId="4B65BB62" w14:textId="54DD65FE" w:rsidR="007D75CA" w:rsidRPr="002F73F2" w:rsidRDefault="007D75CA" w:rsidP="00181D1E">
            <w:pPr>
              <w:rPr>
                <w:sz w:val="18"/>
              </w:rPr>
            </w:pPr>
            <w:r>
              <w:rPr>
                <w:sz w:val="18"/>
              </w:rPr>
              <w:t>char</w:t>
            </w:r>
          </w:p>
        </w:tc>
        <w:tc>
          <w:tcPr>
            <w:tcW w:w="3390" w:type="dxa"/>
          </w:tcPr>
          <w:p w14:paraId="18D27825" w14:textId="64DDFBE6" w:rsidR="007D75CA" w:rsidRPr="002F73F2" w:rsidRDefault="007D75CA" w:rsidP="00181D1E">
            <w:pPr>
              <w:rPr>
                <w:sz w:val="18"/>
              </w:rPr>
            </w:pPr>
            <w:r>
              <w:rPr>
                <w:sz w:val="18"/>
              </w:rPr>
              <w:t>Character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proofErr w:type="gramStart"/>
      <w:r w:rsidR="006F0028" w:rsidRPr="00FD3B3E">
        <w:t>PacketHeader</w:t>
      </w:r>
      <w:proofErr w:type="spellEnd"/>
      <w:proofErr w:type="gramEnd"/>
    </w:p>
    <w:p w14:paraId="3FD6E6F4" w14:textId="77777777" w:rsidR="006F0028" w:rsidRPr="00FD3B3E" w:rsidRDefault="006F0028" w:rsidP="00FD3B3E">
      <w:pPr>
        <w:pStyle w:val="Code"/>
      </w:pPr>
      <w:r w:rsidRPr="00FD3B3E">
        <w:t>{</w:t>
      </w:r>
    </w:p>
    <w:p w14:paraId="3266FA6E" w14:textId="6A9D7707"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39459E">
        <w:t>3</w:t>
      </w:r>
    </w:p>
    <w:p w14:paraId="090F3857" w14:textId="77777777" w:rsidR="002D13E5" w:rsidRDefault="002D13E5" w:rsidP="00FD3B3E">
      <w:pPr>
        <w:pStyle w:val="Code"/>
      </w:pPr>
      <w:r w:rsidRPr="00FD3B3E">
        <w:t xml:space="preserve">    uint8     </w:t>
      </w:r>
      <w:proofErr w:type="spellStart"/>
      <w:r w:rsidRPr="00FD3B3E">
        <w:t>m_</w:t>
      </w:r>
      <w:proofErr w:type="gramStart"/>
      <w:r w:rsidRPr="00FD3B3E">
        <w:t>game</w:t>
      </w:r>
      <w:r>
        <w:t>Year</w:t>
      </w:r>
      <w:proofErr w:type="spellEnd"/>
      <w:r w:rsidRPr="00FD3B3E">
        <w:t xml:space="preserve">;   </w:t>
      </w:r>
      <w:proofErr w:type="gramEnd"/>
      <w:r w:rsidRPr="00FD3B3E">
        <w:t xml:space="preserve">     </w:t>
      </w:r>
      <w:r>
        <w:t xml:space="preserve">        </w:t>
      </w:r>
      <w:r w:rsidRPr="00FD3B3E">
        <w:t xml:space="preserve">// </w:t>
      </w:r>
      <w:r w:rsidRPr="002D13E5">
        <w:t>Game year - last two digits e.g. 23</w:t>
      </w:r>
    </w:p>
    <w:p w14:paraId="33A214FE" w14:textId="43B4C5A6"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11678DC6" w14:textId="77777777" w:rsidR="004F24DA" w:rsidRDefault="004F24DA" w:rsidP="00FD3B3E">
      <w:pPr>
        <w:pStyle w:val="Code"/>
      </w:pPr>
      <w:r w:rsidRPr="00FD3B3E">
        <w:t xml:space="preserve">    uint32    </w:t>
      </w:r>
      <w:proofErr w:type="spellStart"/>
      <w:r w:rsidRPr="00FD3B3E">
        <w:t>m_</w:t>
      </w:r>
      <w:proofErr w:type="gramStart"/>
      <w:r>
        <w:t>overallF</w:t>
      </w:r>
      <w:r w:rsidRPr="00FD3B3E">
        <w:t>rameIdentifier</w:t>
      </w:r>
      <w:proofErr w:type="spellEnd"/>
      <w:r w:rsidRPr="00FD3B3E">
        <w:t>;  /</w:t>
      </w:r>
      <w:proofErr w:type="gramEnd"/>
      <w:r w:rsidRPr="00FD3B3E">
        <w:t xml:space="preserve">/ </w:t>
      </w:r>
      <w:r w:rsidRPr="004F24DA">
        <w:t>Overall identifier for the frame the data was retrieved</w:t>
      </w:r>
    </w:p>
    <w:p w14:paraId="78E41EE3" w14:textId="275E4F4C" w:rsidR="004F24DA" w:rsidRDefault="004F24DA" w:rsidP="00FD3B3E">
      <w:pPr>
        <w:pStyle w:val="Code"/>
      </w:pPr>
      <w:r>
        <w:t xml:space="preserve">                                         // </w:t>
      </w:r>
      <w:r w:rsidRPr="004F24DA">
        <w:t>on, doesn't go back after flashbacks</w:t>
      </w:r>
    </w:p>
    <w:p w14:paraId="50E8D743" w14:textId="7C26D5C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lastRenderedPageBreak/>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r w:rsidR="00087A90" w14:paraId="7D25DFE2" w14:textId="77777777" w:rsidTr="005D734F">
        <w:tc>
          <w:tcPr>
            <w:tcW w:w="1798" w:type="dxa"/>
          </w:tcPr>
          <w:p w14:paraId="4DFCD242" w14:textId="3C2A3A46" w:rsidR="00087A90" w:rsidRDefault="00087A90" w:rsidP="00F94750">
            <w:pPr>
              <w:rPr>
                <w:sz w:val="18"/>
              </w:rPr>
            </w:pPr>
            <w:r>
              <w:rPr>
                <w:sz w:val="18"/>
              </w:rPr>
              <w:t>Tyre Sets</w:t>
            </w:r>
          </w:p>
        </w:tc>
        <w:tc>
          <w:tcPr>
            <w:tcW w:w="510" w:type="dxa"/>
          </w:tcPr>
          <w:p w14:paraId="771B1D2B" w14:textId="1B5FF0E0" w:rsidR="00087A90" w:rsidRDefault="00087A90" w:rsidP="002F73F2">
            <w:pPr>
              <w:jc w:val="center"/>
              <w:rPr>
                <w:sz w:val="18"/>
              </w:rPr>
            </w:pPr>
            <w:r>
              <w:rPr>
                <w:sz w:val="18"/>
              </w:rPr>
              <w:t>12</w:t>
            </w:r>
          </w:p>
        </w:tc>
        <w:tc>
          <w:tcPr>
            <w:tcW w:w="5444" w:type="dxa"/>
          </w:tcPr>
          <w:p w14:paraId="663AE9BD" w14:textId="30C9F7B5" w:rsidR="00087A90" w:rsidRDefault="00087A90" w:rsidP="00521673">
            <w:pPr>
              <w:rPr>
                <w:sz w:val="18"/>
              </w:rPr>
            </w:pPr>
            <w:r>
              <w:rPr>
                <w:sz w:val="18"/>
              </w:rPr>
              <w:t>Extended tyre set data</w:t>
            </w:r>
          </w:p>
        </w:tc>
      </w:tr>
      <w:tr w:rsidR="007C2BFF" w14:paraId="37C30870" w14:textId="77777777" w:rsidTr="005D734F">
        <w:tc>
          <w:tcPr>
            <w:tcW w:w="1798" w:type="dxa"/>
          </w:tcPr>
          <w:p w14:paraId="1FC2A7F6" w14:textId="028C6023" w:rsidR="007C2BFF" w:rsidRDefault="007C2BFF" w:rsidP="00F94750">
            <w:pPr>
              <w:rPr>
                <w:sz w:val="18"/>
              </w:rPr>
            </w:pPr>
            <w:r>
              <w:rPr>
                <w:sz w:val="18"/>
              </w:rPr>
              <w:t>Motion Ex</w:t>
            </w:r>
          </w:p>
        </w:tc>
        <w:tc>
          <w:tcPr>
            <w:tcW w:w="510" w:type="dxa"/>
          </w:tcPr>
          <w:p w14:paraId="09B23F4B" w14:textId="5CD05CA8" w:rsidR="007C2BFF" w:rsidRDefault="007C2BFF" w:rsidP="002F73F2">
            <w:pPr>
              <w:jc w:val="center"/>
              <w:rPr>
                <w:sz w:val="18"/>
              </w:rPr>
            </w:pPr>
            <w:r>
              <w:rPr>
                <w:sz w:val="18"/>
              </w:rPr>
              <w:t>13</w:t>
            </w:r>
          </w:p>
        </w:tc>
        <w:tc>
          <w:tcPr>
            <w:tcW w:w="5444" w:type="dxa"/>
          </w:tcPr>
          <w:p w14:paraId="1632D932" w14:textId="76978435" w:rsidR="007C2BFF" w:rsidRDefault="007C2BFF" w:rsidP="00521673">
            <w:pPr>
              <w:rPr>
                <w:sz w:val="18"/>
              </w:rPr>
            </w:pPr>
            <w:r>
              <w:rPr>
                <w:sz w:val="18"/>
              </w:rPr>
              <w:t>Extended motion data for player car</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3314B9B7" w:rsidR="00C14ABB" w:rsidRDefault="00C23F80" w:rsidP="00C14ABB">
      <w:r w:rsidRPr="00C23F80">
        <w:t>The motion packet gives physics data for all the cars being driven.</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0946C561" w:rsidR="00382290" w:rsidRDefault="00382290" w:rsidP="00C14ABB">
      <w:r>
        <w:t xml:space="preserve">Size: </w:t>
      </w:r>
      <w:r w:rsidR="004666A6">
        <w:t>1</w:t>
      </w:r>
      <w:r w:rsidR="00080CDB">
        <w:t>349</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proofErr w:type="gramStart"/>
      <w:r w:rsidRPr="00FD3B3E">
        <w:t>CarMotionData</w:t>
      </w:r>
      <w:proofErr w:type="spellEnd"/>
      <w:proofErr w:type="gramEnd"/>
    </w:p>
    <w:p w14:paraId="43126C2C" w14:textId="77777777" w:rsidR="00113DC9" w:rsidRPr="00FD3B3E" w:rsidRDefault="00113DC9" w:rsidP="00FD3B3E">
      <w:pPr>
        <w:pStyle w:val="Code"/>
      </w:pPr>
      <w:r w:rsidRPr="00FD3B3E">
        <w:t>{</w:t>
      </w:r>
    </w:p>
    <w:p w14:paraId="34CC99AB" w14:textId="67784C3D"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r w:rsidR="00844288">
        <w:t xml:space="preserve"> - metres</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68310D4"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r w:rsidR="00844288">
        <w:t xml:space="preserve"> – metres/s</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proofErr w:type="gramStart"/>
      <w:r w:rsidRPr="00FD3B3E">
        <w:t>PacketMotionData</w:t>
      </w:r>
      <w:proofErr w:type="spellEnd"/>
      <w:proofErr w:type="gram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lastRenderedPageBreak/>
        <w:t>Frequency: 2 per second</w:t>
      </w:r>
    </w:p>
    <w:p w14:paraId="3B5180BF" w14:textId="3194FE27" w:rsidR="0076796A" w:rsidRDefault="009432F8" w:rsidP="006F0028">
      <w:r>
        <w:t xml:space="preserve">Size: </w:t>
      </w:r>
      <w:r w:rsidR="003273A4">
        <w:t>6</w:t>
      </w:r>
      <w:r w:rsidR="00D87FA5">
        <w:t>4</w:t>
      </w:r>
      <w:r w:rsidR="00351F68">
        <w:t>4</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proofErr w:type="gramStart"/>
      <w:r w:rsidRPr="00FD3B3E">
        <w:t>MarshalZone</w:t>
      </w:r>
      <w:proofErr w:type="spellEnd"/>
      <w:proofErr w:type="gram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1A8257A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proofErr w:type="gramStart"/>
      <w:r w:rsidRPr="00FD3B3E">
        <w:t>WeatherForecastSample</w:t>
      </w:r>
      <w:proofErr w:type="spellEnd"/>
      <w:proofErr w:type="gram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proofErr w:type="gramStart"/>
      <w:r w:rsidR="00B46AD9" w:rsidRPr="00FD3B3E">
        <w:t>PacketSessionData</w:t>
      </w:r>
      <w:proofErr w:type="spellEnd"/>
      <w:proofErr w:type="gram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xml:space="preserve">; // Number of weather samples to </w:t>
      </w:r>
      <w:proofErr w:type="gramStart"/>
      <w:r w:rsidRPr="00FD3B3E">
        <w:t>follow</w:t>
      </w:r>
      <w:proofErr w:type="gramEnd"/>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lastRenderedPageBreak/>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E7B3351" w14:textId="6F899CE6" w:rsidR="00B262E5" w:rsidRDefault="00B262E5" w:rsidP="00B262E5">
      <w:pPr>
        <w:pStyle w:val="Code"/>
      </w:pPr>
      <w:r>
        <w:t xml:space="preserve">    uint8           </w:t>
      </w:r>
      <w:proofErr w:type="spellStart"/>
      <w:r>
        <w:t>m_</w:t>
      </w:r>
      <w:proofErr w:type="gramStart"/>
      <w:r>
        <w:t>speedUnitsLeadPlayer</w:t>
      </w:r>
      <w:proofErr w:type="spellEnd"/>
      <w:r>
        <w:t xml:space="preserve">;   </w:t>
      </w:r>
      <w:proofErr w:type="gramEnd"/>
      <w:r>
        <w:t xml:space="preserve">          // 0 = </w:t>
      </w:r>
      <w:r w:rsidR="00EF19B2">
        <w:t>M</w:t>
      </w:r>
      <w:r>
        <w:t xml:space="preserve">PH, 1 = </w:t>
      </w:r>
      <w:r w:rsidR="00EF19B2">
        <w:t>K</w:t>
      </w:r>
      <w:r>
        <w:t>PH</w:t>
      </w:r>
    </w:p>
    <w:p w14:paraId="176C7DD3" w14:textId="6A39EDED" w:rsidR="00B262E5" w:rsidRPr="00BE743F" w:rsidRDefault="00B262E5" w:rsidP="00B262E5">
      <w:pPr>
        <w:pStyle w:val="Code"/>
      </w:pPr>
      <w:r w:rsidRPr="00B262E5">
        <w:t xml:space="preserve">    </w:t>
      </w:r>
      <w:r w:rsidRPr="00BE743F">
        <w:t xml:space="preserve">uint8           </w:t>
      </w:r>
      <w:proofErr w:type="spellStart"/>
      <w:r w:rsidRPr="00BE743F">
        <w:t>m_</w:t>
      </w:r>
      <w:proofErr w:type="gramStart"/>
      <w:r w:rsidRPr="00BE743F">
        <w:t>temperatureUnitsLeadPlayer</w:t>
      </w:r>
      <w:proofErr w:type="spellEnd"/>
      <w:r w:rsidRPr="00BE743F">
        <w:t xml:space="preserve">;   </w:t>
      </w:r>
      <w:proofErr w:type="gramEnd"/>
      <w:r w:rsidRPr="00BE743F">
        <w:t xml:space="preserve">    // 0 = Celsius, 1 = Fahrenheit</w:t>
      </w:r>
    </w:p>
    <w:p w14:paraId="3823C17F" w14:textId="74BA01E4" w:rsidR="00B262E5" w:rsidRDefault="00B262E5" w:rsidP="00B262E5">
      <w:pPr>
        <w:pStyle w:val="Code"/>
      </w:pPr>
      <w:r w:rsidRPr="00BE743F">
        <w:t xml:space="preserve">    </w:t>
      </w:r>
      <w:r>
        <w:t xml:space="preserve">uint8           </w:t>
      </w:r>
      <w:proofErr w:type="spellStart"/>
      <w:r>
        <w:t>m_</w:t>
      </w:r>
      <w:proofErr w:type="gramStart"/>
      <w:r>
        <w:t>speedUnitsSecondaryPlayer</w:t>
      </w:r>
      <w:proofErr w:type="spellEnd"/>
      <w:r>
        <w:t xml:space="preserve">;   </w:t>
      </w:r>
      <w:proofErr w:type="gramEnd"/>
      <w:r>
        <w:t xml:space="preserve">     // 0 = </w:t>
      </w:r>
      <w:r w:rsidR="00EF19B2">
        <w:t>M</w:t>
      </w:r>
      <w:r>
        <w:t xml:space="preserve">PH, 1 = </w:t>
      </w:r>
      <w:r w:rsidR="00EF19B2">
        <w:t>K</w:t>
      </w:r>
      <w:r>
        <w:t>PH</w:t>
      </w:r>
    </w:p>
    <w:p w14:paraId="399B4C7B" w14:textId="5F170698" w:rsidR="00B262E5" w:rsidRDefault="00B262E5" w:rsidP="00B262E5">
      <w:pPr>
        <w:pStyle w:val="Code"/>
      </w:pPr>
      <w:r>
        <w:t xml:space="preserve">    uint8           </w:t>
      </w:r>
      <w:proofErr w:type="spellStart"/>
      <w:r>
        <w:t>m_</w:t>
      </w:r>
      <w:proofErr w:type="gramStart"/>
      <w:r>
        <w:t>temperatureUnitsSecondaryPlayer</w:t>
      </w:r>
      <w:proofErr w:type="spellEnd"/>
      <w:r>
        <w:t>;  /</w:t>
      </w:r>
      <w:proofErr w:type="gramEnd"/>
      <w:r>
        <w:t>/ 0 = Celsius, 1 = Fahrenheit</w:t>
      </w:r>
    </w:p>
    <w:p w14:paraId="379C3663" w14:textId="355B2FD5" w:rsidR="00351F68" w:rsidRDefault="00351F68" w:rsidP="00351F68">
      <w:pPr>
        <w:pStyle w:val="Code"/>
      </w:pPr>
      <w:r>
        <w:t xml:space="preserve">    uint8           </w:t>
      </w:r>
      <w:proofErr w:type="spellStart"/>
      <w:r>
        <w:t>m_</w:t>
      </w:r>
      <w:proofErr w:type="gramStart"/>
      <w:r>
        <w:t>numSafetyCarPeriods</w:t>
      </w:r>
      <w:proofErr w:type="spellEnd"/>
      <w:r>
        <w:t xml:space="preserve">;   </w:t>
      </w:r>
      <w:proofErr w:type="gramEnd"/>
      <w:r>
        <w:t xml:space="preserve">           // Number of safety cars called during session</w:t>
      </w:r>
    </w:p>
    <w:p w14:paraId="7EDF38F8" w14:textId="44EE7D24" w:rsidR="00351F68" w:rsidRDefault="00351F68" w:rsidP="00351F68">
      <w:pPr>
        <w:pStyle w:val="Code"/>
      </w:pPr>
      <w:r>
        <w:t xml:space="preserve">    uint8           </w:t>
      </w:r>
      <w:proofErr w:type="spellStart"/>
      <w:r>
        <w:t>m_</w:t>
      </w:r>
      <w:proofErr w:type="gramStart"/>
      <w:r>
        <w:t>numVirtualSafetyCarPeriods</w:t>
      </w:r>
      <w:proofErr w:type="spellEnd"/>
      <w:r>
        <w:t xml:space="preserve">;   </w:t>
      </w:r>
      <w:proofErr w:type="gramEnd"/>
      <w:r>
        <w:t xml:space="preserve">    // Number of virtual safety cars called</w:t>
      </w:r>
    </w:p>
    <w:p w14:paraId="793D9840" w14:textId="3359DE92" w:rsidR="00351F68" w:rsidRDefault="00351F68" w:rsidP="00351F68">
      <w:pPr>
        <w:pStyle w:val="Code"/>
      </w:pPr>
      <w:r>
        <w:t xml:space="preserve">    uint8           </w:t>
      </w:r>
      <w:proofErr w:type="spellStart"/>
      <w:r>
        <w:t>m_</w:t>
      </w:r>
      <w:proofErr w:type="gramStart"/>
      <w:r>
        <w:t>numRedFlagPeriods</w:t>
      </w:r>
      <w:proofErr w:type="spellEnd"/>
      <w:r>
        <w:t xml:space="preserve">;   </w:t>
      </w:r>
      <w:proofErr w:type="gramEnd"/>
      <w:r>
        <w:t xml:space="preserve">             // Number of red flags called during session</w:t>
      </w:r>
    </w:p>
    <w:p w14:paraId="3C903AAE" w14:textId="21D4BC04" w:rsidR="00DD7B47" w:rsidRPr="00FD3B3E" w:rsidRDefault="00C8350B" w:rsidP="00351F68">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D2ACDDB" w:rsidR="006E7B90" w:rsidRDefault="008E727B" w:rsidP="00D3731C">
      <w:r>
        <w:t xml:space="preserve">Size: </w:t>
      </w:r>
      <w:r w:rsidR="00EE0B6E">
        <w:t>1</w:t>
      </w:r>
      <w:r w:rsidR="002372D2">
        <w:t>1</w:t>
      </w:r>
      <w:r w:rsidR="00D87FA5">
        <w:t>31</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proofErr w:type="gramStart"/>
      <w:r w:rsidR="003B00FA" w:rsidRPr="00FD3B3E">
        <w:t>Lap</w:t>
      </w:r>
      <w:r w:rsidRPr="00FD3B3E">
        <w:t>Data</w:t>
      </w:r>
      <w:proofErr w:type="spellEnd"/>
      <w:proofErr w:type="gram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485930B0" w14:textId="411F3038" w:rsidR="00EE0B6E" w:rsidRDefault="00EE0B6E" w:rsidP="00FD3B3E">
      <w:pPr>
        <w:pStyle w:val="Code"/>
      </w:pPr>
      <w:r w:rsidRPr="00EE0B6E">
        <w:t xml:space="preserve">    uint8    m_sector1</w:t>
      </w:r>
      <w:proofErr w:type="gramStart"/>
      <w:r w:rsidRPr="00EE0B6E">
        <w:t xml:space="preserve">TimeMinutes;   </w:t>
      </w:r>
      <w:proofErr w:type="gramEnd"/>
      <w:r w:rsidRPr="00EE0B6E">
        <w:t xml:space="preserve">     // Sector 1 </w:t>
      </w:r>
      <w:r w:rsidR="00FA5DD0" w:rsidRPr="00FA5DD0">
        <w:t xml:space="preserve">whole </w:t>
      </w:r>
      <w:r w:rsidRPr="00EE0B6E">
        <w:t>minute part</w:t>
      </w:r>
    </w:p>
    <w:p w14:paraId="7FDB9D02" w14:textId="589E34B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7A4506F0" w14:textId="531475ED" w:rsidR="00EE0B6E" w:rsidRDefault="00EE0B6E" w:rsidP="00FD3B3E">
      <w:pPr>
        <w:pStyle w:val="Code"/>
      </w:pPr>
      <w:r w:rsidRPr="00EE0B6E">
        <w:t xml:space="preserve">    uint8    m_sector</w:t>
      </w:r>
      <w:r>
        <w:t>2</w:t>
      </w:r>
      <w:proofErr w:type="gramStart"/>
      <w:r w:rsidRPr="00EE0B6E">
        <w:t xml:space="preserve">TimeMinutes;   </w:t>
      </w:r>
      <w:proofErr w:type="gramEnd"/>
      <w:r w:rsidRPr="00EE0B6E">
        <w:t xml:space="preserve">     // Sector </w:t>
      </w:r>
      <w:r>
        <w:t>2</w:t>
      </w:r>
      <w:r w:rsidRPr="00EE0B6E">
        <w:t xml:space="preserve"> </w:t>
      </w:r>
      <w:r w:rsidR="00FA5DD0" w:rsidRPr="00FA5DD0">
        <w:t xml:space="preserve">whole </w:t>
      </w:r>
      <w:r w:rsidRPr="00EE0B6E">
        <w:t>minute part</w:t>
      </w:r>
    </w:p>
    <w:p w14:paraId="4CAFCF2E" w14:textId="4844D8FB" w:rsidR="002372D2" w:rsidRDefault="002372D2" w:rsidP="002372D2">
      <w:pPr>
        <w:pStyle w:val="Code"/>
      </w:pPr>
      <w:r>
        <w:t xml:space="preserve">    uint16   </w:t>
      </w:r>
      <w:proofErr w:type="spellStart"/>
      <w:r>
        <w:t>m_</w:t>
      </w:r>
      <w:proofErr w:type="gramStart"/>
      <w:r>
        <w:t>deltaToCarInFrontInMS</w:t>
      </w:r>
      <w:proofErr w:type="spellEnd"/>
      <w:r>
        <w:t xml:space="preserve">;   </w:t>
      </w:r>
      <w:proofErr w:type="gramEnd"/>
      <w:r>
        <w:t xml:space="preserve">  // Time delta to car in front in milliseconds</w:t>
      </w:r>
    </w:p>
    <w:p w14:paraId="336C13FB" w14:textId="77777777" w:rsidR="002372D2" w:rsidRDefault="002372D2" w:rsidP="002372D2">
      <w:pPr>
        <w:pStyle w:val="Code"/>
      </w:pPr>
      <w:r>
        <w:t xml:space="preserve">    uint16   </w:t>
      </w:r>
      <w:proofErr w:type="spellStart"/>
      <w:r>
        <w:t>m_</w:t>
      </w:r>
      <w:proofErr w:type="gramStart"/>
      <w:r>
        <w:t>deltaToRaceLeaderInMS</w:t>
      </w:r>
      <w:proofErr w:type="spellEnd"/>
      <w:r>
        <w:t xml:space="preserve">;   </w:t>
      </w:r>
      <w:proofErr w:type="gramEnd"/>
      <w:r>
        <w:t xml:space="preserve">  // Time delta to race leader in milliseconds</w:t>
      </w:r>
    </w:p>
    <w:p w14:paraId="2A419084" w14:textId="1EB1B4AB" w:rsidR="00D3731C" w:rsidRPr="00FD3B3E" w:rsidRDefault="002372D2" w:rsidP="002372D2">
      <w:pPr>
        <w:pStyle w:val="Code"/>
      </w:pPr>
      <w:r>
        <w:t xml:space="preserve">    </w:t>
      </w:r>
      <w:r w:rsidR="00D3731C" w:rsidRPr="00FD3B3E">
        <w:t xml:space="preserve">float </w:t>
      </w:r>
      <w:r w:rsidR="00691633" w:rsidRPr="00FD3B3E">
        <w:t xml:space="preserve">   </w:t>
      </w:r>
      <w:proofErr w:type="spellStart"/>
      <w:r w:rsidR="0005723B" w:rsidRPr="00FD3B3E">
        <w:t>m_lap</w:t>
      </w:r>
      <w:r w:rsidR="005B6FCD" w:rsidRPr="00FD3B3E">
        <w:t>D</w:t>
      </w:r>
      <w:r w:rsidR="00D3731C" w:rsidRPr="00FD3B3E">
        <w:t>istance</w:t>
      </w:r>
      <w:proofErr w:type="spellEnd"/>
      <w:r w:rsidR="00D3731C"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w:t>
      </w:r>
      <w:proofErr w:type="gramStart"/>
      <w:r w:rsidR="00977DD2" w:rsidRPr="00FD3B3E">
        <w:t>could</w:t>
      </w:r>
      <w:proofErr w:type="gramEnd"/>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w:t>
      </w:r>
      <w:proofErr w:type="gramStart"/>
      <w:r w:rsidR="001B64AE" w:rsidRPr="00FD3B3E">
        <w:t>could</w:t>
      </w:r>
      <w:proofErr w:type="gramEnd"/>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17FDA927" w:rsidR="00D5639B" w:rsidRPr="00FD3B3E" w:rsidRDefault="00D5639B" w:rsidP="00FD3B3E">
      <w:pPr>
        <w:pStyle w:val="Code"/>
      </w:pPr>
      <w:r w:rsidRPr="00D5639B">
        <w:t xml:space="preserve">    uint8    </w:t>
      </w:r>
      <w:proofErr w:type="spellStart"/>
      <w:r w:rsidRPr="00D5639B">
        <w:t>m_</w:t>
      </w:r>
      <w:proofErr w:type="gramStart"/>
      <w:r w:rsidR="000208DB">
        <w:t>totalW</w:t>
      </w:r>
      <w:r w:rsidRPr="00D5639B">
        <w:t>arnings</w:t>
      </w:r>
      <w:proofErr w:type="spellEnd"/>
      <w:r w:rsidRPr="00D5639B">
        <w:t xml:space="preserve">;   </w:t>
      </w:r>
      <w:proofErr w:type="gramEnd"/>
      <w:r w:rsidRPr="00D5639B">
        <w:t xml:space="preserve">          // Accumulated number of warnings issue</w:t>
      </w:r>
      <w:r>
        <w:t>d</w:t>
      </w:r>
    </w:p>
    <w:p w14:paraId="207A0022" w14:textId="77777777" w:rsidR="000208DB" w:rsidRDefault="000208DB" w:rsidP="00E62149">
      <w:pPr>
        <w:pStyle w:val="Code"/>
      </w:pPr>
      <w:r w:rsidRPr="000208DB">
        <w:t xml:space="preserve">    uint8    </w:t>
      </w:r>
      <w:proofErr w:type="spellStart"/>
      <w:r w:rsidRPr="000208DB">
        <w:t>m_</w:t>
      </w:r>
      <w:proofErr w:type="gramStart"/>
      <w:r w:rsidRPr="000208DB">
        <w:t>cornerCuttingWarnings</w:t>
      </w:r>
      <w:proofErr w:type="spellEnd"/>
      <w:r w:rsidRPr="000208DB">
        <w:t xml:space="preserve">;   </w:t>
      </w:r>
      <w:proofErr w:type="gramEnd"/>
      <w:r w:rsidRPr="000208DB">
        <w:t xml:space="preserve"> </w:t>
      </w:r>
      <w:r>
        <w:t xml:space="preserve"> </w:t>
      </w:r>
      <w:r w:rsidRPr="000208DB">
        <w:t>// Accumulated number of corner cutting warnings issued</w:t>
      </w:r>
    </w:p>
    <w:p w14:paraId="3482F2E9" w14:textId="591C68BC" w:rsidR="00E62149" w:rsidRDefault="000208DB" w:rsidP="00E62149">
      <w:pPr>
        <w:pStyle w:val="Code"/>
      </w:pPr>
      <w:r>
        <w:t xml:space="preserve">    </w:t>
      </w:r>
      <w:r w:rsidR="00E62149">
        <w:t xml:space="preserve">uint8    </w:t>
      </w:r>
      <w:proofErr w:type="spellStart"/>
      <w:r w:rsidR="00E62149">
        <w:t>m_</w:t>
      </w:r>
      <w:proofErr w:type="gramStart"/>
      <w:r w:rsidR="00E62149">
        <w:t>numUnservedDriveThroughPens</w:t>
      </w:r>
      <w:proofErr w:type="spellEnd"/>
      <w:r w:rsidR="00E62149">
        <w:t>;  /</w:t>
      </w:r>
      <w:proofErr w:type="gramEnd"/>
      <w:r w:rsidR="00E62149">
        <w:t xml:space="preserve">/ </w:t>
      </w:r>
      <w:proofErr w:type="spellStart"/>
      <w:r w:rsidR="00E62149">
        <w:t>Num</w:t>
      </w:r>
      <w:proofErr w:type="spellEnd"/>
      <w:r w:rsidR="00E62149">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proofErr w:type="gramStart"/>
      <w:r w:rsidR="003B00FA" w:rsidRPr="00FD3B3E">
        <w:t>PacketLap</w:t>
      </w:r>
      <w:r w:rsidRPr="00FD3B3E">
        <w:t>Data</w:t>
      </w:r>
      <w:proofErr w:type="spellEnd"/>
      <w:proofErr w:type="gram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16018E4" w:rsidR="006E7B90" w:rsidRDefault="00C26E8C" w:rsidP="00422E9B">
      <w:r>
        <w:t xml:space="preserve">Size: </w:t>
      </w:r>
      <w:r w:rsidR="00136128">
        <w:t>4</w:t>
      </w:r>
      <w:r w:rsidR="00D87FA5">
        <w:t>5</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xml:space="preserve">; // Vehicle index of car achieving fastest </w:t>
      </w:r>
      <w:proofErr w:type="gramStart"/>
      <w:r w:rsidRPr="00FD3B3E">
        <w:t>lap</w:t>
      </w:r>
      <w:proofErr w:type="gramEnd"/>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car </w:t>
      </w:r>
      <w:proofErr w:type="gramStart"/>
      <w:r w:rsidRPr="00FD3B3E">
        <w:t>retiring</w:t>
      </w:r>
      <w:proofErr w:type="gramEnd"/>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xml:space="preserve">// Penalty type – see </w:t>
      </w:r>
      <w:proofErr w:type="gramStart"/>
      <w:r w:rsidR="00001F51" w:rsidRPr="00FD3B3E">
        <w:t>Appendices</w:t>
      </w:r>
      <w:proofErr w:type="gramEnd"/>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xml:space="preserve">// Infringement type – see </w:t>
      </w:r>
      <w:proofErr w:type="gramStart"/>
      <w:r w:rsidR="00001F51" w:rsidRPr="00FD3B3E">
        <w:t>Appendices</w:t>
      </w:r>
      <w:proofErr w:type="gramEnd"/>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xml:space="preserve">// Vehicle index of the vehicle triggering speed </w:t>
      </w:r>
      <w:proofErr w:type="gramStart"/>
      <w:r w:rsidRPr="00FD3B3E">
        <w:t>trap</w:t>
      </w:r>
      <w:proofErr w:type="gramEnd"/>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xml:space="preserve">;// Vehicle index of the vehicle that is the </w:t>
      </w:r>
      <w:proofErr w:type="gramStart"/>
      <w:r>
        <w:t>fastest</w:t>
      </w:r>
      <w:proofErr w:type="gramEnd"/>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t xml:space="preserve">        float </w:t>
      </w:r>
      <w:proofErr w:type="spellStart"/>
      <w:proofErr w:type="gramStart"/>
      <w:r>
        <w:t>fastestSpeedInSession</w:t>
      </w:r>
      <w:proofErr w:type="spellEnd"/>
      <w:r>
        <w:t xml:space="preserve">;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xml:space="preserve">// Number of lights </w:t>
      </w:r>
      <w:proofErr w:type="gramStart"/>
      <w:r w:rsidRPr="00FD3B3E">
        <w:t>showing</w:t>
      </w:r>
      <w:proofErr w:type="gramEnd"/>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lastRenderedPageBreak/>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42105A4D" w:rsidR="003F0D6D" w:rsidRPr="00FD3B3E" w:rsidRDefault="003F0D6D" w:rsidP="003F0D6D">
      <w:pPr>
        <w:pStyle w:val="Code"/>
      </w:pPr>
      <w:r w:rsidRPr="00FD3B3E">
        <w:t xml:space="preserve">    </w:t>
      </w:r>
      <w:r>
        <w:t xml:space="preserve">    </w:t>
      </w:r>
      <w:r w:rsidRPr="00FD3B3E">
        <w:t>uint32</w:t>
      </w:r>
      <w:r w:rsidR="00F004BF">
        <w:t xml:space="preserve"> </w:t>
      </w:r>
      <w:proofErr w:type="spellStart"/>
      <w:proofErr w:type="gramStart"/>
      <w:r w:rsidRPr="00FD3B3E">
        <w:t>buttonStatus</w:t>
      </w:r>
      <w:proofErr w:type="spellEnd"/>
      <w:r w:rsidRPr="00FD3B3E">
        <w:t xml:space="preserve">;   </w:t>
      </w:r>
      <w:proofErr w:type="gramEnd"/>
      <w:r w:rsidRPr="00FD3B3E">
        <w:t xml:space="preserve"> </w:t>
      </w:r>
      <w:r w:rsidR="00F004BF">
        <w:t xml:space="preserve">          </w:t>
      </w:r>
      <w:r w:rsidRPr="00FD3B3E">
        <w:t>//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39CCC75" w:rsidR="003F0D6D" w:rsidRDefault="003F0D6D" w:rsidP="003F0D6D">
      <w:pPr>
        <w:pStyle w:val="Code"/>
      </w:pPr>
      <w:r>
        <w:t xml:space="preserve">    } </w:t>
      </w:r>
      <w:proofErr w:type="gramStart"/>
      <w:r>
        <w:t>Buttons;</w:t>
      </w:r>
      <w:proofErr w:type="gramEnd"/>
    </w:p>
    <w:p w14:paraId="115C8A09" w14:textId="26283378" w:rsidR="00F004BF" w:rsidRDefault="00F004BF" w:rsidP="003F0D6D">
      <w:pPr>
        <w:pStyle w:val="Code"/>
      </w:pPr>
    </w:p>
    <w:p w14:paraId="712A94F1" w14:textId="6EFAA960" w:rsidR="00F004BF" w:rsidRDefault="00F004BF" w:rsidP="00F004BF">
      <w:pPr>
        <w:pStyle w:val="Code"/>
      </w:pPr>
      <w:r>
        <w:t xml:space="preserve">    struct</w:t>
      </w:r>
    </w:p>
    <w:p w14:paraId="09A0D565" w14:textId="2140AAC8" w:rsidR="00F004BF" w:rsidRDefault="00F004BF" w:rsidP="00F004BF">
      <w:pPr>
        <w:pStyle w:val="Code"/>
      </w:pPr>
      <w:r>
        <w:t xml:space="preserve">    {</w:t>
      </w:r>
    </w:p>
    <w:p w14:paraId="7A273045" w14:textId="697EA28B" w:rsidR="00F004BF" w:rsidRDefault="00F004BF" w:rsidP="00F004BF">
      <w:pPr>
        <w:pStyle w:val="Code"/>
      </w:pPr>
      <w:r>
        <w:t xml:space="preserve">        uint8 </w:t>
      </w:r>
      <w:proofErr w:type="spellStart"/>
      <w:proofErr w:type="gramStart"/>
      <w:r>
        <w:t>overtakingVehicleIdx</w:t>
      </w:r>
      <w:proofErr w:type="spellEnd"/>
      <w:r>
        <w:t xml:space="preserve">;   </w:t>
      </w:r>
      <w:proofErr w:type="gramEnd"/>
      <w:r>
        <w:t xml:space="preserve">    // Vehicle index of the vehicle overtaking</w:t>
      </w:r>
    </w:p>
    <w:p w14:paraId="4C73CA31" w14:textId="3A2EAC4D" w:rsidR="00F004BF" w:rsidRDefault="00F004BF" w:rsidP="00F004BF">
      <w:pPr>
        <w:pStyle w:val="Code"/>
      </w:pPr>
      <w:r>
        <w:t xml:space="preserve">        uint8 </w:t>
      </w:r>
      <w:proofErr w:type="spellStart"/>
      <w:proofErr w:type="gramStart"/>
      <w:r>
        <w:t>beingOvertakenVehicleIdx</w:t>
      </w:r>
      <w:proofErr w:type="spellEnd"/>
      <w:r>
        <w:t xml:space="preserve">;   </w:t>
      </w:r>
      <w:proofErr w:type="gramEnd"/>
      <w:r>
        <w:t>// Vehicle index of the vehicle being overtaken</w:t>
      </w:r>
    </w:p>
    <w:p w14:paraId="6F4B3EE9" w14:textId="17193438" w:rsidR="00F004BF" w:rsidRDefault="00F004BF" w:rsidP="00F004BF">
      <w:pPr>
        <w:pStyle w:val="Code"/>
      </w:pPr>
      <w:r>
        <w:t xml:space="preserve">    } </w:t>
      </w:r>
      <w:proofErr w:type="gramStart"/>
      <w:r>
        <w:t>Overtake;</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proofErr w:type="gramStart"/>
      <w:r w:rsidRPr="00FD3B3E">
        <w:t>PacketEventData</w:t>
      </w:r>
      <w:proofErr w:type="spellEnd"/>
      <w:proofErr w:type="gram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r w:rsidR="00E1506D" w14:paraId="4587934E" w14:textId="77777777" w:rsidTr="001D77F3">
        <w:tc>
          <w:tcPr>
            <w:tcW w:w="2235" w:type="dxa"/>
          </w:tcPr>
          <w:p w14:paraId="792EC8FC" w14:textId="62F4F3D1" w:rsidR="00E1506D" w:rsidRDefault="00E1506D" w:rsidP="00317B1C">
            <w:pPr>
              <w:rPr>
                <w:sz w:val="18"/>
              </w:rPr>
            </w:pPr>
            <w:r>
              <w:rPr>
                <w:sz w:val="18"/>
              </w:rPr>
              <w:t>Red Flag</w:t>
            </w:r>
          </w:p>
        </w:tc>
        <w:tc>
          <w:tcPr>
            <w:tcW w:w="974" w:type="dxa"/>
          </w:tcPr>
          <w:p w14:paraId="12E16875" w14:textId="76DFE52F" w:rsidR="00E1506D" w:rsidRDefault="00E1506D" w:rsidP="00317B1C">
            <w:pPr>
              <w:rPr>
                <w:sz w:val="18"/>
              </w:rPr>
            </w:pPr>
            <w:r>
              <w:rPr>
                <w:sz w:val="18"/>
              </w:rPr>
              <w:t>“RDFL”</w:t>
            </w:r>
          </w:p>
        </w:tc>
        <w:tc>
          <w:tcPr>
            <w:tcW w:w="4117" w:type="dxa"/>
          </w:tcPr>
          <w:p w14:paraId="6C70FC2F" w14:textId="3373D483" w:rsidR="00E1506D" w:rsidRDefault="00E1506D" w:rsidP="00317B1C">
            <w:pPr>
              <w:rPr>
                <w:sz w:val="18"/>
              </w:rPr>
            </w:pPr>
            <w:r>
              <w:rPr>
                <w:sz w:val="18"/>
              </w:rPr>
              <w:t>Red flag shown</w:t>
            </w:r>
          </w:p>
        </w:tc>
      </w:tr>
      <w:tr w:rsidR="00F004BF" w14:paraId="6094B0FF" w14:textId="77777777" w:rsidTr="001D77F3">
        <w:tc>
          <w:tcPr>
            <w:tcW w:w="2235" w:type="dxa"/>
          </w:tcPr>
          <w:p w14:paraId="2578FDFC" w14:textId="7D6A4ED5" w:rsidR="00F004BF" w:rsidRDefault="00F004BF" w:rsidP="00317B1C">
            <w:pPr>
              <w:rPr>
                <w:sz w:val="18"/>
              </w:rPr>
            </w:pPr>
            <w:r>
              <w:rPr>
                <w:sz w:val="18"/>
              </w:rPr>
              <w:t>Overtake</w:t>
            </w:r>
          </w:p>
        </w:tc>
        <w:tc>
          <w:tcPr>
            <w:tcW w:w="974" w:type="dxa"/>
          </w:tcPr>
          <w:p w14:paraId="2DB46CC3" w14:textId="4943310F" w:rsidR="00F004BF" w:rsidRDefault="00F004BF" w:rsidP="00317B1C">
            <w:pPr>
              <w:rPr>
                <w:sz w:val="18"/>
              </w:rPr>
            </w:pPr>
            <w:r>
              <w:rPr>
                <w:sz w:val="18"/>
              </w:rPr>
              <w:t>“OVTK”</w:t>
            </w:r>
          </w:p>
        </w:tc>
        <w:tc>
          <w:tcPr>
            <w:tcW w:w="4117" w:type="dxa"/>
          </w:tcPr>
          <w:p w14:paraId="7DBD41DD" w14:textId="62E7BAB6" w:rsidR="00F004BF" w:rsidRDefault="00F004BF" w:rsidP="00317B1C">
            <w:pPr>
              <w:rPr>
                <w:sz w:val="18"/>
              </w:rPr>
            </w:pPr>
            <w:r>
              <w:rPr>
                <w:sz w:val="18"/>
              </w:rPr>
              <w:t>Overtake occurred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lastRenderedPageBreak/>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7E497F7D" w:rsidR="00343788" w:rsidRDefault="00343788" w:rsidP="00842DAF">
      <w:r>
        <w:t xml:space="preserve">Size: </w:t>
      </w:r>
      <w:r w:rsidR="00202428">
        <w:t>1</w:t>
      </w:r>
      <w:r w:rsidR="00737D24">
        <w:t>30</w:t>
      </w:r>
      <w:r w:rsidR="00D87FA5">
        <w:t>6</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proofErr w:type="gramStart"/>
      <w:r w:rsidRPr="00FD3B3E">
        <w:t>ParticipantData</w:t>
      </w:r>
      <w:proofErr w:type="spellEnd"/>
      <w:proofErr w:type="gramEnd"/>
    </w:p>
    <w:p w14:paraId="5C83CF0F" w14:textId="77777777" w:rsidR="00842DAF" w:rsidRPr="00FD3B3E" w:rsidRDefault="00842DAF" w:rsidP="00FD3B3E">
      <w:pPr>
        <w:pStyle w:val="Code"/>
      </w:pPr>
      <w:r w:rsidRPr="00FD3B3E">
        <w:t>{</w:t>
      </w:r>
    </w:p>
    <w:p w14:paraId="47AB470B" w14:textId="21DC6160"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3C31B9AA"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00910138">
        <w:t xml:space="preserve">   </w:t>
      </w:r>
      <w:r w:rsidRPr="00FD3B3E">
        <w:t>// Driver id - see appendix</w:t>
      </w:r>
      <w:r w:rsidR="00380335" w:rsidRPr="00FD3B3E">
        <w:t xml:space="preserve">, 255 if network </w:t>
      </w:r>
      <w:proofErr w:type="gramStart"/>
      <w:r w:rsidR="00380335" w:rsidRPr="00FD3B3E">
        <w:t>human</w:t>
      </w:r>
      <w:proofErr w:type="gramEnd"/>
    </w:p>
    <w:p w14:paraId="7FCB3B24" w14:textId="04EEA7C8"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00910138">
        <w:t xml:space="preserve">   </w:t>
      </w:r>
      <w:r w:rsidRPr="00FD3B3E">
        <w:t xml:space="preserve">// Network id </w:t>
      </w:r>
      <w:r w:rsidR="005845E7" w:rsidRPr="00FD3B3E">
        <w:t>–</w:t>
      </w:r>
      <w:r w:rsidRPr="00FD3B3E">
        <w:t xml:space="preserve"> </w:t>
      </w:r>
      <w:r w:rsidR="005845E7" w:rsidRPr="00FD3B3E">
        <w:t>unique identifier for network players</w:t>
      </w:r>
    </w:p>
    <w:p w14:paraId="489B20A1" w14:textId="3F68B123"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B981EF7"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2E4A5F73"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D7133C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12FABF45"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3BEABF85" w:rsidR="00EC1917" w:rsidRPr="00FD3B3E" w:rsidRDefault="00EC1917" w:rsidP="00FD3B3E">
      <w:pPr>
        <w:pStyle w:val="Code"/>
      </w:pPr>
      <w:r w:rsidRPr="00FD3B3E">
        <w:tab/>
      </w:r>
      <w:r w:rsidRPr="00FD3B3E">
        <w:tab/>
      </w:r>
      <w:r w:rsidRPr="00FD3B3E">
        <w:tab/>
      </w:r>
      <w:r w:rsidRPr="00FD3B3E">
        <w:tab/>
      </w:r>
      <w:r w:rsidR="00910138">
        <w:t xml:space="preserve">   </w:t>
      </w:r>
      <w:r w:rsidRPr="00FD3B3E">
        <w:t xml:space="preserve">// </w:t>
      </w:r>
      <w:r w:rsidR="0013799B" w:rsidRPr="00FD3B3E">
        <w:t>W</w:t>
      </w:r>
      <w:r w:rsidRPr="00FD3B3E">
        <w:t xml:space="preserve">ill be truncated with </w:t>
      </w:r>
      <w:r w:rsidR="003A5209" w:rsidRPr="00FD3B3E">
        <w:t>…</w:t>
      </w:r>
      <w:r w:rsidRPr="00FD3B3E">
        <w:t xml:space="preserve"> (U+2026) if too long</w:t>
      </w:r>
    </w:p>
    <w:p w14:paraId="13B17529" w14:textId="3F6D5432"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 </w:t>
      </w:r>
      <w:r w:rsidR="00690A01" w:rsidRPr="00FD3B3E">
        <w:t>The player's UDP setting, 0 = restricted, 1 = public</w:t>
      </w:r>
    </w:p>
    <w:p w14:paraId="11621CB9" w14:textId="778B578A" w:rsidR="00362E38" w:rsidRDefault="00362E38" w:rsidP="00FD3B3E">
      <w:pPr>
        <w:pStyle w:val="Code"/>
      </w:pPr>
      <w:r w:rsidRPr="00362E38">
        <w:t xml:space="preserve">    uint8     </w:t>
      </w:r>
      <w:r>
        <w:t xml:space="preserve"> </w:t>
      </w:r>
      <w:proofErr w:type="spellStart"/>
      <w:r w:rsidRPr="00362E38">
        <w:t>m_</w:t>
      </w:r>
      <w:proofErr w:type="gramStart"/>
      <w:r w:rsidRPr="00362E38">
        <w:t>showOnlineNames</w:t>
      </w:r>
      <w:proofErr w:type="spellEnd"/>
      <w:r w:rsidRPr="00362E38">
        <w:t xml:space="preserve">;   </w:t>
      </w:r>
      <w:proofErr w:type="gramEnd"/>
      <w:r w:rsidRPr="00362E38">
        <w:t>// The player's show online names setting, 0 = off, 1 = on</w:t>
      </w:r>
    </w:p>
    <w:p w14:paraId="3D8D7605" w14:textId="21A8AEE5" w:rsidR="00910138" w:rsidRDefault="00910138" w:rsidP="00FD3B3E">
      <w:pPr>
        <w:pStyle w:val="Code"/>
      </w:pPr>
      <w:r w:rsidRPr="00910138">
        <w:t xml:space="preserve">    uint8     </w:t>
      </w:r>
      <w:r>
        <w:t xml:space="preserve"> </w:t>
      </w:r>
      <w:proofErr w:type="spellStart"/>
      <w:r w:rsidRPr="00910138">
        <w:t>m_</w:t>
      </w:r>
      <w:proofErr w:type="gramStart"/>
      <w:r w:rsidRPr="00910138">
        <w:t>platform</w:t>
      </w:r>
      <w:proofErr w:type="spellEnd"/>
      <w:r w:rsidRPr="00910138">
        <w:t xml:space="preserve">;   </w:t>
      </w:r>
      <w:proofErr w:type="gramEnd"/>
      <w:r w:rsidRPr="00910138">
        <w:t xml:space="preserve">       // 1 = Steam, 3 = PlayStation, 4 = Xbox, 6 = Origin, 255 = unknown</w:t>
      </w:r>
    </w:p>
    <w:p w14:paraId="19E8558D" w14:textId="038FC53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proofErr w:type="gramStart"/>
      <w:r w:rsidRPr="00FD3B3E">
        <w:t>PacketParticipantsData</w:t>
      </w:r>
      <w:proofErr w:type="spellEnd"/>
      <w:proofErr w:type="gram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61B8987A" w:rsidR="00B2430A" w:rsidRDefault="00B2430A" w:rsidP="00B2430A">
      <w:r>
        <w:t xml:space="preserve">This packet details the car setups for each vehicle in the session. Note that in multiplayer games, other player cars will appear as blank, you will only be able to see your </w:t>
      </w:r>
      <w:r w:rsidR="009972F9">
        <w:t xml:space="preserve">own </w:t>
      </w:r>
      <w:r>
        <w:t>car setup</w:t>
      </w:r>
      <w:r w:rsidR="009972F9">
        <w:t>, regardless of the “Your Telemetry” setting. Spectators will also not be able to see any car setups.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54611BC0" w:rsidR="00133315" w:rsidRDefault="009432F8" w:rsidP="00B2430A">
      <w:r>
        <w:t xml:space="preserve">Size: </w:t>
      </w:r>
      <w:r w:rsidR="000957B5">
        <w:t>110</w:t>
      </w:r>
      <w:r w:rsidR="00D87FA5">
        <w:t>7</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proofErr w:type="gramStart"/>
      <w:r w:rsidRPr="00FD3B3E">
        <w:t>CarSetupData</w:t>
      </w:r>
      <w:proofErr w:type="spellEnd"/>
      <w:proofErr w:type="gram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lastRenderedPageBreak/>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proofErr w:type="gramStart"/>
      <w:r w:rsidRPr="00FD3B3E">
        <w:t>PacketCarSetupData</w:t>
      </w:r>
      <w:proofErr w:type="spellEnd"/>
      <w:proofErr w:type="gram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w:t>
      </w:r>
      <w:proofErr w:type="spellStart"/>
      <w:r w:rsidR="00B2430A" w:rsidRPr="00FD3B3E">
        <w:t>m_</w:t>
      </w:r>
      <w:proofErr w:type="gramStart"/>
      <w:r w:rsidR="00B2430A" w:rsidRPr="00FD3B3E">
        <w:t>header</w:t>
      </w:r>
      <w:proofErr w:type="spellEnd"/>
      <w:r w:rsidR="00B2430A" w:rsidRPr="00FD3B3E">
        <w:t xml:space="preserve">;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5DBDA4AD" w:rsidR="00D4596A" w:rsidRDefault="00D4596A" w:rsidP="00171648">
      <w:r>
        <w:t xml:space="preserve">Size: </w:t>
      </w:r>
      <w:r w:rsidR="00235245">
        <w:t>13</w:t>
      </w:r>
      <w:r w:rsidR="00D87FA5">
        <w:t>52</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proofErr w:type="gramStart"/>
      <w:r w:rsidRPr="00FD3B3E">
        <w:t>CarTelemetryData</w:t>
      </w:r>
      <w:proofErr w:type="spellEnd"/>
      <w:proofErr w:type="gram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proofErr w:type="gramStart"/>
      <w:r w:rsidRPr="00FD3B3E">
        <w:t>PacketCarTelemetryData</w:t>
      </w:r>
      <w:proofErr w:type="spellEnd"/>
      <w:proofErr w:type="gram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5C63EFC6" w:rsidR="000F2717" w:rsidRDefault="000F2717" w:rsidP="006B220B">
      <w:r>
        <w:t xml:space="preserve">Size: </w:t>
      </w:r>
      <w:r w:rsidR="00600628">
        <w:t>1</w:t>
      </w:r>
      <w:r w:rsidR="00AC0B8B">
        <w:t>239</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proofErr w:type="gramStart"/>
      <w:r w:rsidRPr="00FD3B3E">
        <w:t>CarStatusData</w:t>
      </w:r>
      <w:proofErr w:type="spellEnd"/>
      <w:proofErr w:type="gram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092142BA"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541B0">
        <w:t xml:space="preserve">21 = C0,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08C8587F"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p>
    <w:p w14:paraId="6CD51495" w14:textId="53F51655" w:rsidR="00AC0B8B" w:rsidRDefault="00AC0B8B" w:rsidP="00AC0B8B">
      <w:pPr>
        <w:pStyle w:val="Code"/>
        <w:rPr>
          <w:color w:val="000000"/>
        </w:rPr>
      </w:pPr>
      <w:r>
        <w:t xml:space="preserve">    float</w:t>
      </w:r>
      <w:r>
        <w:rPr>
          <w:color w:val="000000"/>
        </w:rPr>
        <w:t xml:space="preserve">       </w:t>
      </w:r>
      <w:proofErr w:type="spellStart"/>
      <w:r>
        <w:rPr>
          <w:color w:val="000080"/>
        </w:rPr>
        <w:t>m_</w:t>
      </w:r>
      <w:proofErr w:type="gramStart"/>
      <w:r>
        <w:rPr>
          <w:color w:val="000080"/>
        </w:rPr>
        <w:t>enginePowerICE</w:t>
      </w:r>
      <w:proofErr w:type="spellEnd"/>
      <w:r>
        <w:rPr>
          <w:color w:val="000000"/>
        </w:rPr>
        <w:t xml:space="preserve">;   </w:t>
      </w:r>
      <w:proofErr w:type="gramEnd"/>
      <w:r>
        <w:rPr>
          <w:color w:val="000000"/>
        </w:rPr>
        <w:t xml:space="preserve">        </w:t>
      </w:r>
      <w:r>
        <w:t>// Engine power output of ICE (W)</w:t>
      </w:r>
    </w:p>
    <w:p w14:paraId="4583799C" w14:textId="0932C830" w:rsidR="00AC0B8B" w:rsidRDefault="00AC0B8B" w:rsidP="00AC0B8B">
      <w:pPr>
        <w:pStyle w:val="Code"/>
        <w:rPr>
          <w:color w:val="000000"/>
        </w:rPr>
      </w:pPr>
      <w:r>
        <w:t xml:space="preserve">    float</w:t>
      </w:r>
      <w:r>
        <w:rPr>
          <w:color w:val="000000"/>
        </w:rPr>
        <w:t xml:space="preserve">       </w:t>
      </w:r>
      <w:proofErr w:type="spellStart"/>
      <w:r>
        <w:rPr>
          <w:color w:val="000080"/>
        </w:rPr>
        <w:t>m_</w:t>
      </w:r>
      <w:proofErr w:type="gramStart"/>
      <w:r>
        <w:rPr>
          <w:color w:val="000080"/>
        </w:rPr>
        <w:t>enginePowerMGUK</w:t>
      </w:r>
      <w:proofErr w:type="spellEnd"/>
      <w:r>
        <w:rPr>
          <w:color w:val="000000"/>
        </w:rPr>
        <w:t xml:space="preserve">;   </w:t>
      </w:r>
      <w:proofErr w:type="gramEnd"/>
      <w:r>
        <w:rPr>
          <w:color w:val="000000"/>
        </w:rPr>
        <w:t xml:space="preserve">       </w:t>
      </w:r>
      <w:r>
        <w:t>// Engine power output of MGU-K (W)</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proofErr w:type="gramStart"/>
      <w:r w:rsidRPr="00FD3B3E">
        <w:t>PacketCarStatusData</w:t>
      </w:r>
      <w:proofErr w:type="spellEnd"/>
      <w:proofErr w:type="gram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lastRenderedPageBreak/>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485CCDDA" w:rsidR="00623277" w:rsidRDefault="00623277" w:rsidP="00623277">
      <w:r>
        <w:t xml:space="preserve">Size: </w:t>
      </w:r>
      <w:r w:rsidR="00EA6A8E">
        <w:t>10</w:t>
      </w:r>
      <w:r w:rsidR="00D87FA5">
        <w:t>20</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proofErr w:type="gramStart"/>
      <w:r w:rsidRPr="00FD3B3E">
        <w:t>FinalClassificationData</w:t>
      </w:r>
      <w:proofErr w:type="spellEnd"/>
      <w:proofErr w:type="gram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proofErr w:type="gramStart"/>
      <w:r w:rsidRPr="00FD3B3E">
        <w:t>PacketFinalClassificationData</w:t>
      </w:r>
      <w:proofErr w:type="spellEnd"/>
      <w:proofErr w:type="gram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0590D9AB" w:rsidR="00290650" w:rsidRDefault="00290650" w:rsidP="00290650">
      <w:r>
        <w:t xml:space="preserve">Size: </w:t>
      </w:r>
      <w:r w:rsidR="00DC3D14">
        <w:t>1</w:t>
      </w:r>
      <w:r w:rsidR="0007375E">
        <w:t>21</w:t>
      </w:r>
      <w:r w:rsidR="00D87FA5">
        <w:t>8</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proofErr w:type="gramStart"/>
      <w:r w:rsidRPr="00FD3B3E">
        <w:t>LobbyInfoData</w:t>
      </w:r>
      <w:proofErr w:type="spellEnd"/>
      <w:proofErr w:type="gramEnd"/>
    </w:p>
    <w:p w14:paraId="4BE6B809" w14:textId="77777777" w:rsidR="00A54871" w:rsidRPr="00FD3B3E" w:rsidRDefault="00A54871" w:rsidP="00FD3B3E">
      <w:pPr>
        <w:pStyle w:val="Code"/>
      </w:pPr>
      <w:r w:rsidRPr="00FD3B3E">
        <w:t>{</w:t>
      </w:r>
    </w:p>
    <w:p w14:paraId="6D2EFCF2" w14:textId="3CF77226"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3A468D1F"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373697F2"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1B65056E" w14:textId="279CD479" w:rsidR="00EA3D62" w:rsidRDefault="00EA3D62" w:rsidP="00FD3B3E">
      <w:pPr>
        <w:pStyle w:val="Code"/>
      </w:pPr>
      <w:r w:rsidRPr="00EA3D62">
        <w:t xml:space="preserve">    uint8     </w:t>
      </w:r>
      <w:proofErr w:type="spellStart"/>
      <w:r w:rsidRPr="00EA3D62">
        <w:t>m_</w:t>
      </w:r>
      <w:proofErr w:type="gramStart"/>
      <w:r w:rsidRPr="00EA3D62">
        <w:t>platform</w:t>
      </w:r>
      <w:proofErr w:type="spellEnd"/>
      <w:r w:rsidRPr="00EA3D62">
        <w:t xml:space="preserve">;   </w:t>
      </w:r>
      <w:proofErr w:type="gramEnd"/>
      <w:r w:rsidRPr="00EA3D62">
        <w:t xml:space="preserve">       // 1 = Steam, 3 = PlayStation, 4 = Xbox, 6 = Origin, 255 = unknown</w:t>
      </w:r>
    </w:p>
    <w:p w14:paraId="4185FCB2" w14:textId="333DEAF5"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00EA3D62">
        <w:t xml:space="preserve">  </w:t>
      </w:r>
      <w:r w:rsidR="00A54871" w:rsidRPr="00FD3B3E">
        <w:t>// Name of participant in UTF-8 format – null terminated</w:t>
      </w:r>
    </w:p>
    <w:p w14:paraId="4C3C0DB5" w14:textId="7A8C5B15" w:rsidR="00A54871" w:rsidRPr="00FD3B3E" w:rsidRDefault="00A54871" w:rsidP="00FD3B3E">
      <w:pPr>
        <w:pStyle w:val="Code"/>
      </w:pPr>
      <w:r w:rsidRPr="00FD3B3E">
        <w:t xml:space="preserve">                                   // Will be truncated with ... (U+2026) if too long</w:t>
      </w:r>
    </w:p>
    <w:p w14:paraId="4BA5C489" w14:textId="717BEC2F"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70B0DB6E"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proofErr w:type="gramStart"/>
      <w:r w:rsidRPr="00FD3B3E">
        <w:t>PacketLobbyInfoData</w:t>
      </w:r>
      <w:proofErr w:type="spellEnd"/>
      <w:proofErr w:type="gram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5F244BB6" w:rsidR="00CE03E1" w:rsidRDefault="007E7B65" w:rsidP="00CE03E1">
      <w:r>
        <w:t xml:space="preserve">Frequency: </w:t>
      </w:r>
      <w:r w:rsidR="00112296">
        <w:t>10</w:t>
      </w:r>
      <w:r w:rsidR="00CE03E1">
        <w:t xml:space="preserve"> per second</w:t>
      </w:r>
    </w:p>
    <w:p w14:paraId="4DDEB1A4" w14:textId="09D7CA80" w:rsidR="00CE03E1" w:rsidRDefault="007E7B65" w:rsidP="007E7B65">
      <w:r>
        <w:t>Size:</w:t>
      </w:r>
      <w:r w:rsidR="00CE03E1">
        <w:t xml:space="preserve"> </w:t>
      </w:r>
      <w:r w:rsidR="007F205D">
        <w:t>9</w:t>
      </w:r>
      <w:r w:rsidR="00D87FA5">
        <w:t>53</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proofErr w:type="gramStart"/>
      <w:r w:rsidRPr="00FD3B3E">
        <w:t>Car</w:t>
      </w:r>
      <w:r w:rsidR="005934F4" w:rsidRPr="00FD3B3E">
        <w:t>Damage</w:t>
      </w:r>
      <w:r w:rsidRPr="00FD3B3E">
        <w:t>Data</w:t>
      </w:r>
      <w:proofErr w:type="spellEnd"/>
      <w:proofErr w:type="gram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proofErr w:type="gramStart"/>
      <w:r w:rsidRPr="00FD3B3E">
        <w:t>PacketCarDamageData</w:t>
      </w:r>
      <w:proofErr w:type="spellEnd"/>
      <w:proofErr w:type="gram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2CAB7CB8" w:rsidR="00BF59DC" w:rsidRDefault="00BF59DC" w:rsidP="00BF59DC">
      <w:r>
        <w:t>Size: 1</w:t>
      </w:r>
      <w:r w:rsidR="006001B2">
        <w:t>4</w:t>
      </w:r>
      <w:r w:rsidR="00D87FA5">
        <w:t>60</w:t>
      </w:r>
      <w:r>
        <w:t xml:space="preserve">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proofErr w:type="gramStart"/>
      <w:r w:rsidR="00986703" w:rsidRPr="00FD3B3E">
        <w:t>LapHistoryData</w:t>
      </w:r>
      <w:proofErr w:type="spellEnd"/>
      <w:proofErr w:type="gram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79C577E6" w14:textId="7B2B59F6" w:rsidR="008254AF" w:rsidRDefault="008254AF" w:rsidP="00FD3B3E">
      <w:pPr>
        <w:pStyle w:val="Code"/>
      </w:pPr>
      <w:r w:rsidRPr="008254AF">
        <w:t xml:space="preserve">    uint8     m_sector1</w:t>
      </w:r>
      <w:proofErr w:type="gramStart"/>
      <w:r w:rsidRPr="008254AF">
        <w:t xml:space="preserve">TimeMinutes;   </w:t>
      </w:r>
      <w:proofErr w:type="gramEnd"/>
      <w:r>
        <w:t xml:space="preserve"> </w:t>
      </w:r>
      <w:r w:rsidRPr="008254AF">
        <w:t xml:space="preserve">// Sector 1 </w:t>
      </w:r>
      <w:r w:rsidR="00FA5DD0" w:rsidRPr="00FA5DD0">
        <w:t xml:space="preserve">whole </w:t>
      </w:r>
      <w:r w:rsidRPr="008254AF">
        <w:t>minute part</w:t>
      </w:r>
    </w:p>
    <w:p w14:paraId="4F572F7A" w14:textId="7EC57FD1" w:rsidR="00986703" w:rsidRPr="00FD3B3E" w:rsidRDefault="00986703" w:rsidP="00FD3B3E">
      <w:pPr>
        <w:pStyle w:val="Code"/>
      </w:pPr>
      <w:r w:rsidRPr="00FD3B3E">
        <w:lastRenderedPageBreak/>
        <w:t xml:space="preserve">    uint16    m_sector2</w:t>
      </w:r>
      <w:proofErr w:type="gramStart"/>
      <w:r w:rsidRPr="00FD3B3E">
        <w:t xml:space="preserve">TimeInMS;   </w:t>
      </w:r>
      <w:proofErr w:type="gramEnd"/>
      <w:r w:rsidRPr="00FD3B3E">
        <w:t xml:space="preserve">    // Sector 2 time in milliseconds</w:t>
      </w:r>
    </w:p>
    <w:p w14:paraId="760BE58D" w14:textId="76CD5378" w:rsidR="008254AF" w:rsidRDefault="008254AF" w:rsidP="00FD3B3E">
      <w:pPr>
        <w:pStyle w:val="Code"/>
      </w:pPr>
      <w:r w:rsidRPr="008254AF">
        <w:t xml:space="preserve">    uint8     m_sector1</w:t>
      </w:r>
      <w:proofErr w:type="gramStart"/>
      <w:r w:rsidRPr="008254AF">
        <w:t xml:space="preserve">TimeMinutes;  </w:t>
      </w:r>
      <w:r>
        <w:t xml:space="preserve"> </w:t>
      </w:r>
      <w:proofErr w:type="gramEnd"/>
      <w:r w:rsidRPr="008254AF">
        <w:t xml:space="preserve"> // Sector </w:t>
      </w:r>
      <w:r>
        <w:t>2</w:t>
      </w:r>
      <w:r w:rsidRPr="008254AF">
        <w:t xml:space="preserve"> </w:t>
      </w:r>
      <w:r w:rsidR="00FA5DD0" w:rsidRPr="00FA5DD0">
        <w:t xml:space="preserve">whole </w:t>
      </w:r>
      <w:r w:rsidRPr="008254AF">
        <w:t>minute part</w:t>
      </w:r>
    </w:p>
    <w:p w14:paraId="5EC54C50" w14:textId="12AF9C4D"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A73EB2E" w14:textId="35CE92D8" w:rsidR="008254AF" w:rsidRDefault="008254AF" w:rsidP="00280043">
      <w:pPr>
        <w:pStyle w:val="Code"/>
      </w:pPr>
      <w:r w:rsidRPr="008254AF">
        <w:t xml:space="preserve">    uint8     m_sector</w:t>
      </w:r>
      <w:r w:rsidR="00D126BD">
        <w:t>3</w:t>
      </w:r>
      <w:proofErr w:type="gramStart"/>
      <w:r w:rsidRPr="008254AF">
        <w:t xml:space="preserve">TimeMinutes;   </w:t>
      </w:r>
      <w:proofErr w:type="gramEnd"/>
      <w:r>
        <w:t xml:space="preserve"> </w:t>
      </w:r>
      <w:r w:rsidRPr="008254AF">
        <w:t xml:space="preserve">// Sector </w:t>
      </w:r>
      <w:r>
        <w:t>3</w:t>
      </w:r>
      <w:r w:rsidRPr="008254AF">
        <w:t xml:space="preserve"> </w:t>
      </w:r>
      <w:r w:rsidR="00FA5DD0" w:rsidRPr="00FA5DD0">
        <w:t xml:space="preserve">whole </w:t>
      </w:r>
      <w:r w:rsidRPr="008254AF">
        <w:t>minute part</w:t>
      </w:r>
    </w:p>
    <w:p w14:paraId="53D73F0C" w14:textId="16D091B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proofErr w:type="gramStart"/>
      <w:r w:rsidRPr="00FD3B3E">
        <w:t>TyreStintHistoryData</w:t>
      </w:r>
      <w:proofErr w:type="spellEnd"/>
      <w:proofErr w:type="gram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proofErr w:type="gramStart"/>
      <w:r w:rsidRPr="00FD3B3E">
        <w:t>PacketSessionHistoryData</w:t>
      </w:r>
      <w:proofErr w:type="spellEnd"/>
      <w:proofErr w:type="gram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B9874C1" w14:textId="0ED73193" w:rsidR="009B3EC4" w:rsidRDefault="00E82526" w:rsidP="00080CDB">
      <w:pPr>
        <w:pStyle w:val="Code"/>
      </w:pPr>
      <w:r w:rsidRPr="00FD3B3E">
        <w:t>};</w:t>
      </w:r>
    </w:p>
    <w:p w14:paraId="648F926C" w14:textId="709584CE" w:rsidR="009B3EC4" w:rsidRDefault="009B3EC4">
      <w:pPr>
        <w:spacing w:after="200" w:line="276" w:lineRule="auto"/>
        <w:jc w:val="left"/>
        <w:rPr>
          <w:b/>
          <w:sz w:val="28"/>
          <w:szCs w:val="24"/>
        </w:rPr>
      </w:pPr>
    </w:p>
    <w:p w14:paraId="65940110" w14:textId="32FA09CC" w:rsidR="006E714A" w:rsidRDefault="009B3EC4" w:rsidP="006E714A">
      <w:pPr>
        <w:pStyle w:val="Heading2"/>
      </w:pPr>
      <w:r>
        <w:t>Tyre Sets Packet</w:t>
      </w:r>
    </w:p>
    <w:p w14:paraId="3D569719" w14:textId="77777777" w:rsidR="006E714A" w:rsidRPr="006E714A" w:rsidRDefault="006E714A" w:rsidP="006E714A"/>
    <w:p w14:paraId="6ADF56EE" w14:textId="3A49A9E6" w:rsidR="009B3EC4" w:rsidRDefault="00DC075B" w:rsidP="006E714A">
      <w:proofErr w:type="gramStart"/>
      <w:r>
        <w:t>This packets</w:t>
      </w:r>
      <w:proofErr w:type="gramEnd"/>
      <w:r>
        <w:t xml:space="preserve"> gives a more in-depth </w:t>
      </w:r>
      <w:r w:rsidR="002074E4">
        <w:t xml:space="preserve">details about tyre sets </w:t>
      </w:r>
      <w:r w:rsidR="00C028B5">
        <w:t>assigned to a vehicle during the session</w:t>
      </w:r>
      <w:r>
        <w:t>.</w:t>
      </w:r>
    </w:p>
    <w:p w14:paraId="26F12E64" w14:textId="77777777" w:rsidR="006E714A" w:rsidRDefault="006E714A" w:rsidP="006E714A"/>
    <w:p w14:paraId="599AD2A0" w14:textId="61B8F3AD" w:rsidR="009B3EC4" w:rsidRDefault="009B3EC4" w:rsidP="009B3EC4">
      <w:r>
        <w:t xml:space="preserve">Frequency: </w:t>
      </w:r>
      <w:r w:rsidR="00DC075B">
        <w:t>20 per second but cycling through cars</w:t>
      </w:r>
    </w:p>
    <w:p w14:paraId="238F1DBE" w14:textId="77F96CC5" w:rsidR="009B3EC4" w:rsidRDefault="009B3EC4" w:rsidP="009B3EC4">
      <w:r>
        <w:t xml:space="preserve">Size: </w:t>
      </w:r>
      <w:r w:rsidR="00F66E08">
        <w:t>2</w:t>
      </w:r>
      <w:r w:rsidR="00D87FA5">
        <w:t>3</w:t>
      </w:r>
      <w:r w:rsidR="00B60771">
        <w:t>1</w:t>
      </w:r>
      <w:r>
        <w:t xml:space="preserve"> bytes</w:t>
      </w:r>
    </w:p>
    <w:p w14:paraId="4474BECA" w14:textId="4DC83123" w:rsidR="009B3EC4" w:rsidRDefault="009B3EC4" w:rsidP="009B3EC4">
      <w:r>
        <w:t>Version: 1</w:t>
      </w:r>
    </w:p>
    <w:p w14:paraId="1411D8D2" w14:textId="77777777" w:rsidR="009B3EC4" w:rsidRPr="00C14ABB" w:rsidRDefault="009B3EC4" w:rsidP="009B3EC4"/>
    <w:p w14:paraId="57523051" w14:textId="0C445457" w:rsidR="009B3EC4" w:rsidRDefault="009B3EC4" w:rsidP="009B3EC4">
      <w:pPr>
        <w:pStyle w:val="Code"/>
      </w:pPr>
      <w:r>
        <w:t xml:space="preserve">struct </w:t>
      </w:r>
      <w:proofErr w:type="spellStart"/>
      <w:proofErr w:type="gramStart"/>
      <w:r>
        <w:t>TyreSetData</w:t>
      </w:r>
      <w:proofErr w:type="spellEnd"/>
      <w:proofErr w:type="gramEnd"/>
    </w:p>
    <w:p w14:paraId="071480E6" w14:textId="3A2CBD04" w:rsidR="009B3EC4" w:rsidRDefault="009B3EC4" w:rsidP="009B3EC4">
      <w:pPr>
        <w:pStyle w:val="Code"/>
      </w:pPr>
      <w:r>
        <w:t>{</w:t>
      </w:r>
    </w:p>
    <w:p w14:paraId="0E16930E" w14:textId="771F24C9" w:rsidR="009B3EC4" w:rsidRDefault="009B3EC4" w:rsidP="00062E33">
      <w:pPr>
        <w:pStyle w:val="Code"/>
      </w:pPr>
      <w:r>
        <w:t xml:space="preserve">    uint8     </w:t>
      </w:r>
      <w:proofErr w:type="spellStart"/>
      <w:r>
        <w:t>m_</w:t>
      </w:r>
      <w:proofErr w:type="gramStart"/>
      <w:r>
        <w:t>actualTyreCompound</w:t>
      </w:r>
      <w:proofErr w:type="spellEnd"/>
      <w:r>
        <w:t xml:space="preserve">;   </w:t>
      </w:r>
      <w:proofErr w:type="gramEnd"/>
      <w:r>
        <w:t xml:space="preserve"> // </w:t>
      </w:r>
      <w:r w:rsidR="00062E33">
        <w:t>Actual tyre compound used</w:t>
      </w:r>
    </w:p>
    <w:p w14:paraId="146019D7" w14:textId="2CA490A6" w:rsidR="009B3EC4" w:rsidRDefault="009B3EC4" w:rsidP="00B44390">
      <w:pPr>
        <w:pStyle w:val="Code"/>
      </w:pPr>
      <w:r>
        <w:t xml:space="preserve">    uint8     </w:t>
      </w:r>
      <w:proofErr w:type="spellStart"/>
      <w:r>
        <w:t>m_</w:t>
      </w:r>
      <w:proofErr w:type="gramStart"/>
      <w:r>
        <w:t>visualTyreCompound</w:t>
      </w:r>
      <w:proofErr w:type="spellEnd"/>
      <w:r>
        <w:t xml:space="preserve">;   </w:t>
      </w:r>
      <w:proofErr w:type="gramEnd"/>
      <w:r>
        <w:t xml:space="preserve"> // </w:t>
      </w:r>
      <w:r w:rsidR="00B44390">
        <w:t>Visual tyre compound used</w:t>
      </w:r>
    </w:p>
    <w:p w14:paraId="45CC0B39" w14:textId="42B0888E" w:rsidR="009B3EC4" w:rsidRDefault="009B3EC4" w:rsidP="009B3EC4">
      <w:pPr>
        <w:pStyle w:val="Code"/>
      </w:pPr>
      <w:r>
        <w:t xml:space="preserve">    uint8     </w:t>
      </w:r>
      <w:proofErr w:type="spellStart"/>
      <w:r>
        <w:t>m_</w:t>
      </w:r>
      <w:proofErr w:type="gramStart"/>
      <w:r>
        <w:t>wear</w:t>
      </w:r>
      <w:proofErr w:type="spellEnd"/>
      <w:r>
        <w:t xml:space="preserve">;   </w:t>
      </w:r>
      <w:proofErr w:type="gramEnd"/>
      <w:r>
        <w:t xml:space="preserve">               // Tyre wear (percentage)</w:t>
      </w:r>
    </w:p>
    <w:p w14:paraId="3FD75370" w14:textId="6A817E57" w:rsidR="009B3EC4" w:rsidRDefault="009B3EC4" w:rsidP="009B3EC4">
      <w:pPr>
        <w:pStyle w:val="Code"/>
      </w:pPr>
      <w:r>
        <w:t xml:space="preserve">    uint8     </w:t>
      </w:r>
      <w:proofErr w:type="spellStart"/>
      <w:r>
        <w:t>m_</w:t>
      </w:r>
      <w:proofErr w:type="gramStart"/>
      <w:r>
        <w:t>available</w:t>
      </w:r>
      <w:proofErr w:type="spellEnd"/>
      <w:r>
        <w:t xml:space="preserve">;   </w:t>
      </w:r>
      <w:proofErr w:type="gramEnd"/>
      <w:r>
        <w:t xml:space="preserve">          // Whether this set is currently available</w:t>
      </w:r>
    </w:p>
    <w:p w14:paraId="42A8BF56" w14:textId="3A7689AB" w:rsidR="009B3EC4" w:rsidRDefault="009B3EC4" w:rsidP="009B3EC4">
      <w:pPr>
        <w:pStyle w:val="Code"/>
      </w:pPr>
      <w:r>
        <w:t xml:space="preserve">    uint8     </w:t>
      </w:r>
      <w:proofErr w:type="spellStart"/>
      <w:r>
        <w:t>m_</w:t>
      </w:r>
      <w:proofErr w:type="gramStart"/>
      <w:r>
        <w:t>recommendedSession</w:t>
      </w:r>
      <w:proofErr w:type="spellEnd"/>
      <w:r>
        <w:t xml:space="preserve">;   </w:t>
      </w:r>
      <w:proofErr w:type="gramEnd"/>
      <w:r>
        <w:t xml:space="preserve"> // </w:t>
      </w:r>
      <w:r w:rsidR="00B44390">
        <w:t>Recommended session for tyre set</w:t>
      </w:r>
    </w:p>
    <w:p w14:paraId="5EC1234D" w14:textId="6DA493ED" w:rsidR="009B3EC4" w:rsidRDefault="009B3EC4" w:rsidP="009B3EC4">
      <w:pPr>
        <w:pStyle w:val="Code"/>
      </w:pPr>
      <w:r>
        <w:t xml:space="preserve">    uint8     </w:t>
      </w:r>
      <w:proofErr w:type="spellStart"/>
      <w:r>
        <w:t>m_</w:t>
      </w:r>
      <w:proofErr w:type="gramStart"/>
      <w:r>
        <w:t>lifeSpan</w:t>
      </w:r>
      <w:proofErr w:type="spellEnd"/>
      <w:r>
        <w:t xml:space="preserve">;   </w:t>
      </w:r>
      <w:proofErr w:type="gramEnd"/>
      <w:r>
        <w:t xml:space="preserve">           // </w:t>
      </w:r>
      <w:r w:rsidR="00B44390">
        <w:t xml:space="preserve">Laps left in this </w:t>
      </w:r>
      <w:r>
        <w:t xml:space="preserve">tyre </w:t>
      </w:r>
      <w:r w:rsidR="00B44390">
        <w:t>set</w:t>
      </w:r>
    </w:p>
    <w:p w14:paraId="327431BE" w14:textId="7C7E7B6B" w:rsidR="009B3EC4" w:rsidRDefault="009B3EC4" w:rsidP="009B3EC4">
      <w:pPr>
        <w:pStyle w:val="Code"/>
      </w:pPr>
      <w:r>
        <w:t xml:space="preserve">    uint8     </w:t>
      </w:r>
      <w:proofErr w:type="spellStart"/>
      <w:r>
        <w:t>m_</w:t>
      </w:r>
      <w:proofErr w:type="gramStart"/>
      <w:r>
        <w:t>usableLife</w:t>
      </w:r>
      <w:proofErr w:type="spellEnd"/>
      <w:r>
        <w:t xml:space="preserve">;   </w:t>
      </w:r>
      <w:proofErr w:type="gramEnd"/>
      <w:r>
        <w:t xml:space="preserve">         // Max number of laps recommended for this compound</w:t>
      </w:r>
    </w:p>
    <w:p w14:paraId="2EA507A9" w14:textId="448EDC16" w:rsidR="009B3EC4" w:rsidRDefault="009B3EC4" w:rsidP="009B3EC4">
      <w:pPr>
        <w:pStyle w:val="Code"/>
      </w:pPr>
      <w:r>
        <w:t xml:space="preserve">    </w:t>
      </w:r>
      <w:r w:rsidR="004D54CE">
        <w:t>in</w:t>
      </w:r>
      <w:r>
        <w:t>t</w:t>
      </w:r>
      <w:r w:rsidR="004D54CE">
        <w:t>16</w:t>
      </w:r>
      <w:r>
        <w:t xml:space="preserve">     </w:t>
      </w:r>
      <w:proofErr w:type="spellStart"/>
      <w:r>
        <w:t>m_</w:t>
      </w:r>
      <w:proofErr w:type="gramStart"/>
      <w:r>
        <w:t>lapDeltaTime</w:t>
      </w:r>
      <w:proofErr w:type="spellEnd"/>
      <w:r>
        <w:t xml:space="preserve">;   </w:t>
      </w:r>
      <w:proofErr w:type="gramEnd"/>
      <w:r>
        <w:t xml:space="preserve">       // </w:t>
      </w:r>
      <w:r w:rsidR="00D76C49" w:rsidRPr="00D76C49">
        <w:t>Lap delta time in milliseconds compared to fitted set</w:t>
      </w:r>
    </w:p>
    <w:p w14:paraId="53BB2E55" w14:textId="4D292CBA" w:rsidR="005F38B0" w:rsidRDefault="005F38B0" w:rsidP="009B3EC4">
      <w:pPr>
        <w:pStyle w:val="Code"/>
      </w:pPr>
      <w:r w:rsidRPr="005F38B0">
        <w:t xml:space="preserve">    uint8     </w:t>
      </w:r>
      <w:proofErr w:type="spellStart"/>
      <w:r w:rsidRPr="005F38B0">
        <w:t>m_</w:t>
      </w:r>
      <w:proofErr w:type="gramStart"/>
      <w:r w:rsidRPr="005F38B0">
        <w:t>fitted</w:t>
      </w:r>
      <w:proofErr w:type="spellEnd"/>
      <w:r w:rsidRPr="005F38B0">
        <w:t xml:space="preserve">;   </w:t>
      </w:r>
      <w:proofErr w:type="gramEnd"/>
      <w:r w:rsidRPr="005F38B0">
        <w:t xml:space="preserve">             // Whether the set is fitted or not</w:t>
      </w:r>
    </w:p>
    <w:p w14:paraId="0C23BCBC" w14:textId="7929CD70" w:rsidR="009B3EC4" w:rsidRDefault="009B3EC4" w:rsidP="009B3EC4">
      <w:pPr>
        <w:pStyle w:val="Code"/>
      </w:pPr>
      <w:r>
        <w:t>};</w:t>
      </w:r>
    </w:p>
    <w:p w14:paraId="520C1FB5" w14:textId="77777777" w:rsidR="009B3EC4" w:rsidRDefault="009B3EC4" w:rsidP="009B3EC4">
      <w:pPr>
        <w:pStyle w:val="Code"/>
      </w:pPr>
    </w:p>
    <w:p w14:paraId="3629516D" w14:textId="5CDEA35C" w:rsidR="009B3EC4" w:rsidRDefault="009B3EC4" w:rsidP="009B3EC4">
      <w:pPr>
        <w:pStyle w:val="Code"/>
      </w:pPr>
      <w:r>
        <w:t xml:space="preserve">struct </w:t>
      </w:r>
      <w:proofErr w:type="spellStart"/>
      <w:proofErr w:type="gramStart"/>
      <w:r>
        <w:t>PacketTyreSetsData</w:t>
      </w:r>
      <w:proofErr w:type="spellEnd"/>
      <w:proofErr w:type="gramEnd"/>
    </w:p>
    <w:p w14:paraId="6A2580F0" w14:textId="642DD58A" w:rsidR="009B3EC4" w:rsidRDefault="009B3EC4" w:rsidP="009B3EC4">
      <w:pPr>
        <w:pStyle w:val="Code"/>
      </w:pPr>
      <w:r>
        <w:t>{</w:t>
      </w:r>
    </w:p>
    <w:p w14:paraId="3A961E07" w14:textId="4A624F88" w:rsidR="009B3EC4" w:rsidRDefault="009B3EC4" w:rsidP="009B3EC4">
      <w:pPr>
        <w:pStyle w:val="Code"/>
      </w:pPr>
      <w:r>
        <w:t xml:space="preserve">    </w:t>
      </w:r>
      <w:proofErr w:type="spellStart"/>
      <w:r>
        <w:t>PacketHeader</w:t>
      </w:r>
      <w:proofErr w:type="spellEnd"/>
      <w:r>
        <w:t xml:space="preserve">    m_</w:t>
      </w:r>
      <w:proofErr w:type="gramStart"/>
      <w:r>
        <w:t xml:space="preserve">header;   </w:t>
      </w:r>
      <w:proofErr w:type="gramEnd"/>
      <w:r>
        <w:t xml:space="preserve">         // Header</w:t>
      </w:r>
    </w:p>
    <w:p w14:paraId="2C0AD680" w14:textId="77777777" w:rsidR="009B3EC4" w:rsidRDefault="009B3EC4" w:rsidP="009B3EC4">
      <w:pPr>
        <w:pStyle w:val="Code"/>
      </w:pPr>
    </w:p>
    <w:p w14:paraId="36D3ABD1" w14:textId="5D02AAE1" w:rsidR="009B3EC4" w:rsidRDefault="009B3EC4" w:rsidP="009B3EC4">
      <w:pPr>
        <w:pStyle w:val="Code"/>
      </w:pPr>
      <w:r>
        <w:t xml:space="preserve">    uint8           </w:t>
      </w:r>
      <w:proofErr w:type="spellStart"/>
      <w:r>
        <w:t>m_</w:t>
      </w:r>
      <w:proofErr w:type="gramStart"/>
      <w:r>
        <w:t>carIdx</w:t>
      </w:r>
      <w:proofErr w:type="spellEnd"/>
      <w:r>
        <w:t xml:space="preserve">;   </w:t>
      </w:r>
      <w:proofErr w:type="gramEnd"/>
      <w:r>
        <w:t xml:space="preserve">         // Index of the car this data relates to</w:t>
      </w:r>
    </w:p>
    <w:p w14:paraId="7173370E" w14:textId="77777777" w:rsidR="009B3EC4" w:rsidRDefault="009B3EC4" w:rsidP="009B3EC4">
      <w:pPr>
        <w:pStyle w:val="Code"/>
      </w:pPr>
    </w:p>
    <w:p w14:paraId="59722B98" w14:textId="5B8373E9" w:rsidR="009B3EC4" w:rsidRDefault="009B3EC4" w:rsidP="009B3EC4">
      <w:pPr>
        <w:pStyle w:val="Code"/>
      </w:pPr>
      <w:r>
        <w:t xml:space="preserve">    </w:t>
      </w:r>
      <w:proofErr w:type="spellStart"/>
      <w:r>
        <w:t>TyreSetData</w:t>
      </w:r>
      <w:proofErr w:type="spellEnd"/>
      <w:r>
        <w:t xml:space="preserve">     </w:t>
      </w:r>
      <w:proofErr w:type="spellStart"/>
      <w:r>
        <w:t>m_</w:t>
      </w:r>
      <w:proofErr w:type="gramStart"/>
      <w:r>
        <w:t>tyreSetData</w:t>
      </w:r>
      <w:proofErr w:type="spellEnd"/>
      <w:r>
        <w:t>[</w:t>
      </w:r>
      <w:proofErr w:type="gramEnd"/>
      <w:r w:rsidR="00024D9B">
        <w:t>20</w:t>
      </w:r>
      <w:r>
        <w:t>];</w:t>
      </w:r>
      <w:r w:rsidR="00024D9B">
        <w:tab/>
        <w:t>// 13 (dry) + 7 (wet)</w:t>
      </w:r>
    </w:p>
    <w:p w14:paraId="34F2340E" w14:textId="77777777" w:rsidR="00B60771" w:rsidRDefault="00B60771" w:rsidP="009B3EC4">
      <w:pPr>
        <w:pStyle w:val="Code"/>
      </w:pPr>
    </w:p>
    <w:p w14:paraId="0DD751D7" w14:textId="018E1E09" w:rsidR="00B60771" w:rsidRDefault="00B60771" w:rsidP="009B3EC4">
      <w:pPr>
        <w:pStyle w:val="Code"/>
      </w:pPr>
      <w:r w:rsidRPr="00B60771">
        <w:t xml:space="preserve">    uint8         </w:t>
      </w:r>
      <w:r>
        <w:t xml:space="preserve">  </w:t>
      </w:r>
      <w:proofErr w:type="spellStart"/>
      <w:r w:rsidRPr="00B60771">
        <w:t>m_</w:t>
      </w:r>
      <w:proofErr w:type="gramStart"/>
      <w:r w:rsidRPr="00B60771">
        <w:t>fittedIdx</w:t>
      </w:r>
      <w:proofErr w:type="spellEnd"/>
      <w:r w:rsidRPr="00B60771">
        <w:t>;</w:t>
      </w:r>
      <w:r>
        <w:t xml:space="preserve">   </w:t>
      </w:r>
      <w:proofErr w:type="gramEnd"/>
      <w:r>
        <w:t xml:space="preserve">      </w:t>
      </w:r>
      <w:r w:rsidRPr="00B60771">
        <w:t>// Index into array of fitted tyre</w:t>
      </w:r>
    </w:p>
    <w:p w14:paraId="3200EFB0" w14:textId="2765F792" w:rsidR="00A7242D" w:rsidRDefault="009B3EC4" w:rsidP="009B3EC4">
      <w:pPr>
        <w:pStyle w:val="Code"/>
      </w:pPr>
      <w:r>
        <w:t>};</w:t>
      </w:r>
      <w:r w:rsidR="00A7242D">
        <w:br w:type="page"/>
      </w:r>
    </w:p>
    <w:p w14:paraId="47F10F96" w14:textId="580DDCD0" w:rsidR="00080CDB" w:rsidRDefault="00080CDB" w:rsidP="00080CDB">
      <w:pPr>
        <w:pStyle w:val="Heading2"/>
      </w:pPr>
      <w:r>
        <w:lastRenderedPageBreak/>
        <w:t>Motion Ex Packet</w:t>
      </w:r>
    </w:p>
    <w:p w14:paraId="05EFC503" w14:textId="77777777" w:rsidR="00080CDB" w:rsidRDefault="00080CDB" w:rsidP="00080CDB"/>
    <w:p w14:paraId="5A65BD8F" w14:textId="4FB11D9D" w:rsidR="00080CDB" w:rsidRDefault="00080CDB" w:rsidP="00080CDB">
      <w:r w:rsidRPr="00C23F80">
        <w:t xml:space="preserve">The motion packet gives </w:t>
      </w:r>
      <w:r>
        <w:t>extended data for the car being driven with the goal of being able to drive a motion platform setup.</w:t>
      </w:r>
    </w:p>
    <w:p w14:paraId="2867D1FA" w14:textId="77777777" w:rsidR="00080CDB" w:rsidRDefault="00080CDB" w:rsidP="00080CDB"/>
    <w:p w14:paraId="31EF29A8" w14:textId="77777777" w:rsidR="00080CDB" w:rsidRDefault="00080CDB" w:rsidP="00080CDB">
      <w:r>
        <w:t>Frequency: Rate as specified in menus</w:t>
      </w:r>
    </w:p>
    <w:p w14:paraId="3F1DD099" w14:textId="3D0EA179" w:rsidR="00080CDB" w:rsidRDefault="00080CDB" w:rsidP="00080CDB">
      <w:r>
        <w:t>Size: 21</w:t>
      </w:r>
      <w:r w:rsidR="00614CDC">
        <w:t>7</w:t>
      </w:r>
      <w:r>
        <w:t xml:space="preserve"> bytes</w:t>
      </w:r>
    </w:p>
    <w:p w14:paraId="75D84AC1" w14:textId="77777777" w:rsidR="00080CDB" w:rsidRPr="00C14ABB" w:rsidRDefault="00080CDB" w:rsidP="00080CDB">
      <w:r>
        <w:t>Version: 1</w:t>
      </w:r>
    </w:p>
    <w:p w14:paraId="05B8D1C4" w14:textId="77777777" w:rsidR="00080CDB" w:rsidRDefault="00080CDB" w:rsidP="00080CDB"/>
    <w:p w14:paraId="78E650DC" w14:textId="1D8EC6A9" w:rsidR="00080CDB" w:rsidRPr="00FD3B3E" w:rsidRDefault="00080CDB" w:rsidP="00080CDB">
      <w:pPr>
        <w:pStyle w:val="Code"/>
      </w:pPr>
      <w:r w:rsidRPr="00FD3B3E">
        <w:t xml:space="preserve">struct </w:t>
      </w:r>
      <w:proofErr w:type="spellStart"/>
      <w:proofErr w:type="gramStart"/>
      <w:r w:rsidRPr="00FD3B3E">
        <w:t>PacketMotion</w:t>
      </w:r>
      <w:r w:rsidR="00614CDC">
        <w:t>Ex</w:t>
      </w:r>
      <w:r w:rsidRPr="00FD3B3E">
        <w:t>Data</w:t>
      </w:r>
      <w:proofErr w:type="spellEnd"/>
      <w:proofErr w:type="gramEnd"/>
    </w:p>
    <w:p w14:paraId="36B8F7CA" w14:textId="77777777" w:rsidR="00080CDB" w:rsidRPr="00FD3B3E" w:rsidRDefault="00080CDB" w:rsidP="00080CDB">
      <w:pPr>
        <w:pStyle w:val="Code"/>
      </w:pPr>
      <w:r w:rsidRPr="00FD3B3E">
        <w:t>{</w:t>
      </w:r>
    </w:p>
    <w:p w14:paraId="7106E190" w14:textId="77777777" w:rsidR="00080CDB" w:rsidRPr="00FD3B3E" w:rsidRDefault="00080CDB" w:rsidP="00080CDB">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Pr="00FD3B3E">
        <w:tab/>
        <w:t>// Header</w:t>
      </w:r>
    </w:p>
    <w:p w14:paraId="300841B5" w14:textId="77777777" w:rsidR="00080CDB" w:rsidRPr="00FD3B3E" w:rsidRDefault="00080CDB" w:rsidP="00080CDB">
      <w:pPr>
        <w:pStyle w:val="Code"/>
      </w:pPr>
    </w:p>
    <w:p w14:paraId="6DEBD864" w14:textId="77777777" w:rsidR="00080CDB" w:rsidRPr="00FD3B3E" w:rsidRDefault="00080CDB" w:rsidP="00080CDB">
      <w:pPr>
        <w:pStyle w:val="Code"/>
      </w:pPr>
      <w:r w:rsidRPr="00FD3B3E">
        <w:t xml:space="preserve">    // Extra player car ONLY data</w:t>
      </w:r>
    </w:p>
    <w:p w14:paraId="0BD9749C" w14:textId="77777777" w:rsidR="00080CDB" w:rsidRPr="00FD3B3E" w:rsidRDefault="00080CDB" w:rsidP="00080CDB">
      <w:pPr>
        <w:pStyle w:val="Code"/>
      </w:pPr>
      <w:r w:rsidRPr="00FD3B3E">
        <w:t xml:space="preserve">    float         </w:t>
      </w:r>
      <w:proofErr w:type="spellStart"/>
      <w:r w:rsidRPr="00FD3B3E">
        <w:t>m_</w:t>
      </w:r>
      <w:proofErr w:type="gramStart"/>
      <w:r w:rsidRPr="00FD3B3E">
        <w:t>suspensionPosition</w:t>
      </w:r>
      <w:proofErr w:type="spellEnd"/>
      <w:r w:rsidRPr="00FD3B3E">
        <w:t>[</w:t>
      </w:r>
      <w:proofErr w:type="gramEnd"/>
      <w:r w:rsidRPr="00FD3B3E">
        <w:t>4];       // Note: All wheel arrays have the following order:</w:t>
      </w:r>
    </w:p>
    <w:p w14:paraId="305B36F3" w14:textId="77777777" w:rsidR="00080CDB" w:rsidRPr="00FD3B3E" w:rsidRDefault="00080CDB" w:rsidP="00080CDB">
      <w:pPr>
        <w:pStyle w:val="Code"/>
      </w:pPr>
      <w:r w:rsidRPr="00FD3B3E">
        <w:t xml:space="preserve">    float         </w:t>
      </w:r>
      <w:proofErr w:type="spellStart"/>
      <w:r w:rsidRPr="00FD3B3E">
        <w:t>m_</w:t>
      </w:r>
      <w:proofErr w:type="gramStart"/>
      <w:r w:rsidRPr="00FD3B3E">
        <w:t>suspensionVelocity</w:t>
      </w:r>
      <w:proofErr w:type="spellEnd"/>
      <w:r w:rsidRPr="00FD3B3E">
        <w:t>[</w:t>
      </w:r>
      <w:proofErr w:type="gramEnd"/>
      <w:r w:rsidRPr="00FD3B3E">
        <w:t>4];       // RL, RR, FL, FR</w:t>
      </w:r>
    </w:p>
    <w:p w14:paraId="3657DD8C" w14:textId="77777777" w:rsidR="00080CDB" w:rsidRPr="00FD3B3E" w:rsidRDefault="00080CDB" w:rsidP="00080CDB">
      <w:pPr>
        <w:pStyle w:val="Code"/>
      </w:pPr>
      <w:r w:rsidRPr="00FD3B3E">
        <w:t xml:space="preserve">    float         </w:t>
      </w:r>
      <w:proofErr w:type="spellStart"/>
      <w:r w:rsidRPr="00FD3B3E">
        <w:t>m_</w:t>
      </w:r>
      <w:proofErr w:type="gramStart"/>
      <w:r w:rsidRPr="00FD3B3E">
        <w:t>suspensionAcceleration</w:t>
      </w:r>
      <w:proofErr w:type="spellEnd"/>
      <w:r w:rsidRPr="00FD3B3E">
        <w:t>[</w:t>
      </w:r>
      <w:proofErr w:type="gramEnd"/>
      <w:r w:rsidRPr="00FD3B3E">
        <w:t>4];</w:t>
      </w:r>
      <w:r w:rsidRPr="00FD3B3E">
        <w:tab/>
        <w:t>// RL, RR, FL, FR</w:t>
      </w:r>
    </w:p>
    <w:p w14:paraId="63DB1275" w14:textId="77777777" w:rsidR="00080CDB" w:rsidRPr="00FD3B3E" w:rsidRDefault="00080CDB" w:rsidP="00080CDB">
      <w:pPr>
        <w:pStyle w:val="Code"/>
      </w:pPr>
      <w:r w:rsidRPr="00FD3B3E">
        <w:t xml:space="preserve">    float         </w:t>
      </w:r>
      <w:proofErr w:type="spellStart"/>
      <w:r w:rsidRPr="00FD3B3E">
        <w:t>m_</w:t>
      </w:r>
      <w:proofErr w:type="gramStart"/>
      <w:r w:rsidRPr="00FD3B3E">
        <w:t>wheelSpeed</w:t>
      </w:r>
      <w:proofErr w:type="spellEnd"/>
      <w:r w:rsidRPr="00FD3B3E">
        <w:t>[</w:t>
      </w:r>
      <w:proofErr w:type="gramEnd"/>
      <w:r w:rsidRPr="00FD3B3E">
        <w:t xml:space="preserve">4];           </w:t>
      </w:r>
      <w:r w:rsidRPr="00FD3B3E">
        <w:tab/>
        <w:t>// Speed of each wheel</w:t>
      </w:r>
    </w:p>
    <w:p w14:paraId="66600119" w14:textId="77777777" w:rsidR="00080CDB" w:rsidRDefault="00080CDB" w:rsidP="00080CDB">
      <w:pPr>
        <w:pStyle w:val="Code"/>
      </w:pPr>
      <w:r>
        <w:t xml:space="preserve">    float         </w:t>
      </w:r>
      <w:proofErr w:type="spellStart"/>
      <w:r>
        <w:t>m_</w:t>
      </w:r>
      <w:proofErr w:type="gramStart"/>
      <w:r>
        <w:t>wheelSlipRatio</w:t>
      </w:r>
      <w:proofErr w:type="spellEnd"/>
      <w:r>
        <w:t>[</w:t>
      </w:r>
      <w:proofErr w:type="gramEnd"/>
      <w:r>
        <w:t>4];           // Slip ratio for each wheel</w:t>
      </w:r>
    </w:p>
    <w:p w14:paraId="0C16F9D2" w14:textId="77777777" w:rsidR="00080CDB" w:rsidRDefault="00080CDB" w:rsidP="00080CDB">
      <w:pPr>
        <w:pStyle w:val="Code"/>
      </w:pPr>
      <w:r>
        <w:t xml:space="preserve">    float         </w:t>
      </w:r>
      <w:proofErr w:type="spellStart"/>
      <w:r>
        <w:t>m_</w:t>
      </w:r>
      <w:proofErr w:type="gramStart"/>
      <w:r>
        <w:t>wheelSlipAngle</w:t>
      </w:r>
      <w:proofErr w:type="spellEnd"/>
      <w:r>
        <w:t>[</w:t>
      </w:r>
      <w:proofErr w:type="gramEnd"/>
      <w:r>
        <w:t>4];           // Slip angles for each wheel</w:t>
      </w:r>
    </w:p>
    <w:p w14:paraId="687AA9AE" w14:textId="77777777" w:rsidR="00080CDB" w:rsidRDefault="00080CDB" w:rsidP="00080CDB">
      <w:pPr>
        <w:pStyle w:val="Code"/>
      </w:pPr>
      <w:r>
        <w:t xml:space="preserve">    float         </w:t>
      </w:r>
      <w:proofErr w:type="spellStart"/>
      <w:r>
        <w:t>m_</w:t>
      </w:r>
      <w:proofErr w:type="gramStart"/>
      <w:r>
        <w:t>wheelLatForce</w:t>
      </w:r>
      <w:proofErr w:type="spellEnd"/>
      <w:r>
        <w:t>[</w:t>
      </w:r>
      <w:proofErr w:type="gramEnd"/>
      <w:r>
        <w:t>4];            // Lateral forces for each wheel</w:t>
      </w:r>
    </w:p>
    <w:p w14:paraId="44CC617C" w14:textId="77777777" w:rsidR="00080CDB" w:rsidRDefault="00080CDB" w:rsidP="00080CDB">
      <w:pPr>
        <w:pStyle w:val="Code"/>
      </w:pPr>
      <w:r>
        <w:t xml:space="preserve">    float         </w:t>
      </w:r>
      <w:proofErr w:type="spellStart"/>
      <w:r>
        <w:t>m_</w:t>
      </w:r>
      <w:proofErr w:type="gramStart"/>
      <w:r>
        <w:t>wheelLongForce</w:t>
      </w:r>
      <w:proofErr w:type="spellEnd"/>
      <w:r>
        <w:t>[</w:t>
      </w:r>
      <w:proofErr w:type="gramEnd"/>
      <w:r>
        <w:t>4];           // Longitudinal forces for each wheel</w:t>
      </w:r>
    </w:p>
    <w:p w14:paraId="6FC4B3C0" w14:textId="77777777" w:rsidR="00080CDB" w:rsidRDefault="00080CDB" w:rsidP="00080CDB">
      <w:pPr>
        <w:pStyle w:val="Code"/>
      </w:pPr>
      <w:r>
        <w:t xml:space="preserve">    float         </w:t>
      </w:r>
      <w:proofErr w:type="spellStart"/>
      <w:r>
        <w:t>m_</w:t>
      </w:r>
      <w:proofErr w:type="gramStart"/>
      <w:r>
        <w:t>heightOfCOGAboveGround</w:t>
      </w:r>
      <w:proofErr w:type="spellEnd"/>
      <w:r>
        <w:t xml:space="preserve">;   </w:t>
      </w:r>
      <w:proofErr w:type="gramEnd"/>
      <w:r>
        <w:t xml:space="preserve">   // Height of centre of gravity above ground</w:t>
      </w:r>
      <w:r w:rsidRPr="00FD3B3E">
        <w:t xml:space="preserve">    </w:t>
      </w:r>
    </w:p>
    <w:p w14:paraId="6830C78E" w14:textId="77777777" w:rsidR="00080CDB" w:rsidRPr="00FD3B3E" w:rsidRDefault="00080CDB" w:rsidP="00080CDB">
      <w:pPr>
        <w:pStyle w:val="Code"/>
      </w:pPr>
      <w:r w:rsidRPr="00FD3B3E">
        <w:t xml:space="preserve">    float         </w:t>
      </w:r>
      <w:proofErr w:type="spellStart"/>
      <w:r w:rsidRPr="00FD3B3E">
        <w:t>m_</w:t>
      </w:r>
      <w:proofErr w:type="gramStart"/>
      <w:r w:rsidRPr="00FD3B3E">
        <w:t>localVelocityX</w:t>
      </w:r>
      <w:proofErr w:type="spellEnd"/>
      <w:r w:rsidRPr="00FD3B3E">
        <w:t xml:space="preserve">;   </w:t>
      </w:r>
      <w:proofErr w:type="gramEnd"/>
      <w:r w:rsidRPr="00FD3B3E">
        <w:t xml:space="preserve">      </w:t>
      </w:r>
      <w:r w:rsidRPr="00FD3B3E">
        <w:tab/>
        <w:t>// Velocity in local space</w:t>
      </w:r>
      <w:r>
        <w:t xml:space="preserve"> – metres/s</w:t>
      </w:r>
    </w:p>
    <w:p w14:paraId="326487B3" w14:textId="77777777" w:rsidR="00080CDB" w:rsidRPr="00FD3B3E" w:rsidRDefault="00080CDB" w:rsidP="00080CDB">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55B6B432" w14:textId="77777777" w:rsidR="00080CDB" w:rsidRPr="00FD3B3E" w:rsidRDefault="00080CDB" w:rsidP="00080CDB">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2BB7A8" w14:textId="77777777" w:rsidR="00080CDB" w:rsidRPr="00FD3B3E" w:rsidRDefault="00080CDB" w:rsidP="00080CDB">
      <w:pPr>
        <w:pStyle w:val="Code"/>
      </w:pPr>
      <w:r w:rsidRPr="00FD3B3E">
        <w:t xml:space="preserve">    float         </w:t>
      </w:r>
      <w:proofErr w:type="spellStart"/>
      <w:r w:rsidRPr="00FD3B3E">
        <w:t>m_angularVelocityX</w:t>
      </w:r>
      <w:proofErr w:type="spellEnd"/>
      <w:r w:rsidRPr="00FD3B3E">
        <w:t>;</w:t>
      </w:r>
      <w:r w:rsidRPr="00FD3B3E">
        <w:tab/>
      </w:r>
      <w:r w:rsidRPr="00FD3B3E">
        <w:tab/>
        <w:t>// Angular velocity x-component</w:t>
      </w:r>
      <w:r>
        <w:t xml:space="preserve"> – radians/s</w:t>
      </w:r>
    </w:p>
    <w:p w14:paraId="71318B89" w14:textId="77777777" w:rsidR="00080CDB" w:rsidRPr="00FD3B3E" w:rsidRDefault="00080CDB" w:rsidP="00080CDB">
      <w:pPr>
        <w:pStyle w:val="Code"/>
      </w:pPr>
      <w:r w:rsidRPr="00FD3B3E">
        <w:t xml:space="preserve">    float         </w:t>
      </w:r>
      <w:proofErr w:type="spellStart"/>
      <w:r w:rsidRPr="00FD3B3E">
        <w:t>m_</w:t>
      </w:r>
      <w:proofErr w:type="gramStart"/>
      <w:r w:rsidRPr="00FD3B3E">
        <w:t>angularVelocityY</w:t>
      </w:r>
      <w:proofErr w:type="spellEnd"/>
      <w:r w:rsidRPr="00FD3B3E">
        <w:t xml:space="preserve">;   </w:t>
      </w:r>
      <w:proofErr w:type="gramEnd"/>
      <w:r w:rsidRPr="00FD3B3E">
        <w:t xml:space="preserve">         // Angular velocity y-component</w:t>
      </w:r>
    </w:p>
    <w:p w14:paraId="14C2E901" w14:textId="77777777" w:rsidR="00080CDB" w:rsidRPr="00FD3B3E" w:rsidRDefault="00080CDB" w:rsidP="00080CDB">
      <w:pPr>
        <w:pStyle w:val="Code"/>
      </w:pPr>
      <w:r w:rsidRPr="00FD3B3E">
        <w:t xml:space="preserve">    float         </w:t>
      </w:r>
      <w:proofErr w:type="spellStart"/>
      <w:r w:rsidRPr="00FD3B3E">
        <w:t>m_</w:t>
      </w:r>
      <w:proofErr w:type="gramStart"/>
      <w:r w:rsidRPr="00FD3B3E">
        <w:t>angularVelocityZ</w:t>
      </w:r>
      <w:proofErr w:type="spellEnd"/>
      <w:r w:rsidRPr="00FD3B3E">
        <w:t xml:space="preserve">;   </w:t>
      </w:r>
      <w:proofErr w:type="gramEnd"/>
      <w:r w:rsidRPr="00FD3B3E">
        <w:t xml:space="preserve">         // Angular velocity z-component</w:t>
      </w:r>
    </w:p>
    <w:p w14:paraId="147183F0" w14:textId="77777777" w:rsidR="00080CDB" w:rsidRPr="00FD3B3E" w:rsidRDefault="00080CDB" w:rsidP="00080CDB">
      <w:pPr>
        <w:pStyle w:val="Code"/>
      </w:pPr>
      <w:r w:rsidRPr="00FD3B3E">
        <w:t xml:space="preserve">    float         </w:t>
      </w:r>
      <w:proofErr w:type="spellStart"/>
      <w:r w:rsidRPr="00FD3B3E">
        <w:t>m_</w:t>
      </w:r>
      <w:proofErr w:type="gramStart"/>
      <w:r w:rsidRPr="00FD3B3E">
        <w:t>angularAccelerationX</w:t>
      </w:r>
      <w:proofErr w:type="spellEnd"/>
      <w:r w:rsidRPr="00FD3B3E">
        <w:t xml:space="preserve">;   </w:t>
      </w:r>
      <w:proofErr w:type="gramEnd"/>
      <w:r w:rsidRPr="00FD3B3E">
        <w:t xml:space="preserve">     // Angular </w:t>
      </w:r>
      <w:r>
        <w:t>acceleration</w:t>
      </w:r>
      <w:r w:rsidRPr="00FD3B3E">
        <w:t xml:space="preserve"> x-component</w:t>
      </w:r>
      <w:r>
        <w:t xml:space="preserve"> – radians/s/s</w:t>
      </w:r>
    </w:p>
    <w:p w14:paraId="61DF46FB" w14:textId="77777777" w:rsidR="00080CDB" w:rsidRPr="00FD3B3E" w:rsidRDefault="00080CDB" w:rsidP="00080CDB">
      <w:pPr>
        <w:pStyle w:val="Code"/>
      </w:pPr>
      <w:r w:rsidRPr="00FD3B3E">
        <w:t xml:space="preserve">    float         </w:t>
      </w:r>
      <w:proofErr w:type="spellStart"/>
      <w:r w:rsidRPr="00FD3B3E">
        <w:t>m_angularAccelerationY</w:t>
      </w:r>
      <w:proofErr w:type="spellEnd"/>
      <w:r w:rsidRPr="00FD3B3E">
        <w:t>;</w:t>
      </w:r>
      <w:r w:rsidRPr="00FD3B3E">
        <w:tab/>
        <w:t xml:space="preserve">// Angular </w:t>
      </w:r>
      <w:r>
        <w:t>acceleration</w:t>
      </w:r>
      <w:r w:rsidRPr="00FD3B3E">
        <w:t xml:space="preserve"> y-component</w:t>
      </w:r>
    </w:p>
    <w:p w14:paraId="4DB2FF3F" w14:textId="77777777" w:rsidR="00080CDB" w:rsidRPr="00FD3B3E" w:rsidRDefault="00080CDB" w:rsidP="00080CDB">
      <w:pPr>
        <w:pStyle w:val="Code"/>
      </w:pPr>
      <w:r w:rsidRPr="00FD3B3E">
        <w:t xml:space="preserve">    float         </w:t>
      </w:r>
      <w:proofErr w:type="spellStart"/>
      <w:r w:rsidRPr="00FD3B3E">
        <w:t>m_</w:t>
      </w:r>
      <w:proofErr w:type="gramStart"/>
      <w:r w:rsidRPr="00FD3B3E">
        <w:t>angularAccelerationZ</w:t>
      </w:r>
      <w:proofErr w:type="spellEnd"/>
      <w:r w:rsidRPr="00FD3B3E">
        <w:t xml:space="preserve">;   </w:t>
      </w:r>
      <w:proofErr w:type="gramEnd"/>
      <w:r w:rsidRPr="00FD3B3E">
        <w:t xml:space="preserve">     // Angular </w:t>
      </w:r>
      <w:r>
        <w:t>acceleration</w:t>
      </w:r>
      <w:r w:rsidRPr="00FD3B3E">
        <w:t xml:space="preserve"> z-component</w:t>
      </w:r>
    </w:p>
    <w:p w14:paraId="66F6FB96" w14:textId="77777777" w:rsidR="00080CDB" w:rsidRPr="00FD3B3E" w:rsidRDefault="00080CDB" w:rsidP="00080CDB">
      <w:pPr>
        <w:pStyle w:val="Code"/>
      </w:pPr>
      <w:r w:rsidRPr="00FD3B3E">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528B72A" w14:textId="00AF6C2D" w:rsidR="00614CDC" w:rsidRPr="003F5C7C" w:rsidRDefault="00614CDC" w:rsidP="003F5C7C">
      <w:pPr>
        <w:pStyle w:val="Code"/>
      </w:pPr>
      <w:r w:rsidRPr="003F5C7C">
        <w:t xml:space="preserve">    float         </w:t>
      </w:r>
      <w:proofErr w:type="spellStart"/>
      <w:r w:rsidRPr="003F5C7C">
        <w:t>m_</w:t>
      </w:r>
      <w:proofErr w:type="gramStart"/>
      <w:r w:rsidRPr="003F5C7C">
        <w:t>wheelVertForce</w:t>
      </w:r>
      <w:proofErr w:type="spellEnd"/>
      <w:r w:rsidRPr="003F5C7C">
        <w:t>[</w:t>
      </w:r>
      <w:proofErr w:type="gramEnd"/>
      <w:r w:rsidRPr="003F5C7C">
        <w:t>4];           // Vertical forces for each wheel</w:t>
      </w:r>
    </w:p>
    <w:p w14:paraId="2C1E9252" w14:textId="77777777" w:rsidR="00080CDB" w:rsidRPr="00FD3B3E" w:rsidRDefault="00080CDB" w:rsidP="00080CDB">
      <w:pPr>
        <w:pStyle w:val="Code"/>
      </w:pPr>
      <w:r w:rsidRPr="00FD3B3E">
        <w:t>};</w:t>
      </w:r>
    </w:p>
    <w:p w14:paraId="5973BB9B" w14:textId="77777777" w:rsidR="00080CDB" w:rsidRDefault="00080CDB" w:rsidP="009B3EC4">
      <w:pPr>
        <w:pStyle w:val="Code"/>
        <w:rPr>
          <w:b/>
          <w:sz w:val="28"/>
          <w:szCs w:val="24"/>
        </w:rPr>
      </w:pPr>
    </w:p>
    <w:p w14:paraId="5526A7A8" w14:textId="77777777" w:rsidR="00080CDB" w:rsidRDefault="00080CDB">
      <w:pPr>
        <w:spacing w:after="200" w:line="276" w:lineRule="auto"/>
        <w:jc w:val="left"/>
        <w:rPr>
          <w:b/>
          <w:sz w:val="28"/>
          <w:szCs w:val="24"/>
        </w:rPr>
      </w:pPr>
      <w:r>
        <w:br w:type="page"/>
      </w:r>
    </w:p>
    <w:p w14:paraId="68F812D8" w14:textId="58C9EA19"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 xml:space="preserve">Restricted (Default) – other players viewing the UDP data will not see values for your </w:t>
      </w:r>
      <w:proofErr w:type="gramStart"/>
      <w:r w:rsidRPr="00FD5F36">
        <w:t>car</w:t>
      </w:r>
      <w:proofErr w:type="gramEnd"/>
    </w:p>
    <w:p w14:paraId="52FF18A8" w14:textId="2FE129D7" w:rsidR="00A7242D" w:rsidRPr="00FD5F36" w:rsidRDefault="00A7242D" w:rsidP="00A7242D">
      <w:pPr>
        <w:pStyle w:val="ListParagraph"/>
        <w:numPr>
          <w:ilvl w:val="0"/>
          <w:numId w:val="30"/>
        </w:numPr>
      </w:pPr>
      <w:r w:rsidRPr="00FD5F36">
        <w:t xml:space="preserve">Public – all other players can see all the data for your </w:t>
      </w:r>
      <w:proofErr w:type="gramStart"/>
      <w:r w:rsidRPr="00FD5F36">
        <w:t>car</w:t>
      </w:r>
      <w:proofErr w:type="gramEnd"/>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4465F55B"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274A108C" w14:textId="6B99720D" w:rsidR="00C4573E" w:rsidRPr="00C4573E" w:rsidRDefault="00C4573E" w:rsidP="00C4573E">
      <w:pPr>
        <w:pStyle w:val="ListParagraph"/>
        <w:numPr>
          <w:ilvl w:val="0"/>
          <w:numId w:val="31"/>
        </w:numPr>
        <w:rPr>
          <w:color w:val="000000"/>
        </w:rPr>
      </w:pPr>
      <w:proofErr w:type="spellStart"/>
      <w:r>
        <w:t>m_enginePowerICE</w:t>
      </w:r>
      <w:proofErr w:type="spellEnd"/>
    </w:p>
    <w:p w14:paraId="1FD0C3AB" w14:textId="13581FE9" w:rsidR="00611BEE" w:rsidRPr="00C4573E" w:rsidRDefault="00C4573E" w:rsidP="00C4573E">
      <w:pPr>
        <w:pStyle w:val="ListParagraph"/>
        <w:numPr>
          <w:ilvl w:val="0"/>
          <w:numId w:val="31"/>
        </w:numPr>
        <w:rPr>
          <w:color w:val="0000FF"/>
        </w:rPr>
      </w:pPr>
      <w:proofErr w:type="spellStart"/>
      <w:r w:rsidRPr="00C4573E">
        <w:t>m_enginePowerMGUK</w:t>
      </w:r>
      <w:proofErr w:type="spellEnd"/>
    </w:p>
    <w:p w14:paraId="36CCF0B5" w14:textId="77777777" w:rsidR="00C4573E" w:rsidRDefault="00C4573E" w:rsidP="00C4573E">
      <w:pPr>
        <w:pStyle w:val="Code"/>
        <w:spacing w:line="276" w:lineRule="auto"/>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lastRenderedPageBreak/>
        <w:t>m_engineMGUKWear</w:t>
      </w:r>
      <w:proofErr w:type="spellEnd"/>
    </w:p>
    <w:p w14:paraId="4D7A8B3A" w14:textId="4FED23EC" w:rsidR="00A23408" w:rsidRDefault="00A23408" w:rsidP="00611BEE">
      <w:pPr>
        <w:pStyle w:val="ListParagraph"/>
        <w:numPr>
          <w:ilvl w:val="0"/>
          <w:numId w:val="31"/>
        </w:numPr>
        <w:spacing w:line="276" w:lineRule="auto"/>
        <w:jc w:val="left"/>
      </w:pPr>
      <w:proofErr w:type="spellStart"/>
      <w:r>
        <w:t>m_engineTCWear</w:t>
      </w:r>
      <w:proofErr w:type="spellEnd"/>
    </w:p>
    <w:p w14:paraId="5787ED13" w14:textId="22B0C184" w:rsidR="0004601D" w:rsidRDefault="0004601D" w:rsidP="0004601D">
      <w:pPr>
        <w:spacing w:line="276" w:lineRule="auto"/>
        <w:jc w:val="left"/>
      </w:pPr>
    </w:p>
    <w:p w14:paraId="71FC9A00" w14:textId="3C38E4DE" w:rsidR="0004601D" w:rsidRDefault="0004601D" w:rsidP="0004601D">
      <w:pPr>
        <w:pStyle w:val="Heading3"/>
      </w:pPr>
      <w:r>
        <w:t xml:space="preserve">Tyre set </w:t>
      </w:r>
      <w:proofErr w:type="gramStart"/>
      <w:r>
        <w:t>packet</w:t>
      </w:r>
      <w:proofErr w:type="gramEnd"/>
    </w:p>
    <w:p w14:paraId="6DB0F243" w14:textId="6A7EA38C" w:rsidR="0004601D" w:rsidRPr="0004601D" w:rsidRDefault="0004601D" w:rsidP="0004601D">
      <w:pPr>
        <w:pStyle w:val="ListParagraph"/>
        <w:numPr>
          <w:ilvl w:val="0"/>
          <w:numId w:val="36"/>
        </w:numPr>
      </w:pPr>
      <w:r>
        <w:t>All data within this packet</w:t>
      </w:r>
      <w:r w:rsidR="004C029A">
        <w:t xml:space="preserve"> for player car</w:t>
      </w:r>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32899377"/>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40C36783" w:rsidR="001F5CF3" w:rsidRPr="00CA770C" w:rsidRDefault="001F5CF3" w:rsidP="001F5CF3">
      <w:pPr>
        <w:rPr>
          <w:color w:val="000000"/>
        </w:rPr>
      </w:pPr>
      <w:r>
        <w:t xml:space="preserve">In F1 </w:t>
      </w:r>
      <w:r w:rsidR="00073BFD">
        <w:t>2</w:t>
      </w:r>
      <w:r w:rsidR="0039459E">
        <w:t>3</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22630AEA"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39459E">
        <w:t>3</w:t>
      </w:r>
      <w:r>
        <w:t>”</w:t>
      </w:r>
      <w:r w:rsidRPr="006076D9">
        <w:t xml:space="preserve"> </w:t>
      </w:r>
      <w:proofErr w:type="spellStart"/>
      <w:r w:rsidR="00017A6F">
        <w:t>yourTelemetry</w:t>
      </w:r>
      <w:proofErr w:type="spellEnd"/>
      <w:r w:rsidR="00017A6F">
        <w:t>=”restricted”</w:t>
      </w:r>
      <w:r w:rsidR="0039459E">
        <w:t xml:space="preserve"> </w:t>
      </w:r>
      <w:proofErr w:type="spellStart"/>
      <w:r w:rsidR="0039459E" w:rsidRPr="0039459E">
        <w:t>onlineNames</w:t>
      </w:r>
      <w:proofErr w:type="spellEnd"/>
      <w:r w:rsidR="0039459E" w:rsidRPr="0039459E">
        <w:t>="off"</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168FD8E7" w:rsidR="001F5CF3" w:rsidRDefault="00DB79C4" w:rsidP="001F5CF3">
      <w:r w:rsidRPr="00DB79C4">
        <w:t xml:space="preserve">F1® 23 </w:t>
      </w:r>
      <w:r w:rsidR="001F5CF3">
        <w:t>sees the following changes to the UDP specification:</w:t>
      </w:r>
    </w:p>
    <w:p w14:paraId="04084BFF" w14:textId="77777777" w:rsidR="002D13E5" w:rsidRDefault="002D13E5" w:rsidP="001F5CF3"/>
    <w:p w14:paraId="358A2777" w14:textId="4661EDF8" w:rsidR="00AF479D" w:rsidRDefault="002D13E5" w:rsidP="00A95CDF">
      <w:pPr>
        <w:pStyle w:val="ListParagraph"/>
        <w:numPr>
          <w:ilvl w:val="0"/>
          <w:numId w:val="35"/>
        </w:numPr>
      </w:pPr>
      <w:r>
        <w:t xml:space="preserve">Added game year to packet header – apps can identify which </w:t>
      </w:r>
      <w:r w:rsidR="00A95CDF">
        <w:t xml:space="preserve">F1 </w:t>
      </w:r>
      <w:r>
        <w:t xml:space="preserve">game data is coming </w:t>
      </w:r>
      <w:proofErr w:type="gramStart"/>
      <w:r>
        <w:t>from</w:t>
      </w:r>
      <w:proofErr w:type="gramEnd"/>
    </w:p>
    <w:p w14:paraId="35F31F1B" w14:textId="30A7E76B" w:rsidR="00B262E5" w:rsidRDefault="00B262E5" w:rsidP="00A95CDF">
      <w:pPr>
        <w:pStyle w:val="ListParagraph"/>
        <w:numPr>
          <w:ilvl w:val="0"/>
          <w:numId w:val="35"/>
        </w:numPr>
      </w:pPr>
      <w:r>
        <w:t xml:space="preserve">Temperature and speed </w:t>
      </w:r>
      <w:proofErr w:type="gramStart"/>
      <w:r>
        <w:t>units</w:t>
      </w:r>
      <w:proofErr w:type="gramEnd"/>
      <w:r>
        <w:t xml:space="preserve"> choice for players sent in session packet</w:t>
      </w:r>
    </w:p>
    <w:p w14:paraId="3465BF66" w14:textId="767B4FE6" w:rsidR="00F551AA" w:rsidRDefault="00F551AA" w:rsidP="00A95CDF">
      <w:pPr>
        <w:pStyle w:val="ListParagraph"/>
        <w:numPr>
          <w:ilvl w:val="0"/>
          <w:numId w:val="35"/>
        </w:numPr>
      </w:pPr>
      <w:r>
        <w:t xml:space="preserve">Platform of players added to lobby info and participants </w:t>
      </w:r>
      <w:proofErr w:type="gramStart"/>
      <w:r>
        <w:t>packets</w:t>
      </w:r>
      <w:proofErr w:type="gramEnd"/>
    </w:p>
    <w:p w14:paraId="73B51AF2" w14:textId="3380E08F" w:rsidR="00F551AA" w:rsidRDefault="00F551AA" w:rsidP="00A95CDF">
      <w:pPr>
        <w:pStyle w:val="ListParagraph"/>
        <w:numPr>
          <w:ilvl w:val="0"/>
          <w:numId w:val="35"/>
        </w:numPr>
      </w:pPr>
      <w:r>
        <w:t xml:space="preserve">Added flag to say whether a player has their “Show online names” flag set in participants </w:t>
      </w:r>
      <w:proofErr w:type="gramStart"/>
      <w:r>
        <w:t>packet</w:t>
      </w:r>
      <w:proofErr w:type="gramEnd"/>
    </w:p>
    <w:p w14:paraId="72338C36" w14:textId="62F837C6" w:rsidR="001E17ED" w:rsidRDefault="001E17ED" w:rsidP="00A95CDF">
      <w:pPr>
        <w:pStyle w:val="ListParagraph"/>
        <w:numPr>
          <w:ilvl w:val="0"/>
          <w:numId w:val="35"/>
        </w:numPr>
      </w:pPr>
      <w:r>
        <w:t xml:space="preserve">Added </w:t>
      </w:r>
      <w:r w:rsidR="005F67AA">
        <w:t xml:space="preserve">whole </w:t>
      </w:r>
      <w:r>
        <w:t xml:space="preserve">minute part to sector times in lap data and session history </w:t>
      </w:r>
      <w:proofErr w:type="gramStart"/>
      <w:r>
        <w:t>packets</w:t>
      </w:r>
      <w:proofErr w:type="gramEnd"/>
    </w:p>
    <w:p w14:paraId="6780A3FC" w14:textId="4EF52CEA" w:rsidR="00112296" w:rsidRDefault="00112296" w:rsidP="00A95CDF">
      <w:pPr>
        <w:pStyle w:val="ListParagraph"/>
        <w:numPr>
          <w:ilvl w:val="0"/>
          <w:numId w:val="35"/>
        </w:numPr>
      </w:pPr>
      <w:r>
        <w:lastRenderedPageBreak/>
        <w:t>Damage packet now updates at 10/</w:t>
      </w:r>
      <w:proofErr w:type="gramStart"/>
      <w:r>
        <w:t>s</w:t>
      </w:r>
      <w:proofErr w:type="gramEnd"/>
    </w:p>
    <w:p w14:paraId="2EC8FAB4" w14:textId="27DD301D" w:rsidR="00E14886" w:rsidRDefault="00E14886" w:rsidP="00A95CDF">
      <w:pPr>
        <w:pStyle w:val="ListParagraph"/>
        <w:numPr>
          <w:ilvl w:val="0"/>
          <w:numId w:val="35"/>
        </w:numPr>
      </w:pPr>
      <w:r>
        <w:t xml:space="preserve">Separated corner cutting warnings in the lap data </w:t>
      </w:r>
      <w:proofErr w:type="gramStart"/>
      <w:r>
        <w:t>packet</w:t>
      </w:r>
      <w:proofErr w:type="gramEnd"/>
    </w:p>
    <w:p w14:paraId="6B8B946F" w14:textId="2C5D1678" w:rsidR="000E4258" w:rsidRDefault="000E4258" w:rsidP="00A95CDF">
      <w:pPr>
        <w:pStyle w:val="ListParagraph"/>
        <w:numPr>
          <w:ilvl w:val="0"/>
          <w:numId w:val="35"/>
        </w:numPr>
      </w:pPr>
      <w:r>
        <w:t>Added new tyre sets packet to give more detail</w:t>
      </w:r>
      <w:r w:rsidR="00900920">
        <w:t xml:space="preserve"> about tyre sets for each </w:t>
      </w:r>
      <w:proofErr w:type="gramStart"/>
      <w:r w:rsidR="00900920">
        <w:t>car</w:t>
      </w:r>
      <w:proofErr w:type="gramEnd"/>
    </w:p>
    <w:p w14:paraId="0A33CECA" w14:textId="494C2663" w:rsidR="00D0536B" w:rsidRDefault="00F607CD" w:rsidP="00A95CDF">
      <w:pPr>
        <w:pStyle w:val="ListParagraph"/>
        <w:numPr>
          <w:ilvl w:val="0"/>
          <w:numId w:val="35"/>
        </w:numPr>
      </w:pPr>
      <w:r>
        <w:t xml:space="preserve">Added time deltas for cars in the lap data </w:t>
      </w:r>
      <w:proofErr w:type="gramStart"/>
      <w:r>
        <w:t>packet</w:t>
      </w:r>
      <w:proofErr w:type="gramEnd"/>
    </w:p>
    <w:p w14:paraId="09698740" w14:textId="02C4D02F" w:rsidR="00D87FA5" w:rsidRDefault="00D87FA5" w:rsidP="00A95CDF">
      <w:pPr>
        <w:pStyle w:val="ListParagraph"/>
        <w:numPr>
          <w:ilvl w:val="0"/>
          <w:numId w:val="35"/>
        </w:numPr>
      </w:pPr>
      <w:r>
        <w:t xml:space="preserve">Added overall frame identifier to packet header to help deal with </w:t>
      </w:r>
      <w:proofErr w:type="gramStart"/>
      <w:r>
        <w:t>flashbacks</w:t>
      </w:r>
      <w:proofErr w:type="gramEnd"/>
    </w:p>
    <w:p w14:paraId="53734063" w14:textId="0C43A66C" w:rsidR="004B0B56" w:rsidRDefault="0035544F" w:rsidP="00A95CDF">
      <w:pPr>
        <w:pStyle w:val="ListParagraph"/>
        <w:numPr>
          <w:ilvl w:val="0"/>
          <w:numId w:val="35"/>
        </w:numPr>
      </w:pPr>
      <w:r>
        <w:t>R</w:t>
      </w:r>
      <w:r w:rsidR="004B0B56">
        <w:t>ed flag even</w:t>
      </w:r>
      <w:r>
        <w:t>t</w:t>
      </w:r>
      <w:r w:rsidR="004B0B56">
        <w:t xml:space="preserve"> </w:t>
      </w:r>
      <w:proofErr w:type="gramStart"/>
      <w:r w:rsidR="004B0B56">
        <w:t>added</w:t>
      </w:r>
      <w:proofErr w:type="gramEnd"/>
    </w:p>
    <w:p w14:paraId="1A5436A2" w14:textId="252FFFD1" w:rsidR="00351F68" w:rsidRDefault="00351F68" w:rsidP="00A95CDF">
      <w:pPr>
        <w:pStyle w:val="ListParagraph"/>
        <w:numPr>
          <w:ilvl w:val="0"/>
          <w:numId w:val="35"/>
        </w:numPr>
      </w:pPr>
      <w:r>
        <w:t xml:space="preserve">Added Safety car, VSC and Red Flag counts to session </w:t>
      </w:r>
      <w:proofErr w:type="gramStart"/>
      <w:r>
        <w:t>data</w:t>
      </w:r>
      <w:proofErr w:type="gramEnd"/>
    </w:p>
    <w:p w14:paraId="3D75C2B4" w14:textId="58852B35" w:rsidR="00A649C1" w:rsidRDefault="00A649C1" w:rsidP="00A95CDF">
      <w:pPr>
        <w:pStyle w:val="ListParagraph"/>
        <w:numPr>
          <w:ilvl w:val="0"/>
          <w:numId w:val="35"/>
        </w:numPr>
      </w:pPr>
      <w:r>
        <w:t xml:space="preserve">Added more physics data in the motion </w:t>
      </w:r>
      <w:proofErr w:type="gramStart"/>
      <w:r>
        <w:t>packet</w:t>
      </w:r>
      <w:proofErr w:type="gramEnd"/>
    </w:p>
    <w:p w14:paraId="07D782C0" w14:textId="3B14B303" w:rsidR="00495385" w:rsidRDefault="00495385" w:rsidP="00A95CDF">
      <w:pPr>
        <w:pStyle w:val="ListParagraph"/>
        <w:numPr>
          <w:ilvl w:val="0"/>
          <w:numId w:val="35"/>
        </w:numPr>
      </w:pPr>
      <w:r>
        <w:t xml:space="preserve">Added Overtake </w:t>
      </w:r>
      <w:proofErr w:type="gramStart"/>
      <w:r>
        <w:t>event</w:t>
      </w:r>
      <w:proofErr w:type="gramEnd"/>
    </w:p>
    <w:p w14:paraId="242455A7" w14:textId="798A751B" w:rsidR="00403349" w:rsidRDefault="00403349" w:rsidP="00A95CDF">
      <w:pPr>
        <w:pStyle w:val="ListParagraph"/>
        <w:numPr>
          <w:ilvl w:val="0"/>
          <w:numId w:val="35"/>
        </w:numPr>
      </w:pPr>
      <w:r>
        <w:t xml:space="preserve">Added power outputs readings for the </w:t>
      </w:r>
      <w:proofErr w:type="gramStart"/>
      <w:r>
        <w:t>engine</w:t>
      </w:r>
      <w:proofErr w:type="gramEnd"/>
    </w:p>
    <w:p w14:paraId="396AD4BC" w14:textId="094ACB2E" w:rsidR="00CC0DC3" w:rsidRDefault="00CC0DC3" w:rsidP="00A95CDF">
      <w:pPr>
        <w:pStyle w:val="ListParagraph"/>
        <w:numPr>
          <w:ilvl w:val="0"/>
          <w:numId w:val="35"/>
        </w:numPr>
      </w:pPr>
      <w:r>
        <w:t xml:space="preserve">Added C0 tyre </w:t>
      </w:r>
      <w:proofErr w:type="gramStart"/>
      <w:r>
        <w:t>type</w:t>
      </w:r>
      <w:proofErr w:type="gramEnd"/>
    </w:p>
    <w:p w14:paraId="1E5ABD96" w14:textId="783D96D1" w:rsidR="00080CDB" w:rsidRDefault="00080CDB" w:rsidP="00A95CDF">
      <w:pPr>
        <w:pStyle w:val="ListParagraph"/>
        <w:numPr>
          <w:ilvl w:val="0"/>
          <w:numId w:val="35"/>
        </w:numPr>
      </w:pPr>
      <w:r>
        <w:t xml:space="preserve">Added </w:t>
      </w:r>
      <w:r w:rsidR="00364894">
        <w:t xml:space="preserve">a new </w:t>
      </w:r>
      <w:r>
        <w:t>Motion</w:t>
      </w:r>
      <w:r w:rsidR="00364894">
        <w:t xml:space="preserve"> </w:t>
      </w:r>
      <w:r>
        <w:t>Ex packet</w:t>
      </w:r>
      <w:r w:rsidR="00920DAE">
        <w:t xml:space="preserve"> and moved player car settings from</w:t>
      </w:r>
      <w:r>
        <w:t xml:space="preserve"> Motion packet </w:t>
      </w:r>
      <w:r w:rsidR="00920DAE">
        <w:t xml:space="preserve">to stop it </w:t>
      </w:r>
      <w:r>
        <w:t xml:space="preserve">getting too large, </w:t>
      </w:r>
      <w:r w:rsidR="003F5C7C">
        <w:t xml:space="preserve">added vertical wheel </w:t>
      </w:r>
      <w:proofErr w:type="gramStart"/>
      <w:r w:rsidR="003F5C7C">
        <w:t>forces</w:t>
      </w:r>
      <w:proofErr w:type="gramEnd"/>
    </w:p>
    <w:p w14:paraId="6938A6AD" w14:textId="77777777" w:rsidR="00A95CDF" w:rsidRPr="00A95CDF" w:rsidRDefault="00A95CDF" w:rsidP="00A95CDF"/>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21DFE721" w:rsidR="001F5CF3" w:rsidRDefault="001F5CF3" w:rsidP="001F5CF3">
      <w:r>
        <w:t>During a session, each car is assigned a vehicle index. This will not change throughout the session and all the arrays that are sent use this vehicle index to dereference the correct piece of data.</w:t>
      </w:r>
    </w:p>
    <w:p w14:paraId="25B2A84B" w14:textId="5267A667" w:rsidR="007D78FC" w:rsidRDefault="007D78FC" w:rsidP="001F5CF3"/>
    <w:p w14:paraId="6D67A830" w14:textId="11805EC1" w:rsidR="007D78FC" w:rsidRDefault="007D78FC" w:rsidP="007D78FC">
      <w:pPr>
        <w:pStyle w:val="Heading2"/>
      </w:pPr>
      <w:r>
        <w:t>What are the co-ordinate systems used?</w:t>
      </w:r>
    </w:p>
    <w:p w14:paraId="5AFE8EE4" w14:textId="77777777" w:rsidR="00C345CA" w:rsidRDefault="00C345CA" w:rsidP="00C345CA"/>
    <w:p w14:paraId="04BFD8C6" w14:textId="6DD5251F" w:rsidR="00C345CA" w:rsidRPr="00C345CA" w:rsidRDefault="00C345CA" w:rsidP="00C345CA">
      <w:r>
        <w:t>Here is a visual representation of the co-ordinate system used with the F1 telemetry data.</w:t>
      </w:r>
    </w:p>
    <w:p w14:paraId="36ED42A3" w14:textId="544B855D" w:rsidR="001F5CF3" w:rsidRDefault="001F5CF3" w:rsidP="001F5CF3"/>
    <w:p w14:paraId="70481DB2" w14:textId="77324D4D" w:rsidR="002364EE" w:rsidRDefault="007D78FC" w:rsidP="001F5CF3">
      <w:r w:rsidRPr="007D78FC">
        <w:rPr>
          <w:noProof/>
        </w:rPr>
        <w:drawing>
          <wp:inline distT="0" distB="0" distL="0" distR="0" wp14:anchorId="20E87B29" wp14:editId="39919A79">
            <wp:extent cx="2647950" cy="2647950"/>
            <wp:effectExtent l="57150" t="57150" r="76200" b="762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647950" cy="26479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00800DD8" w:rsidRPr="00800DD8">
        <w:rPr>
          <w:noProof/>
        </w:rPr>
        <w:t xml:space="preserve"> </w:t>
      </w:r>
      <w:r w:rsidR="00800DD8" w:rsidRPr="00800DD8">
        <w:rPr>
          <w:noProof/>
        </w:rPr>
        <w:drawing>
          <wp:inline distT="0" distB="0" distL="0" distR="0" wp14:anchorId="7C9B95E9" wp14:editId="3245E341">
            <wp:extent cx="2622550" cy="2622550"/>
            <wp:effectExtent l="57150" t="57150" r="82550" b="8255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10"/>
                    <a:stretch>
                      <a:fillRect/>
                    </a:stretch>
                  </pic:blipFill>
                  <pic:spPr>
                    <a:xfrm>
                      <a:off x="0" y="0"/>
                      <a:ext cx="2622550" cy="26225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lastRenderedPageBreak/>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21A016DF" w:rsidR="001F5CF3" w:rsidRDefault="008129B2" w:rsidP="001F5CF3">
      <w:pPr>
        <w:pStyle w:val="Heading2"/>
      </w:pPr>
      <w:r>
        <w:t xml:space="preserve">How many cars are in the </w:t>
      </w:r>
      <w:r w:rsidR="001F5CF3">
        <w:t>data structures?</w:t>
      </w:r>
    </w:p>
    <w:p w14:paraId="0C6A3648" w14:textId="58D8EC05" w:rsidR="00C955BB" w:rsidRDefault="00A339C0" w:rsidP="00A339C0">
      <w:r>
        <w:t>The maximum number of cars in the data structures is 22, to allow for certain game modes, although the data is not always filled in.</w:t>
      </w:r>
    </w:p>
    <w:p w14:paraId="61B12D3D" w14:textId="77777777" w:rsidR="00C955BB" w:rsidRPr="00C955BB" w:rsidRDefault="00C955BB" w:rsidP="00C955BB"/>
    <w:p w14:paraId="65216921" w14:textId="43F2B393" w:rsidR="001F5CF3" w:rsidRPr="00BE67EC" w:rsidRDefault="00A339C0" w:rsidP="001F5CF3">
      <w:r>
        <w:t xml:space="preserve">You should always check </w:t>
      </w:r>
      <w:r w:rsidR="00C955BB">
        <w:t xml:space="preserve">the </w:t>
      </w:r>
      <w:r w:rsidR="001F5CF3">
        <w:t xml:space="preserve">data item called </w:t>
      </w:r>
      <w:proofErr w:type="spellStart"/>
      <w:r w:rsidR="001F5CF3" w:rsidRPr="002F73F2">
        <w:rPr>
          <w:rStyle w:val="CodeChar"/>
        </w:rPr>
        <w:t>m_numActiveCars</w:t>
      </w:r>
      <w:proofErr w:type="spellEnd"/>
      <w:r w:rsidR="001F5CF3">
        <w:t xml:space="preserve"> in the participants packet which tells you how many cars are active in the race. However, you should check the individual result status of each car in the lap data to see if that car is actively providing data. If it is not “</w:t>
      </w:r>
      <w:r w:rsidR="001F5CF3" w:rsidRPr="002F73F2">
        <w:rPr>
          <w:rStyle w:val="CodeChar"/>
        </w:rPr>
        <w:t>Invalid</w:t>
      </w:r>
      <w:r w:rsidR="001F5CF3">
        <w:t>” or “</w:t>
      </w:r>
      <w:r w:rsidR="001F5CF3" w:rsidRPr="002F73F2">
        <w:rPr>
          <w:rStyle w:val="CodeChar"/>
        </w:rPr>
        <w:t>Inactive</w:t>
      </w:r>
      <w:r w:rsidR="001F5CF3">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3EC47361" w14:textId="7A9DAD75" w:rsidR="009B6C99" w:rsidRDefault="009B6C99" w:rsidP="001F5CF3">
      <w:pPr>
        <w:pStyle w:val="ListParagraph"/>
        <w:numPr>
          <w:ilvl w:val="0"/>
          <w:numId w:val="26"/>
        </w:numPr>
        <w:spacing w:after="200" w:line="276" w:lineRule="auto"/>
      </w:pPr>
      <w:r>
        <w:t>Motion Ex Data</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58C627A4" w14:textId="7C6A4A1B" w:rsidR="009B6C99" w:rsidRDefault="009B6C99" w:rsidP="001F5CF3">
      <w:pPr>
        <w:pStyle w:val="ListParagraph"/>
        <w:numPr>
          <w:ilvl w:val="0"/>
          <w:numId w:val="26"/>
        </w:numPr>
        <w:spacing w:after="200" w:line="276" w:lineRule="auto"/>
      </w:pPr>
      <w:r>
        <w:t>Motion Ex Data</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lastRenderedPageBreak/>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72115037" w14:textId="101E3878" w:rsidR="009B6C99" w:rsidRDefault="009B6C99" w:rsidP="001F5CF3">
      <w:pPr>
        <w:pStyle w:val="ListParagraph"/>
        <w:numPr>
          <w:ilvl w:val="0"/>
          <w:numId w:val="26"/>
        </w:numPr>
        <w:spacing w:after="200" w:line="276" w:lineRule="auto"/>
      </w:pPr>
      <w:r>
        <w:t>Motion Ex Data</w:t>
      </w:r>
    </w:p>
    <w:p w14:paraId="54CAF412" w14:textId="77777777" w:rsidR="001F5CF3" w:rsidRDefault="001F5CF3" w:rsidP="001F5CF3"/>
    <w:p w14:paraId="09023866" w14:textId="0CD4DDAC" w:rsidR="001F5CF3" w:rsidRDefault="001F5CF3" w:rsidP="001F5CF3">
      <w:pPr>
        <w:pStyle w:val="Heading2"/>
      </w:pPr>
      <w:r>
        <w:t xml:space="preserve">Will my old app still work with F1 </w:t>
      </w:r>
      <w:r w:rsidR="00073BFD">
        <w:t>2</w:t>
      </w:r>
      <w:r w:rsidR="0039459E">
        <w:t>3</w:t>
      </w:r>
      <w:r>
        <w:t>?</w:t>
      </w:r>
    </w:p>
    <w:p w14:paraId="5D48CDD3" w14:textId="1296B624" w:rsidR="009808E9" w:rsidRPr="009808E9" w:rsidRDefault="009808E9" w:rsidP="009808E9">
      <w:pPr>
        <w:rPr>
          <w:b/>
          <w:bCs/>
          <w:color w:val="FF0000"/>
        </w:rPr>
      </w:pPr>
      <w:r w:rsidRPr="009808E9">
        <w:rPr>
          <w:b/>
          <w:bCs/>
          <w:color w:val="FF0000"/>
        </w:rPr>
        <w:t>Please note that from F1 23 the game will only support the previous 2 UDP formats.</w:t>
      </w:r>
    </w:p>
    <w:p w14:paraId="407F142F" w14:textId="77777777" w:rsidR="009808E9" w:rsidRPr="009808E9" w:rsidRDefault="009808E9" w:rsidP="009808E9"/>
    <w:p w14:paraId="353A5D13" w14:textId="15DC7369" w:rsidR="001F5CF3" w:rsidRDefault="001F5CF3" w:rsidP="001F5CF3">
      <w:r>
        <w:t xml:space="preserve">F1 </w:t>
      </w:r>
      <w:r w:rsidR="00073BFD">
        <w:t>2</w:t>
      </w:r>
      <w:r w:rsidR="0039459E">
        <w:t>3</w:t>
      </w:r>
      <w:r>
        <w:t xml:space="preserve"> uses a new format for the UDP data. However, </w:t>
      </w:r>
      <w:r w:rsidR="009808E9">
        <w:t xml:space="preserve">some </w:t>
      </w:r>
      <w:r>
        <w:t xml:space="preserve">earlier formats of the data are still supported so that most older apps implemented using the previous data formats should work with little or no change from the developer. To use the old formats, please enter the UDP options menu and set “UDP Format” to either </w:t>
      </w:r>
      <w:r w:rsidR="009808E9">
        <w:t xml:space="preserve">“2022” or </w:t>
      </w:r>
      <w:r w:rsidR="00AC2279">
        <w:t>“2021”</w:t>
      </w:r>
      <w:r>
        <w:t xml:space="preserve">. </w:t>
      </w:r>
    </w:p>
    <w:p w14:paraId="1B116856" w14:textId="0E2B2136" w:rsidR="00E34E9B" w:rsidRDefault="001F5CF3" w:rsidP="001F5CF3">
      <w:r>
        <w:t xml:space="preserve">Specifications for the </w:t>
      </w:r>
      <w:r w:rsidR="00E34E9B">
        <w:t xml:space="preserve">older </w:t>
      </w:r>
      <w:r>
        <w:t>format</w:t>
      </w:r>
      <w:r w:rsidR="00E34E9B">
        <w:t>s</w:t>
      </w:r>
      <w:r>
        <w:t xml:space="preserve"> can be seen here:</w:t>
      </w:r>
    </w:p>
    <w:p w14:paraId="05DC7B32" w14:textId="77777777" w:rsidR="00E34E9B" w:rsidRDefault="00E34E9B" w:rsidP="001F5CF3"/>
    <w:p w14:paraId="05C3DAE5" w14:textId="0ED7B8A7" w:rsidR="00AC2279" w:rsidRPr="00867CFD" w:rsidRDefault="00AC2279" w:rsidP="00E34E9B">
      <w:pPr>
        <w:pStyle w:val="ListParagraph"/>
        <w:numPr>
          <w:ilvl w:val="0"/>
          <w:numId w:val="33"/>
        </w:numPr>
        <w:rPr>
          <w:rStyle w:val="Hyperlink"/>
          <w:color w:val="auto"/>
          <w:sz w:val="18"/>
          <w:szCs w:val="18"/>
          <w:u w:val="none"/>
        </w:rPr>
      </w:pPr>
      <w:r w:rsidRPr="00867CFD">
        <w:rPr>
          <w:sz w:val="18"/>
          <w:szCs w:val="18"/>
        </w:rPr>
        <w:t xml:space="preserve">F1 2021 - </w:t>
      </w:r>
      <w:hyperlink r:id="rId11" w:history="1">
        <w:r w:rsidRPr="00867CFD">
          <w:rPr>
            <w:rStyle w:val="Hyperlink"/>
            <w:sz w:val="18"/>
            <w:szCs w:val="18"/>
          </w:rPr>
          <w:t>https://forums.codemasters.com/topic/80231-f1-2021-udp-specification</w:t>
        </w:r>
      </w:hyperlink>
    </w:p>
    <w:p w14:paraId="04D389FB" w14:textId="5FFE8717" w:rsidR="0039459E" w:rsidRPr="00867CFD" w:rsidRDefault="0039459E" w:rsidP="00867CFD">
      <w:pPr>
        <w:pStyle w:val="ListParagraph"/>
        <w:numPr>
          <w:ilvl w:val="0"/>
          <w:numId w:val="33"/>
        </w:numPr>
        <w:jc w:val="left"/>
        <w:rPr>
          <w:sz w:val="18"/>
          <w:szCs w:val="18"/>
        </w:rPr>
      </w:pPr>
      <w:r w:rsidRPr="00867CFD">
        <w:rPr>
          <w:sz w:val="18"/>
          <w:szCs w:val="18"/>
        </w:rPr>
        <w:t>F</w:t>
      </w:r>
      <w:r w:rsidR="00867CFD" w:rsidRPr="00867CFD">
        <w:rPr>
          <w:sz w:val="18"/>
          <w:szCs w:val="18"/>
        </w:rPr>
        <w:t xml:space="preserve">1 </w:t>
      </w:r>
      <w:r w:rsidRPr="00867CFD">
        <w:rPr>
          <w:sz w:val="18"/>
          <w:szCs w:val="18"/>
        </w:rPr>
        <w:t xml:space="preserve">22 - </w:t>
      </w:r>
      <w:r w:rsidR="00867CFD" w:rsidRPr="00867CFD">
        <w:rPr>
          <w:sz w:val="18"/>
          <w:szCs w:val="18"/>
        </w:rPr>
        <w:t>https://answers.ea.com/t5/General-Discussion/F1-22-UDP-Specification/td-p/11551274</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6546F205" w:rsidR="001F5CF3" w:rsidRDefault="001F5CF3" w:rsidP="001F5CF3">
      <w:r>
        <w:t xml:space="preserve">D-BOX output is currently supported on the PC platform. In F1 </w:t>
      </w:r>
      <w:r w:rsidR="00073BFD">
        <w:t>2</w:t>
      </w:r>
      <w:r w:rsidR="0039459E">
        <w:t>3</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lastRenderedPageBreak/>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0B98BEB8"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867CFD">
        <w:t>3</w:t>
      </w:r>
      <w:r>
        <w:t xml:space="preserve">” </w:t>
      </w:r>
      <w:proofErr w:type="spellStart"/>
      <w:r w:rsidR="00AA2FF6" w:rsidRPr="00AA2FF6">
        <w:t>yourTelemetry</w:t>
      </w:r>
      <w:proofErr w:type="spellEnd"/>
      <w:r w:rsidR="00AA2FF6" w:rsidRPr="00AA2FF6">
        <w:t>="restricted"</w:t>
      </w:r>
      <w:r w:rsidR="00AA2FF6">
        <w:t xml:space="preserve"> </w:t>
      </w:r>
      <w:proofErr w:type="spellStart"/>
      <w:r w:rsidR="00867CFD" w:rsidRPr="0039459E">
        <w:t>onlineNames</w:t>
      </w:r>
      <w:proofErr w:type="spellEnd"/>
      <w:r w:rsidR="00867CFD" w:rsidRPr="0039459E">
        <w:t>="off"</w:t>
      </w:r>
      <w:r w:rsidR="00867CFD">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32899378"/>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413A59AD" w14:textId="7C02678B" w:rsidR="00707BCD" w:rsidRDefault="008A68EC" w:rsidP="00707BCD">
      <w:pPr>
        <w:pStyle w:val="Heading2"/>
      </w:pPr>
      <w:r>
        <w:t>Team IDs</w:t>
      </w:r>
    </w:p>
    <w:p w14:paraId="267BC816" w14:textId="77777777" w:rsidR="00707BCD" w:rsidRDefault="00707BCD" w:rsidP="00707BCD">
      <w:pPr>
        <w:spacing w:after="200" w:line="276" w:lineRule="auto"/>
        <w:jc w:val="left"/>
      </w:pPr>
    </w:p>
    <w:tbl>
      <w:tblPr>
        <w:tblW w:w="9129" w:type="dxa"/>
        <w:tblInd w:w="113" w:type="dxa"/>
        <w:tblLook w:val="04A0" w:firstRow="1" w:lastRow="0" w:firstColumn="1" w:lastColumn="0" w:noHBand="0" w:noVBand="1"/>
      </w:tblPr>
      <w:tblGrid>
        <w:gridCol w:w="508"/>
        <w:gridCol w:w="2322"/>
        <w:gridCol w:w="688"/>
        <w:gridCol w:w="2573"/>
        <w:gridCol w:w="567"/>
        <w:gridCol w:w="2471"/>
      </w:tblGrid>
      <w:tr w:rsidR="00707BCD" w:rsidRPr="00636627" w14:paraId="5F4817FC" w14:textId="77777777" w:rsidTr="00707BCD">
        <w:trPr>
          <w:trHeight w:val="320"/>
        </w:trPr>
        <w:tc>
          <w:tcPr>
            <w:tcW w:w="5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5B7B5C7" w14:textId="77777777" w:rsidR="00707BCD" w:rsidRPr="00636627" w:rsidRDefault="00707BCD" w:rsidP="004361B1">
            <w:pPr>
              <w:jc w:val="center"/>
              <w:rPr>
                <w:rFonts w:eastAsia="Times New Roman"/>
                <w:b/>
                <w:bCs/>
                <w:color w:val="000000"/>
                <w:lang w:eastAsia="en-GB"/>
              </w:rPr>
            </w:pPr>
            <w:bookmarkStart w:id="5" w:name="_Hlk137558276"/>
            <w:r w:rsidRPr="00636627">
              <w:rPr>
                <w:rFonts w:eastAsia="Times New Roman"/>
                <w:b/>
                <w:bCs/>
                <w:color w:val="000000"/>
                <w:lang w:eastAsia="en-GB"/>
              </w:rPr>
              <w:t>ID</w:t>
            </w:r>
          </w:p>
        </w:tc>
        <w:tc>
          <w:tcPr>
            <w:tcW w:w="2322" w:type="dxa"/>
            <w:tcBorders>
              <w:top w:val="single" w:sz="4" w:space="0" w:color="auto"/>
              <w:left w:val="nil"/>
              <w:bottom w:val="single" w:sz="4" w:space="0" w:color="auto"/>
              <w:right w:val="single" w:sz="4" w:space="0" w:color="auto"/>
            </w:tcBorders>
            <w:shd w:val="clear" w:color="000000" w:fill="D9D9D9"/>
            <w:noWrap/>
            <w:vAlign w:val="center"/>
            <w:hideMark/>
          </w:tcPr>
          <w:p w14:paraId="23C57F91" w14:textId="77777777" w:rsidR="00707BCD" w:rsidRPr="00636627" w:rsidRDefault="00707BCD" w:rsidP="004361B1">
            <w:pPr>
              <w:jc w:val="left"/>
              <w:rPr>
                <w:rFonts w:eastAsia="Times New Roman"/>
                <w:b/>
                <w:bCs/>
                <w:color w:val="000000"/>
                <w:lang w:eastAsia="en-GB"/>
              </w:rPr>
            </w:pPr>
            <w:r w:rsidRPr="00636627">
              <w:rPr>
                <w:rFonts w:eastAsia="Times New Roman"/>
                <w:b/>
                <w:bCs/>
                <w:color w:val="000000"/>
                <w:lang w:eastAsia="en-GB"/>
              </w:rPr>
              <w:t>Team</w:t>
            </w:r>
          </w:p>
        </w:tc>
        <w:tc>
          <w:tcPr>
            <w:tcW w:w="688" w:type="dxa"/>
            <w:tcBorders>
              <w:top w:val="single" w:sz="4" w:space="0" w:color="auto"/>
              <w:left w:val="nil"/>
              <w:bottom w:val="single" w:sz="4" w:space="0" w:color="auto"/>
              <w:right w:val="single" w:sz="4" w:space="0" w:color="auto"/>
            </w:tcBorders>
            <w:shd w:val="clear" w:color="000000" w:fill="D9D9D9"/>
            <w:vAlign w:val="center"/>
            <w:hideMark/>
          </w:tcPr>
          <w:p w14:paraId="6ABBA348" w14:textId="77777777" w:rsidR="00707BCD" w:rsidRPr="00636627" w:rsidRDefault="00707BCD" w:rsidP="004361B1">
            <w:pPr>
              <w:jc w:val="center"/>
              <w:rPr>
                <w:rFonts w:eastAsia="Times New Roman"/>
                <w:b/>
                <w:bCs/>
                <w:color w:val="000000"/>
                <w:lang w:eastAsia="en-GB"/>
              </w:rPr>
            </w:pPr>
            <w:r w:rsidRPr="00636627">
              <w:rPr>
                <w:rFonts w:eastAsia="Times New Roman"/>
                <w:b/>
                <w:bCs/>
                <w:color w:val="000000"/>
                <w:lang w:eastAsia="en-GB"/>
              </w:rPr>
              <w:t>ID</w:t>
            </w:r>
          </w:p>
        </w:tc>
        <w:tc>
          <w:tcPr>
            <w:tcW w:w="2573" w:type="dxa"/>
            <w:tcBorders>
              <w:top w:val="single" w:sz="4" w:space="0" w:color="auto"/>
              <w:left w:val="nil"/>
              <w:bottom w:val="single" w:sz="4" w:space="0" w:color="auto"/>
              <w:right w:val="single" w:sz="4" w:space="0" w:color="auto"/>
            </w:tcBorders>
            <w:shd w:val="clear" w:color="000000" w:fill="D9D9D9"/>
            <w:noWrap/>
            <w:vAlign w:val="center"/>
            <w:hideMark/>
          </w:tcPr>
          <w:p w14:paraId="3B73F78B" w14:textId="77777777" w:rsidR="00707BCD" w:rsidRPr="00636627" w:rsidRDefault="00707BCD" w:rsidP="004361B1">
            <w:pPr>
              <w:jc w:val="left"/>
              <w:rPr>
                <w:rFonts w:eastAsia="Times New Roman"/>
                <w:b/>
                <w:bCs/>
                <w:color w:val="000000"/>
                <w:lang w:eastAsia="en-GB"/>
              </w:rPr>
            </w:pPr>
            <w:r w:rsidRPr="00636627">
              <w:rPr>
                <w:rFonts w:eastAsia="Times New Roman"/>
                <w:b/>
                <w:bCs/>
                <w:color w:val="000000"/>
                <w:lang w:eastAsia="en-GB"/>
              </w:rPr>
              <w:t>Team</w:t>
            </w:r>
          </w:p>
        </w:tc>
        <w:tc>
          <w:tcPr>
            <w:tcW w:w="567" w:type="dxa"/>
            <w:tcBorders>
              <w:top w:val="single" w:sz="4" w:space="0" w:color="auto"/>
              <w:left w:val="nil"/>
              <w:bottom w:val="single" w:sz="4" w:space="0" w:color="auto"/>
              <w:right w:val="single" w:sz="4" w:space="0" w:color="auto"/>
            </w:tcBorders>
            <w:shd w:val="clear" w:color="000000" w:fill="D9D9D9"/>
          </w:tcPr>
          <w:p w14:paraId="6AEC6908" w14:textId="77777777" w:rsidR="00707BCD" w:rsidRPr="00636627" w:rsidRDefault="00707BCD" w:rsidP="004361B1">
            <w:pPr>
              <w:jc w:val="center"/>
              <w:rPr>
                <w:rFonts w:eastAsia="Times New Roman"/>
                <w:b/>
                <w:bCs/>
                <w:color w:val="000000"/>
                <w:lang w:eastAsia="en-GB"/>
              </w:rPr>
            </w:pPr>
            <w:r w:rsidRPr="00636627">
              <w:rPr>
                <w:rFonts w:eastAsia="Times New Roman"/>
                <w:b/>
                <w:bCs/>
                <w:color w:val="000000"/>
                <w:lang w:eastAsia="en-GB"/>
              </w:rPr>
              <w:t>ID</w:t>
            </w:r>
          </w:p>
        </w:tc>
        <w:tc>
          <w:tcPr>
            <w:tcW w:w="2471" w:type="dxa"/>
            <w:tcBorders>
              <w:top w:val="single" w:sz="4" w:space="0" w:color="auto"/>
              <w:left w:val="nil"/>
              <w:bottom w:val="single" w:sz="4" w:space="0" w:color="auto"/>
              <w:right w:val="single" w:sz="4" w:space="0" w:color="auto"/>
            </w:tcBorders>
            <w:shd w:val="clear" w:color="000000" w:fill="D9D9D9"/>
          </w:tcPr>
          <w:p w14:paraId="0A865A6F" w14:textId="77777777" w:rsidR="00707BCD" w:rsidRPr="00636627" w:rsidRDefault="00707BCD" w:rsidP="004361B1">
            <w:pPr>
              <w:jc w:val="center"/>
              <w:rPr>
                <w:rFonts w:eastAsia="Times New Roman"/>
                <w:b/>
                <w:bCs/>
                <w:color w:val="000000"/>
                <w:lang w:eastAsia="en-GB"/>
              </w:rPr>
            </w:pPr>
            <w:r w:rsidRPr="00636627">
              <w:rPr>
                <w:rFonts w:eastAsia="Times New Roman"/>
                <w:b/>
                <w:bCs/>
                <w:color w:val="000000"/>
                <w:lang w:eastAsia="en-GB"/>
              </w:rPr>
              <w:t>Team</w:t>
            </w:r>
          </w:p>
        </w:tc>
      </w:tr>
      <w:tr w:rsidR="00707BCD" w:rsidRPr="00636627" w14:paraId="7C9BD2FA"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BCCF93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0</w:t>
            </w:r>
          </w:p>
        </w:tc>
        <w:tc>
          <w:tcPr>
            <w:tcW w:w="2322" w:type="dxa"/>
            <w:tcBorders>
              <w:top w:val="nil"/>
              <w:left w:val="nil"/>
              <w:bottom w:val="single" w:sz="4" w:space="0" w:color="auto"/>
              <w:right w:val="single" w:sz="4" w:space="0" w:color="auto"/>
            </w:tcBorders>
            <w:shd w:val="clear" w:color="auto" w:fill="auto"/>
            <w:noWrap/>
            <w:vAlign w:val="center"/>
            <w:hideMark/>
          </w:tcPr>
          <w:p w14:paraId="31815E37"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Mercedes</w:t>
            </w:r>
          </w:p>
        </w:tc>
        <w:tc>
          <w:tcPr>
            <w:tcW w:w="688" w:type="dxa"/>
            <w:tcBorders>
              <w:top w:val="nil"/>
              <w:left w:val="nil"/>
              <w:bottom w:val="single" w:sz="4" w:space="0" w:color="auto"/>
              <w:right w:val="single" w:sz="4" w:space="0" w:color="auto"/>
            </w:tcBorders>
            <w:shd w:val="clear" w:color="auto" w:fill="auto"/>
            <w:noWrap/>
            <w:vAlign w:val="center"/>
            <w:hideMark/>
          </w:tcPr>
          <w:p w14:paraId="4B08367A"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106</w:t>
            </w:r>
          </w:p>
        </w:tc>
        <w:tc>
          <w:tcPr>
            <w:tcW w:w="2573" w:type="dxa"/>
            <w:tcBorders>
              <w:top w:val="nil"/>
              <w:left w:val="nil"/>
              <w:bottom w:val="single" w:sz="4" w:space="0" w:color="auto"/>
              <w:right w:val="single" w:sz="4" w:space="0" w:color="auto"/>
            </w:tcBorders>
            <w:shd w:val="clear" w:color="auto" w:fill="auto"/>
            <w:noWrap/>
            <w:vAlign w:val="center"/>
            <w:hideMark/>
          </w:tcPr>
          <w:p w14:paraId="151EBFA3"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Prema ‘21</w:t>
            </w:r>
          </w:p>
        </w:tc>
        <w:tc>
          <w:tcPr>
            <w:tcW w:w="567" w:type="dxa"/>
            <w:tcBorders>
              <w:top w:val="nil"/>
              <w:left w:val="nil"/>
              <w:bottom w:val="single" w:sz="4" w:space="0" w:color="auto"/>
              <w:right w:val="single" w:sz="4" w:space="0" w:color="auto"/>
            </w:tcBorders>
            <w:vAlign w:val="center"/>
          </w:tcPr>
          <w:p w14:paraId="57AA9778"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136</w:t>
            </w:r>
          </w:p>
        </w:tc>
        <w:tc>
          <w:tcPr>
            <w:tcW w:w="2471" w:type="dxa"/>
            <w:tcBorders>
              <w:top w:val="nil"/>
              <w:left w:val="nil"/>
              <w:bottom w:val="single" w:sz="4" w:space="0" w:color="auto"/>
              <w:right w:val="single" w:sz="4" w:space="0" w:color="auto"/>
            </w:tcBorders>
            <w:vAlign w:val="center"/>
          </w:tcPr>
          <w:p w14:paraId="4681CCD5" w14:textId="77777777" w:rsidR="00707BCD" w:rsidRPr="00636627" w:rsidRDefault="00707BCD" w:rsidP="004361B1">
            <w:pPr>
              <w:rPr>
                <w:rFonts w:eastAsia="Times New Roman"/>
                <w:color w:val="000000"/>
                <w:sz w:val="18"/>
                <w:szCs w:val="18"/>
                <w:lang w:eastAsia="en-GB"/>
              </w:rPr>
            </w:pPr>
            <w:r w:rsidRPr="00636627">
              <w:rPr>
                <w:rFonts w:eastAsia="Times New Roman"/>
                <w:color w:val="000000"/>
                <w:sz w:val="18"/>
                <w:szCs w:val="18"/>
                <w:lang w:eastAsia="ja-JP"/>
              </w:rPr>
              <w:t>Campos ‘22</w:t>
            </w:r>
          </w:p>
        </w:tc>
      </w:tr>
      <w:tr w:rsidR="00707BCD" w:rsidRPr="00636627" w14:paraId="7CFCE3AD"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00F9CB97"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w:t>
            </w:r>
          </w:p>
        </w:tc>
        <w:tc>
          <w:tcPr>
            <w:tcW w:w="2322" w:type="dxa"/>
            <w:tcBorders>
              <w:top w:val="nil"/>
              <w:left w:val="nil"/>
              <w:bottom w:val="single" w:sz="4" w:space="0" w:color="auto"/>
              <w:right w:val="single" w:sz="4" w:space="0" w:color="auto"/>
            </w:tcBorders>
            <w:shd w:val="clear" w:color="auto" w:fill="auto"/>
            <w:noWrap/>
            <w:vAlign w:val="center"/>
            <w:hideMark/>
          </w:tcPr>
          <w:p w14:paraId="0A04229F"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Ferrari</w:t>
            </w:r>
          </w:p>
        </w:tc>
        <w:tc>
          <w:tcPr>
            <w:tcW w:w="688" w:type="dxa"/>
            <w:tcBorders>
              <w:top w:val="nil"/>
              <w:left w:val="nil"/>
              <w:bottom w:val="single" w:sz="4" w:space="0" w:color="auto"/>
              <w:right w:val="single" w:sz="4" w:space="0" w:color="auto"/>
            </w:tcBorders>
            <w:shd w:val="clear" w:color="auto" w:fill="auto"/>
            <w:noWrap/>
            <w:vAlign w:val="center"/>
            <w:hideMark/>
          </w:tcPr>
          <w:p w14:paraId="5BB0DB2B"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107</w:t>
            </w:r>
          </w:p>
        </w:tc>
        <w:tc>
          <w:tcPr>
            <w:tcW w:w="2573" w:type="dxa"/>
            <w:tcBorders>
              <w:top w:val="nil"/>
              <w:left w:val="nil"/>
              <w:bottom w:val="single" w:sz="4" w:space="0" w:color="auto"/>
              <w:right w:val="single" w:sz="4" w:space="0" w:color="auto"/>
            </w:tcBorders>
            <w:shd w:val="clear" w:color="auto" w:fill="auto"/>
            <w:noWrap/>
            <w:vAlign w:val="center"/>
            <w:hideMark/>
          </w:tcPr>
          <w:p w14:paraId="2AD4E8CF"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Uni-Virtuosi ‘21</w:t>
            </w:r>
          </w:p>
        </w:tc>
        <w:tc>
          <w:tcPr>
            <w:tcW w:w="567" w:type="dxa"/>
            <w:tcBorders>
              <w:top w:val="nil"/>
              <w:left w:val="nil"/>
              <w:bottom w:val="single" w:sz="4" w:space="0" w:color="auto"/>
              <w:right w:val="single" w:sz="4" w:space="0" w:color="auto"/>
            </w:tcBorders>
            <w:vAlign w:val="center"/>
          </w:tcPr>
          <w:p w14:paraId="44F429D0"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137</w:t>
            </w:r>
          </w:p>
        </w:tc>
        <w:tc>
          <w:tcPr>
            <w:tcW w:w="2471" w:type="dxa"/>
            <w:tcBorders>
              <w:top w:val="nil"/>
              <w:left w:val="nil"/>
              <w:bottom w:val="single" w:sz="4" w:space="0" w:color="auto"/>
              <w:right w:val="single" w:sz="4" w:space="0" w:color="auto"/>
            </w:tcBorders>
            <w:vAlign w:val="center"/>
          </w:tcPr>
          <w:p w14:paraId="65F4D785" w14:textId="77777777" w:rsidR="00707BCD" w:rsidRPr="00636627" w:rsidRDefault="00707BCD" w:rsidP="004361B1">
            <w:pPr>
              <w:rPr>
                <w:rFonts w:eastAsia="Times New Roman"/>
                <w:color w:val="000000"/>
                <w:sz w:val="18"/>
                <w:szCs w:val="18"/>
                <w:lang w:eastAsia="en-GB"/>
              </w:rPr>
            </w:pPr>
            <w:r w:rsidRPr="00636627">
              <w:rPr>
                <w:rFonts w:eastAsia="Times New Roman"/>
                <w:color w:val="000000"/>
                <w:sz w:val="18"/>
                <w:szCs w:val="18"/>
                <w:lang w:eastAsia="ja-JP"/>
              </w:rPr>
              <w:t>Van Amersfoort Racing ‘22</w:t>
            </w:r>
          </w:p>
        </w:tc>
      </w:tr>
      <w:tr w:rsidR="00707BCD" w:rsidRPr="00636627" w14:paraId="769C250D"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0CB7664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2</w:t>
            </w:r>
          </w:p>
        </w:tc>
        <w:tc>
          <w:tcPr>
            <w:tcW w:w="2322" w:type="dxa"/>
            <w:tcBorders>
              <w:top w:val="nil"/>
              <w:left w:val="nil"/>
              <w:bottom w:val="single" w:sz="4" w:space="0" w:color="auto"/>
              <w:right w:val="single" w:sz="4" w:space="0" w:color="auto"/>
            </w:tcBorders>
            <w:shd w:val="clear" w:color="auto" w:fill="auto"/>
            <w:noWrap/>
            <w:vAlign w:val="center"/>
            <w:hideMark/>
          </w:tcPr>
          <w:p w14:paraId="72DC5496"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Red Bull Racing</w:t>
            </w:r>
          </w:p>
        </w:tc>
        <w:tc>
          <w:tcPr>
            <w:tcW w:w="688" w:type="dxa"/>
            <w:tcBorders>
              <w:top w:val="nil"/>
              <w:left w:val="nil"/>
              <w:bottom w:val="single" w:sz="4" w:space="0" w:color="auto"/>
              <w:right w:val="single" w:sz="4" w:space="0" w:color="auto"/>
            </w:tcBorders>
            <w:shd w:val="clear" w:color="auto" w:fill="auto"/>
            <w:noWrap/>
            <w:vAlign w:val="center"/>
            <w:hideMark/>
          </w:tcPr>
          <w:p w14:paraId="09A5FCA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108</w:t>
            </w:r>
          </w:p>
        </w:tc>
        <w:tc>
          <w:tcPr>
            <w:tcW w:w="2573" w:type="dxa"/>
            <w:tcBorders>
              <w:top w:val="nil"/>
              <w:left w:val="nil"/>
              <w:bottom w:val="single" w:sz="4" w:space="0" w:color="auto"/>
              <w:right w:val="single" w:sz="4" w:space="0" w:color="auto"/>
            </w:tcBorders>
            <w:shd w:val="clear" w:color="auto" w:fill="auto"/>
            <w:noWrap/>
            <w:vAlign w:val="center"/>
            <w:hideMark/>
          </w:tcPr>
          <w:p w14:paraId="3FDB27D4"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Carlin ‘21</w:t>
            </w:r>
          </w:p>
        </w:tc>
        <w:tc>
          <w:tcPr>
            <w:tcW w:w="567" w:type="dxa"/>
            <w:tcBorders>
              <w:top w:val="nil"/>
              <w:left w:val="nil"/>
              <w:bottom w:val="single" w:sz="4" w:space="0" w:color="auto"/>
              <w:right w:val="single" w:sz="4" w:space="0" w:color="auto"/>
            </w:tcBorders>
            <w:vAlign w:val="center"/>
          </w:tcPr>
          <w:p w14:paraId="5593C595"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138</w:t>
            </w:r>
          </w:p>
        </w:tc>
        <w:tc>
          <w:tcPr>
            <w:tcW w:w="2471" w:type="dxa"/>
            <w:tcBorders>
              <w:top w:val="nil"/>
              <w:left w:val="nil"/>
              <w:bottom w:val="single" w:sz="4" w:space="0" w:color="auto"/>
              <w:right w:val="single" w:sz="4" w:space="0" w:color="auto"/>
            </w:tcBorders>
            <w:vAlign w:val="center"/>
          </w:tcPr>
          <w:p w14:paraId="210FCF9B" w14:textId="77777777" w:rsidR="00707BCD" w:rsidRPr="00636627" w:rsidRDefault="00707BCD" w:rsidP="004361B1">
            <w:pPr>
              <w:rPr>
                <w:rFonts w:eastAsia="Times New Roman"/>
                <w:color w:val="000000"/>
                <w:sz w:val="18"/>
                <w:szCs w:val="18"/>
                <w:lang w:eastAsia="en-GB"/>
              </w:rPr>
            </w:pPr>
            <w:r w:rsidRPr="00636627">
              <w:rPr>
                <w:rFonts w:eastAsia="Times New Roman"/>
                <w:color w:val="000000"/>
                <w:sz w:val="18"/>
                <w:szCs w:val="18"/>
                <w:lang w:eastAsia="ja-JP"/>
              </w:rPr>
              <w:t>Trident ‘22</w:t>
            </w:r>
          </w:p>
        </w:tc>
      </w:tr>
      <w:tr w:rsidR="00707BCD" w:rsidRPr="00636627" w14:paraId="5740A86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F466951"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3</w:t>
            </w:r>
          </w:p>
        </w:tc>
        <w:tc>
          <w:tcPr>
            <w:tcW w:w="2322" w:type="dxa"/>
            <w:tcBorders>
              <w:top w:val="nil"/>
              <w:left w:val="nil"/>
              <w:bottom w:val="single" w:sz="4" w:space="0" w:color="auto"/>
              <w:right w:val="single" w:sz="4" w:space="0" w:color="auto"/>
            </w:tcBorders>
            <w:shd w:val="clear" w:color="auto" w:fill="auto"/>
            <w:noWrap/>
            <w:vAlign w:val="center"/>
            <w:hideMark/>
          </w:tcPr>
          <w:p w14:paraId="2B43438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Williams</w:t>
            </w:r>
          </w:p>
        </w:tc>
        <w:tc>
          <w:tcPr>
            <w:tcW w:w="688" w:type="dxa"/>
            <w:tcBorders>
              <w:top w:val="nil"/>
              <w:left w:val="nil"/>
              <w:bottom w:val="single" w:sz="4" w:space="0" w:color="auto"/>
              <w:right w:val="single" w:sz="4" w:space="0" w:color="auto"/>
            </w:tcBorders>
            <w:shd w:val="clear" w:color="auto" w:fill="auto"/>
            <w:noWrap/>
            <w:vAlign w:val="center"/>
            <w:hideMark/>
          </w:tcPr>
          <w:p w14:paraId="4E82A2F4"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109</w:t>
            </w:r>
          </w:p>
        </w:tc>
        <w:tc>
          <w:tcPr>
            <w:tcW w:w="2573" w:type="dxa"/>
            <w:tcBorders>
              <w:top w:val="nil"/>
              <w:left w:val="nil"/>
              <w:bottom w:val="single" w:sz="4" w:space="0" w:color="auto"/>
              <w:right w:val="single" w:sz="4" w:space="0" w:color="auto"/>
            </w:tcBorders>
            <w:shd w:val="clear" w:color="auto" w:fill="auto"/>
            <w:noWrap/>
            <w:vAlign w:val="center"/>
            <w:hideMark/>
          </w:tcPr>
          <w:p w14:paraId="04B24FB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Hitech ‘21</w:t>
            </w:r>
          </w:p>
        </w:tc>
        <w:tc>
          <w:tcPr>
            <w:tcW w:w="567" w:type="dxa"/>
            <w:tcBorders>
              <w:top w:val="nil"/>
              <w:left w:val="nil"/>
              <w:bottom w:val="single" w:sz="4" w:space="0" w:color="auto"/>
              <w:right w:val="single" w:sz="4" w:space="0" w:color="auto"/>
            </w:tcBorders>
            <w:vAlign w:val="center"/>
          </w:tcPr>
          <w:p w14:paraId="47A920F5"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139</w:t>
            </w:r>
          </w:p>
        </w:tc>
        <w:tc>
          <w:tcPr>
            <w:tcW w:w="2471" w:type="dxa"/>
            <w:tcBorders>
              <w:top w:val="nil"/>
              <w:left w:val="nil"/>
              <w:bottom w:val="single" w:sz="4" w:space="0" w:color="auto"/>
              <w:right w:val="single" w:sz="4" w:space="0" w:color="auto"/>
            </w:tcBorders>
            <w:vAlign w:val="center"/>
          </w:tcPr>
          <w:p w14:paraId="3E622C0C" w14:textId="77777777" w:rsidR="00707BCD" w:rsidRPr="00636627" w:rsidRDefault="00707BCD" w:rsidP="004361B1">
            <w:pPr>
              <w:rPr>
                <w:rFonts w:eastAsia="Times New Roman"/>
                <w:color w:val="000000"/>
                <w:sz w:val="18"/>
                <w:szCs w:val="18"/>
                <w:lang w:eastAsia="en-GB"/>
              </w:rPr>
            </w:pPr>
            <w:r w:rsidRPr="00636627">
              <w:rPr>
                <w:rFonts w:eastAsia="Times New Roman"/>
                <w:color w:val="000000"/>
                <w:sz w:val="18"/>
                <w:szCs w:val="18"/>
                <w:lang w:eastAsia="ja-JP"/>
              </w:rPr>
              <w:t>Hitech ‘22</w:t>
            </w:r>
          </w:p>
        </w:tc>
      </w:tr>
      <w:tr w:rsidR="00707BCD" w:rsidRPr="00636627" w14:paraId="0EE04936"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689E577"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4</w:t>
            </w:r>
          </w:p>
        </w:tc>
        <w:tc>
          <w:tcPr>
            <w:tcW w:w="2322" w:type="dxa"/>
            <w:tcBorders>
              <w:top w:val="nil"/>
              <w:left w:val="nil"/>
              <w:bottom w:val="single" w:sz="4" w:space="0" w:color="auto"/>
              <w:right w:val="single" w:sz="4" w:space="0" w:color="auto"/>
            </w:tcBorders>
            <w:shd w:val="clear" w:color="auto" w:fill="auto"/>
            <w:noWrap/>
            <w:vAlign w:val="center"/>
            <w:hideMark/>
          </w:tcPr>
          <w:p w14:paraId="5334E2D7"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Aston Martin</w:t>
            </w:r>
          </w:p>
        </w:tc>
        <w:tc>
          <w:tcPr>
            <w:tcW w:w="688" w:type="dxa"/>
            <w:tcBorders>
              <w:top w:val="nil"/>
              <w:left w:val="nil"/>
              <w:bottom w:val="single" w:sz="4" w:space="0" w:color="auto"/>
              <w:right w:val="single" w:sz="4" w:space="0" w:color="auto"/>
            </w:tcBorders>
            <w:shd w:val="clear" w:color="auto" w:fill="auto"/>
            <w:noWrap/>
            <w:vAlign w:val="center"/>
            <w:hideMark/>
          </w:tcPr>
          <w:p w14:paraId="2EEF3F6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110</w:t>
            </w:r>
          </w:p>
        </w:tc>
        <w:tc>
          <w:tcPr>
            <w:tcW w:w="2573" w:type="dxa"/>
            <w:tcBorders>
              <w:top w:val="nil"/>
              <w:left w:val="nil"/>
              <w:bottom w:val="single" w:sz="4" w:space="0" w:color="auto"/>
              <w:right w:val="single" w:sz="4" w:space="0" w:color="auto"/>
            </w:tcBorders>
            <w:shd w:val="clear" w:color="auto" w:fill="auto"/>
            <w:noWrap/>
            <w:vAlign w:val="center"/>
            <w:hideMark/>
          </w:tcPr>
          <w:p w14:paraId="2B6112F6"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Art GP ‘21</w:t>
            </w:r>
          </w:p>
        </w:tc>
        <w:tc>
          <w:tcPr>
            <w:tcW w:w="567" w:type="dxa"/>
            <w:tcBorders>
              <w:top w:val="nil"/>
              <w:left w:val="nil"/>
              <w:bottom w:val="single" w:sz="4" w:space="0" w:color="auto"/>
              <w:right w:val="single" w:sz="4" w:space="0" w:color="auto"/>
            </w:tcBorders>
            <w:vAlign w:val="center"/>
          </w:tcPr>
          <w:p w14:paraId="46214374"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140</w:t>
            </w:r>
          </w:p>
        </w:tc>
        <w:tc>
          <w:tcPr>
            <w:tcW w:w="2471" w:type="dxa"/>
            <w:tcBorders>
              <w:top w:val="nil"/>
              <w:left w:val="nil"/>
              <w:bottom w:val="single" w:sz="4" w:space="0" w:color="auto"/>
              <w:right w:val="single" w:sz="4" w:space="0" w:color="auto"/>
            </w:tcBorders>
            <w:vAlign w:val="center"/>
          </w:tcPr>
          <w:p w14:paraId="05259C0D" w14:textId="77777777" w:rsidR="00707BCD" w:rsidRPr="00636627" w:rsidRDefault="00707BCD" w:rsidP="004361B1">
            <w:pPr>
              <w:rPr>
                <w:rFonts w:eastAsia="Times New Roman"/>
                <w:color w:val="000000"/>
                <w:sz w:val="18"/>
                <w:szCs w:val="18"/>
                <w:lang w:eastAsia="en-GB"/>
              </w:rPr>
            </w:pPr>
            <w:r w:rsidRPr="00636627">
              <w:rPr>
                <w:rFonts w:eastAsia="Times New Roman"/>
                <w:color w:val="000000"/>
                <w:sz w:val="18"/>
                <w:szCs w:val="18"/>
                <w:lang w:eastAsia="ja-JP"/>
              </w:rPr>
              <w:t>Art GP ‘22</w:t>
            </w:r>
          </w:p>
        </w:tc>
      </w:tr>
      <w:tr w:rsidR="00707BCD" w:rsidRPr="00636627" w14:paraId="4F2203B5"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4D654FB8"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5</w:t>
            </w:r>
          </w:p>
        </w:tc>
        <w:tc>
          <w:tcPr>
            <w:tcW w:w="2322" w:type="dxa"/>
            <w:tcBorders>
              <w:top w:val="nil"/>
              <w:left w:val="nil"/>
              <w:bottom w:val="single" w:sz="4" w:space="0" w:color="auto"/>
              <w:right w:val="single" w:sz="4" w:space="0" w:color="auto"/>
            </w:tcBorders>
            <w:shd w:val="clear" w:color="auto" w:fill="auto"/>
            <w:noWrap/>
            <w:vAlign w:val="center"/>
            <w:hideMark/>
          </w:tcPr>
          <w:p w14:paraId="42B01B0A"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Alpine</w:t>
            </w:r>
          </w:p>
        </w:tc>
        <w:tc>
          <w:tcPr>
            <w:tcW w:w="688" w:type="dxa"/>
            <w:tcBorders>
              <w:top w:val="nil"/>
              <w:left w:val="nil"/>
              <w:bottom w:val="single" w:sz="4" w:space="0" w:color="auto"/>
              <w:right w:val="single" w:sz="4" w:space="0" w:color="auto"/>
            </w:tcBorders>
            <w:shd w:val="clear" w:color="auto" w:fill="auto"/>
            <w:noWrap/>
            <w:vAlign w:val="center"/>
            <w:hideMark/>
          </w:tcPr>
          <w:p w14:paraId="790A164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111</w:t>
            </w:r>
          </w:p>
        </w:tc>
        <w:tc>
          <w:tcPr>
            <w:tcW w:w="2573" w:type="dxa"/>
            <w:tcBorders>
              <w:top w:val="nil"/>
              <w:left w:val="nil"/>
              <w:bottom w:val="single" w:sz="4" w:space="0" w:color="auto"/>
              <w:right w:val="single" w:sz="4" w:space="0" w:color="auto"/>
            </w:tcBorders>
            <w:shd w:val="clear" w:color="auto" w:fill="auto"/>
            <w:noWrap/>
            <w:vAlign w:val="center"/>
            <w:hideMark/>
          </w:tcPr>
          <w:p w14:paraId="1304FB0F"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MP Motorsport ‘21</w:t>
            </w:r>
          </w:p>
        </w:tc>
        <w:tc>
          <w:tcPr>
            <w:tcW w:w="567" w:type="dxa"/>
            <w:tcBorders>
              <w:top w:val="nil"/>
              <w:left w:val="nil"/>
              <w:bottom w:val="single" w:sz="4" w:space="0" w:color="auto"/>
              <w:right w:val="single" w:sz="4" w:space="0" w:color="auto"/>
            </w:tcBorders>
            <w:vAlign w:val="center"/>
          </w:tcPr>
          <w:p w14:paraId="41202586"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094C4C91" w14:textId="77777777" w:rsidR="00707BCD" w:rsidRPr="00636627" w:rsidRDefault="00707BCD" w:rsidP="004361B1">
            <w:pPr>
              <w:jc w:val="center"/>
              <w:rPr>
                <w:rFonts w:eastAsia="Times New Roman"/>
                <w:color w:val="000000"/>
                <w:sz w:val="18"/>
                <w:szCs w:val="18"/>
                <w:lang w:eastAsia="en-GB"/>
              </w:rPr>
            </w:pPr>
          </w:p>
        </w:tc>
      </w:tr>
      <w:tr w:rsidR="00707BCD" w:rsidRPr="00636627" w14:paraId="7418F437"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6F516F6"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6</w:t>
            </w:r>
          </w:p>
        </w:tc>
        <w:tc>
          <w:tcPr>
            <w:tcW w:w="2322" w:type="dxa"/>
            <w:tcBorders>
              <w:top w:val="nil"/>
              <w:left w:val="nil"/>
              <w:bottom w:val="single" w:sz="4" w:space="0" w:color="auto"/>
              <w:right w:val="single" w:sz="4" w:space="0" w:color="auto"/>
            </w:tcBorders>
            <w:shd w:val="clear" w:color="auto" w:fill="auto"/>
            <w:noWrap/>
            <w:vAlign w:val="center"/>
            <w:hideMark/>
          </w:tcPr>
          <w:p w14:paraId="637EBDE5"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Alpha Tauri</w:t>
            </w:r>
          </w:p>
        </w:tc>
        <w:tc>
          <w:tcPr>
            <w:tcW w:w="688" w:type="dxa"/>
            <w:tcBorders>
              <w:top w:val="nil"/>
              <w:left w:val="nil"/>
              <w:bottom w:val="single" w:sz="4" w:space="0" w:color="auto"/>
              <w:right w:val="single" w:sz="4" w:space="0" w:color="auto"/>
            </w:tcBorders>
            <w:shd w:val="clear" w:color="auto" w:fill="auto"/>
            <w:noWrap/>
            <w:vAlign w:val="center"/>
            <w:hideMark/>
          </w:tcPr>
          <w:p w14:paraId="1047F4E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112</w:t>
            </w:r>
          </w:p>
        </w:tc>
        <w:tc>
          <w:tcPr>
            <w:tcW w:w="2573" w:type="dxa"/>
            <w:tcBorders>
              <w:top w:val="nil"/>
              <w:left w:val="nil"/>
              <w:bottom w:val="single" w:sz="4" w:space="0" w:color="auto"/>
              <w:right w:val="single" w:sz="4" w:space="0" w:color="auto"/>
            </w:tcBorders>
            <w:shd w:val="clear" w:color="auto" w:fill="auto"/>
            <w:noWrap/>
            <w:vAlign w:val="center"/>
            <w:hideMark/>
          </w:tcPr>
          <w:p w14:paraId="338BEFCE" w14:textId="77777777" w:rsidR="00707BCD" w:rsidRPr="00636627" w:rsidRDefault="00707BCD" w:rsidP="004361B1">
            <w:pPr>
              <w:jc w:val="left"/>
              <w:rPr>
                <w:rFonts w:eastAsia="Times New Roman"/>
                <w:color w:val="000000"/>
                <w:sz w:val="18"/>
                <w:szCs w:val="18"/>
                <w:lang w:eastAsia="en-GB"/>
              </w:rPr>
            </w:pPr>
            <w:proofErr w:type="spellStart"/>
            <w:r w:rsidRPr="00636627">
              <w:rPr>
                <w:rFonts w:eastAsia="Times New Roman"/>
                <w:color w:val="000000"/>
                <w:sz w:val="18"/>
                <w:szCs w:val="18"/>
                <w:lang w:eastAsia="en-GB"/>
              </w:rPr>
              <w:t>Charouz</w:t>
            </w:r>
            <w:proofErr w:type="spellEnd"/>
            <w:r w:rsidRPr="00636627">
              <w:rPr>
                <w:rFonts w:eastAsia="Times New Roman"/>
                <w:color w:val="000000"/>
                <w:sz w:val="18"/>
                <w:szCs w:val="18"/>
                <w:lang w:eastAsia="en-GB"/>
              </w:rPr>
              <w:t xml:space="preserve"> ‘21</w:t>
            </w:r>
          </w:p>
        </w:tc>
        <w:tc>
          <w:tcPr>
            <w:tcW w:w="567" w:type="dxa"/>
            <w:tcBorders>
              <w:top w:val="nil"/>
              <w:left w:val="nil"/>
              <w:bottom w:val="single" w:sz="4" w:space="0" w:color="auto"/>
              <w:right w:val="single" w:sz="4" w:space="0" w:color="auto"/>
            </w:tcBorders>
            <w:vAlign w:val="center"/>
          </w:tcPr>
          <w:p w14:paraId="1A7B8529"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0FB028C6" w14:textId="77777777" w:rsidR="00707BCD" w:rsidRPr="00636627" w:rsidRDefault="00707BCD" w:rsidP="004361B1">
            <w:pPr>
              <w:jc w:val="center"/>
              <w:rPr>
                <w:rFonts w:eastAsia="Times New Roman"/>
                <w:color w:val="000000"/>
                <w:sz w:val="18"/>
                <w:szCs w:val="18"/>
                <w:lang w:eastAsia="en-GB"/>
              </w:rPr>
            </w:pPr>
          </w:p>
        </w:tc>
      </w:tr>
      <w:tr w:rsidR="00707BCD" w:rsidRPr="00636627" w14:paraId="5DE3DD10"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7C5DDC56"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7</w:t>
            </w:r>
          </w:p>
        </w:tc>
        <w:tc>
          <w:tcPr>
            <w:tcW w:w="2322" w:type="dxa"/>
            <w:tcBorders>
              <w:top w:val="nil"/>
              <w:left w:val="nil"/>
              <w:bottom w:val="single" w:sz="4" w:space="0" w:color="auto"/>
              <w:right w:val="single" w:sz="4" w:space="0" w:color="auto"/>
            </w:tcBorders>
            <w:shd w:val="clear" w:color="auto" w:fill="auto"/>
            <w:noWrap/>
            <w:vAlign w:val="center"/>
            <w:hideMark/>
          </w:tcPr>
          <w:p w14:paraId="37DAC0E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Haas</w:t>
            </w:r>
          </w:p>
        </w:tc>
        <w:tc>
          <w:tcPr>
            <w:tcW w:w="688" w:type="dxa"/>
            <w:tcBorders>
              <w:top w:val="nil"/>
              <w:left w:val="nil"/>
              <w:bottom w:val="single" w:sz="4" w:space="0" w:color="auto"/>
              <w:right w:val="single" w:sz="4" w:space="0" w:color="auto"/>
            </w:tcBorders>
            <w:shd w:val="clear" w:color="auto" w:fill="auto"/>
            <w:noWrap/>
            <w:vAlign w:val="center"/>
            <w:hideMark/>
          </w:tcPr>
          <w:p w14:paraId="5E277340"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113</w:t>
            </w:r>
          </w:p>
        </w:tc>
        <w:tc>
          <w:tcPr>
            <w:tcW w:w="2573" w:type="dxa"/>
            <w:tcBorders>
              <w:top w:val="nil"/>
              <w:left w:val="nil"/>
              <w:bottom w:val="single" w:sz="4" w:space="0" w:color="auto"/>
              <w:right w:val="single" w:sz="4" w:space="0" w:color="auto"/>
            </w:tcBorders>
            <w:shd w:val="clear" w:color="auto" w:fill="auto"/>
            <w:noWrap/>
            <w:vAlign w:val="center"/>
            <w:hideMark/>
          </w:tcPr>
          <w:p w14:paraId="2A7D3877"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Dams ‘21</w:t>
            </w:r>
          </w:p>
        </w:tc>
        <w:tc>
          <w:tcPr>
            <w:tcW w:w="567" w:type="dxa"/>
            <w:tcBorders>
              <w:top w:val="nil"/>
              <w:left w:val="nil"/>
              <w:bottom w:val="single" w:sz="4" w:space="0" w:color="auto"/>
              <w:right w:val="single" w:sz="4" w:space="0" w:color="auto"/>
            </w:tcBorders>
            <w:vAlign w:val="center"/>
          </w:tcPr>
          <w:p w14:paraId="20EBFB62"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1817A363" w14:textId="77777777" w:rsidR="00707BCD" w:rsidRPr="00636627" w:rsidRDefault="00707BCD" w:rsidP="004361B1">
            <w:pPr>
              <w:jc w:val="center"/>
              <w:rPr>
                <w:rFonts w:eastAsia="Times New Roman"/>
                <w:color w:val="000000"/>
                <w:sz w:val="18"/>
                <w:szCs w:val="18"/>
                <w:lang w:eastAsia="en-GB"/>
              </w:rPr>
            </w:pPr>
          </w:p>
        </w:tc>
      </w:tr>
      <w:tr w:rsidR="00707BCD" w:rsidRPr="00636627" w14:paraId="172C4832"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09A48F5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w:t>
            </w:r>
          </w:p>
        </w:tc>
        <w:tc>
          <w:tcPr>
            <w:tcW w:w="2322" w:type="dxa"/>
            <w:tcBorders>
              <w:top w:val="nil"/>
              <w:left w:val="nil"/>
              <w:bottom w:val="single" w:sz="4" w:space="0" w:color="auto"/>
              <w:right w:val="single" w:sz="4" w:space="0" w:color="auto"/>
            </w:tcBorders>
            <w:shd w:val="clear" w:color="auto" w:fill="auto"/>
            <w:noWrap/>
            <w:vAlign w:val="center"/>
            <w:hideMark/>
          </w:tcPr>
          <w:p w14:paraId="091B14D5"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McLaren</w:t>
            </w:r>
          </w:p>
        </w:tc>
        <w:tc>
          <w:tcPr>
            <w:tcW w:w="688" w:type="dxa"/>
            <w:tcBorders>
              <w:top w:val="nil"/>
              <w:left w:val="nil"/>
              <w:bottom w:val="single" w:sz="4" w:space="0" w:color="auto"/>
              <w:right w:val="single" w:sz="4" w:space="0" w:color="auto"/>
            </w:tcBorders>
            <w:shd w:val="clear" w:color="auto" w:fill="auto"/>
            <w:noWrap/>
            <w:vAlign w:val="center"/>
            <w:hideMark/>
          </w:tcPr>
          <w:p w14:paraId="6EFAF34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114</w:t>
            </w:r>
          </w:p>
        </w:tc>
        <w:tc>
          <w:tcPr>
            <w:tcW w:w="2573" w:type="dxa"/>
            <w:tcBorders>
              <w:top w:val="nil"/>
              <w:left w:val="nil"/>
              <w:bottom w:val="single" w:sz="4" w:space="0" w:color="auto"/>
              <w:right w:val="single" w:sz="4" w:space="0" w:color="auto"/>
            </w:tcBorders>
            <w:shd w:val="clear" w:color="auto" w:fill="auto"/>
            <w:noWrap/>
            <w:vAlign w:val="center"/>
            <w:hideMark/>
          </w:tcPr>
          <w:p w14:paraId="2C5340E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Campos ‘21</w:t>
            </w:r>
          </w:p>
        </w:tc>
        <w:tc>
          <w:tcPr>
            <w:tcW w:w="567" w:type="dxa"/>
            <w:tcBorders>
              <w:top w:val="nil"/>
              <w:left w:val="nil"/>
              <w:bottom w:val="single" w:sz="4" w:space="0" w:color="auto"/>
              <w:right w:val="single" w:sz="4" w:space="0" w:color="auto"/>
            </w:tcBorders>
            <w:vAlign w:val="center"/>
          </w:tcPr>
          <w:p w14:paraId="10EDEFF5"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131B3E28" w14:textId="77777777" w:rsidR="00707BCD" w:rsidRPr="00636627" w:rsidRDefault="00707BCD" w:rsidP="004361B1">
            <w:pPr>
              <w:jc w:val="center"/>
              <w:rPr>
                <w:rFonts w:eastAsia="Times New Roman"/>
                <w:color w:val="000000"/>
                <w:sz w:val="18"/>
                <w:szCs w:val="18"/>
                <w:lang w:eastAsia="en-GB"/>
              </w:rPr>
            </w:pPr>
          </w:p>
        </w:tc>
      </w:tr>
      <w:tr w:rsidR="00707BCD" w:rsidRPr="00636627" w14:paraId="0E134B0A"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18DA5A77"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w:t>
            </w:r>
          </w:p>
        </w:tc>
        <w:tc>
          <w:tcPr>
            <w:tcW w:w="2322" w:type="dxa"/>
            <w:tcBorders>
              <w:top w:val="nil"/>
              <w:left w:val="nil"/>
              <w:bottom w:val="single" w:sz="4" w:space="0" w:color="auto"/>
              <w:right w:val="single" w:sz="4" w:space="0" w:color="auto"/>
            </w:tcBorders>
            <w:shd w:val="clear" w:color="auto" w:fill="auto"/>
            <w:noWrap/>
            <w:vAlign w:val="center"/>
            <w:hideMark/>
          </w:tcPr>
          <w:p w14:paraId="0BCD58D5"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Alfa Romeo</w:t>
            </w:r>
          </w:p>
        </w:tc>
        <w:tc>
          <w:tcPr>
            <w:tcW w:w="688" w:type="dxa"/>
            <w:tcBorders>
              <w:top w:val="nil"/>
              <w:left w:val="nil"/>
              <w:bottom w:val="single" w:sz="4" w:space="0" w:color="auto"/>
              <w:right w:val="single" w:sz="4" w:space="0" w:color="auto"/>
            </w:tcBorders>
            <w:shd w:val="clear" w:color="auto" w:fill="auto"/>
            <w:noWrap/>
            <w:vAlign w:val="center"/>
            <w:hideMark/>
          </w:tcPr>
          <w:p w14:paraId="5FD58F6F"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115</w:t>
            </w:r>
          </w:p>
        </w:tc>
        <w:tc>
          <w:tcPr>
            <w:tcW w:w="2573" w:type="dxa"/>
            <w:tcBorders>
              <w:top w:val="nil"/>
              <w:left w:val="nil"/>
              <w:bottom w:val="single" w:sz="4" w:space="0" w:color="auto"/>
              <w:right w:val="single" w:sz="4" w:space="0" w:color="auto"/>
            </w:tcBorders>
            <w:shd w:val="clear" w:color="auto" w:fill="auto"/>
            <w:noWrap/>
            <w:vAlign w:val="center"/>
            <w:hideMark/>
          </w:tcPr>
          <w:p w14:paraId="1EEC8E0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BWT ‘21</w:t>
            </w:r>
          </w:p>
        </w:tc>
        <w:tc>
          <w:tcPr>
            <w:tcW w:w="567" w:type="dxa"/>
            <w:tcBorders>
              <w:top w:val="nil"/>
              <w:left w:val="nil"/>
              <w:bottom w:val="single" w:sz="4" w:space="0" w:color="auto"/>
              <w:right w:val="single" w:sz="4" w:space="0" w:color="auto"/>
            </w:tcBorders>
            <w:vAlign w:val="center"/>
          </w:tcPr>
          <w:p w14:paraId="7411BAA5"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673241CD" w14:textId="77777777" w:rsidR="00707BCD" w:rsidRPr="00636627" w:rsidRDefault="00707BCD" w:rsidP="004361B1">
            <w:pPr>
              <w:jc w:val="center"/>
              <w:rPr>
                <w:rFonts w:eastAsia="Times New Roman"/>
                <w:color w:val="000000"/>
                <w:sz w:val="18"/>
                <w:szCs w:val="18"/>
                <w:lang w:eastAsia="en-GB"/>
              </w:rPr>
            </w:pPr>
          </w:p>
        </w:tc>
      </w:tr>
      <w:tr w:rsidR="00707BCD" w:rsidRPr="00636627" w14:paraId="61C4AC84"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153271E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85</w:t>
            </w:r>
          </w:p>
        </w:tc>
        <w:tc>
          <w:tcPr>
            <w:tcW w:w="2322" w:type="dxa"/>
            <w:tcBorders>
              <w:top w:val="nil"/>
              <w:left w:val="nil"/>
              <w:bottom w:val="single" w:sz="4" w:space="0" w:color="auto"/>
              <w:right w:val="single" w:sz="4" w:space="0" w:color="auto"/>
            </w:tcBorders>
            <w:shd w:val="clear" w:color="auto" w:fill="auto"/>
            <w:noWrap/>
            <w:vAlign w:val="center"/>
            <w:hideMark/>
          </w:tcPr>
          <w:p w14:paraId="4B47CE3B"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Mercedes 2020</w:t>
            </w:r>
          </w:p>
        </w:tc>
        <w:tc>
          <w:tcPr>
            <w:tcW w:w="688" w:type="dxa"/>
            <w:tcBorders>
              <w:top w:val="nil"/>
              <w:left w:val="nil"/>
              <w:bottom w:val="single" w:sz="4" w:space="0" w:color="auto"/>
              <w:right w:val="single" w:sz="4" w:space="0" w:color="auto"/>
            </w:tcBorders>
            <w:shd w:val="clear" w:color="auto" w:fill="auto"/>
            <w:noWrap/>
            <w:vAlign w:val="center"/>
            <w:hideMark/>
          </w:tcPr>
          <w:p w14:paraId="1CBF9330"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116</w:t>
            </w:r>
          </w:p>
        </w:tc>
        <w:tc>
          <w:tcPr>
            <w:tcW w:w="2573" w:type="dxa"/>
            <w:tcBorders>
              <w:top w:val="nil"/>
              <w:left w:val="nil"/>
              <w:bottom w:val="single" w:sz="4" w:space="0" w:color="auto"/>
              <w:right w:val="single" w:sz="4" w:space="0" w:color="auto"/>
            </w:tcBorders>
            <w:shd w:val="clear" w:color="auto" w:fill="auto"/>
            <w:noWrap/>
            <w:vAlign w:val="center"/>
            <w:hideMark/>
          </w:tcPr>
          <w:p w14:paraId="7C7E658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Trident ‘21</w:t>
            </w:r>
          </w:p>
        </w:tc>
        <w:tc>
          <w:tcPr>
            <w:tcW w:w="567" w:type="dxa"/>
            <w:tcBorders>
              <w:top w:val="nil"/>
              <w:left w:val="nil"/>
              <w:bottom w:val="single" w:sz="4" w:space="0" w:color="auto"/>
              <w:right w:val="single" w:sz="4" w:space="0" w:color="auto"/>
            </w:tcBorders>
            <w:vAlign w:val="center"/>
          </w:tcPr>
          <w:p w14:paraId="180A3574"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5AB16035" w14:textId="77777777" w:rsidR="00707BCD" w:rsidRPr="00636627" w:rsidRDefault="00707BCD" w:rsidP="004361B1">
            <w:pPr>
              <w:jc w:val="center"/>
              <w:rPr>
                <w:rFonts w:eastAsia="Times New Roman"/>
                <w:color w:val="000000"/>
                <w:sz w:val="18"/>
                <w:szCs w:val="18"/>
                <w:lang w:eastAsia="en-GB"/>
              </w:rPr>
            </w:pPr>
          </w:p>
        </w:tc>
      </w:tr>
      <w:tr w:rsidR="00707BCD" w:rsidRPr="00636627" w14:paraId="060873E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11B26EF"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86</w:t>
            </w:r>
          </w:p>
        </w:tc>
        <w:tc>
          <w:tcPr>
            <w:tcW w:w="2322" w:type="dxa"/>
            <w:tcBorders>
              <w:top w:val="nil"/>
              <w:left w:val="nil"/>
              <w:bottom w:val="single" w:sz="4" w:space="0" w:color="auto"/>
              <w:right w:val="single" w:sz="4" w:space="0" w:color="auto"/>
            </w:tcBorders>
            <w:shd w:val="clear" w:color="auto" w:fill="auto"/>
            <w:noWrap/>
            <w:vAlign w:val="center"/>
            <w:hideMark/>
          </w:tcPr>
          <w:p w14:paraId="19B176A5"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Ferrari 2020</w:t>
            </w:r>
          </w:p>
        </w:tc>
        <w:tc>
          <w:tcPr>
            <w:tcW w:w="688" w:type="dxa"/>
            <w:tcBorders>
              <w:top w:val="nil"/>
              <w:left w:val="nil"/>
              <w:bottom w:val="single" w:sz="4" w:space="0" w:color="auto"/>
              <w:right w:val="single" w:sz="4" w:space="0" w:color="auto"/>
            </w:tcBorders>
            <w:shd w:val="clear" w:color="auto" w:fill="auto"/>
            <w:noWrap/>
            <w:vAlign w:val="center"/>
            <w:hideMark/>
          </w:tcPr>
          <w:p w14:paraId="482146EC"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117</w:t>
            </w:r>
          </w:p>
        </w:tc>
        <w:tc>
          <w:tcPr>
            <w:tcW w:w="2573" w:type="dxa"/>
            <w:tcBorders>
              <w:top w:val="nil"/>
              <w:left w:val="nil"/>
              <w:bottom w:val="single" w:sz="4" w:space="0" w:color="auto"/>
              <w:right w:val="single" w:sz="4" w:space="0" w:color="auto"/>
            </w:tcBorders>
            <w:shd w:val="clear" w:color="auto" w:fill="auto"/>
            <w:noWrap/>
            <w:vAlign w:val="center"/>
            <w:hideMark/>
          </w:tcPr>
          <w:p w14:paraId="3FAAA14E"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w:t>
            </w:r>
          </w:p>
        </w:tc>
        <w:tc>
          <w:tcPr>
            <w:tcW w:w="567" w:type="dxa"/>
            <w:tcBorders>
              <w:top w:val="nil"/>
              <w:left w:val="nil"/>
              <w:bottom w:val="single" w:sz="4" w:space="0" w:color="auto"/>
              <w:right w:val="single" w:sz="4" w:space="0" w:color="auto"/>
            </w:tcBorders>
            <w:vAlign w:val="center"/>
          </w:tcPr>
          <w:p w14:paraId="0FFAF173"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290D8087" w14:textId="77777777" w:rsidR="00707BCD" w:rsidRPr="00636627" w:rsidRDefault="00707BCD" w:rsidP="004361B1">
            <w:pPr>
              <w:jc w:val="center"/>
              <w:rPr>
                <w:rFonts w:eastAsia="Times New Roman"/>
                <w:color w:val="000000"/>
                <w:sz w:val="18"/>
                <w:szCs w:val="18"/>
                <w:lang w:eastAsia="en-GB"/>
              </w:rPr>
            </w:pPr>
          </w:p>
        </w:tc>
      </w:tr>
      <w:tr w:rsidR="00707BCD" w:rsidRPr="00636627" w14:paraId="1EA4EBC8"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0D53ACAE"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87</w:t>
            </w:r>
          </w:p>
        </w:tc>
        <w:tc>
          <w:tcPr>
            <w:tcW w:w="2322" w:type="dxa"/>
            <w:tcBorders>
              <w:top w:val="nil"/>
              <w:left w:val="nil"/>
              <w:bottom w:val="single" w:sz="4" w:space="0" w:color="auto"/>
              <w:right w:val="single" w:sz="4" w:space="0" w:color="auto"/>
            </w:tcBorders>
            <w:shd w:val="clear" w:color="auto" w:fill="auto"/>
            <w:noWrap/>
            <w:vAlign w:val="center"/>
            <w:hideMark/>
          </w:tcPr>
          <w:p w14:paraId="5E144C6D"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Red Bull 2020</w:t>
            </w:r>
          </w:p>
        </w:tc>
        <w:tc>
          <w:tcPr>
            <w:tcW w:w="688" w:type="dxa"/>
            <w:tcBorders>
              <w:top w:val="nil"/>
              <w:left w:val="nil"/>
              <w:bottom w:val="single" w:sz="4" w:space="0" w:color="auto"/>
              <w:right w:val="single" w:sz="4" w:space="0" w:color="auto"/>
            </w:tcBorders>
            <w:shd w:val="clear" w:color="auto" w:fill="auto"/>
            <w:noWrap/>
            <w:vAlign w:val="center"/>
            <w:hideMark/>
          </w:tcPr>
          <w:p w14:paraId="4BC4DACC"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118</w:t>
            </w:r>
          </w:p>
        </w:tc>
        <w:tc>
          <w:tcPr>
            <w:tcW w:w="2573" w:type="dxa"/>
            <w:tcBorders>
              <w:top w:val="nil"/>
              <w:left w:val="nil"/>
              <w:bottom w:val="single" w:sz="4" w:space="0" w:color="auto"/>
              <w:right w:val="single" w:sz="4" w:space="0" w:color="auto"/>
            </w:tcBorders>
            <w:shd w:val="clear" w:color="auto" w:fill="auto"/>
            <w:noWrap/>
            <w:vAlign w:val="center"/>
          </w:tcPr>
          <w:p w14:paraId="5A0A9ED9"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Mercedes ‘22</w:t>
            </w:r>
          </w:p>
        </w:tc>
        <w:tc>
          <w:tcPr>
            <w:tcW w:w="567" w:type="dxa"/>
            <w:tcBorders>
              <w:top w:val="nil"/>
              <w:left w:val="nil"/>
              <w:bottom w:val="single" w:sz="4" w:space="0" w:color="auto"/>
              <w:right w:val="single" w:sz="4" w:space="0" w:color="auto"/>
            </w:tcBorders>
            <w:vAlign w:val="center"/>
          </w:tcPr>
          <w:p w14:paraId="647CC365"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2160EE5B" w14:textId="77777777" w:rsidR="00707BCD" w:rsidRPr="00636627" w:rsidRDefault="00707BCD" w:rsidP="004361B1">
            <w:pPr>
              <w:jc w:val="center"/>
              <w:rPr>
                <w:rFonts w:eastAsia="Times New Roman"/>
                <w:color w:val="000000"/>
                <w:sz w:val="18"/>
                <w:szCs w:val="18"/>
                <w:lang w:eastAsia="ja-JP"/>
              </w:rPr>
            </w:pPr>
          </w:p>
        </w:tc>
      </w:tr>
      <w:tr w:rsidR="00707BCD" w:rsidRPr="00636627" w14:paraId="35E838D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37F61F8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88</w:t>
            </w:r>
          </w:p>
        </w:tc>
        <w:tc>
          <w:tcPr>
            <w:tcW w:w="2322" w:type="dxa"/>
            <w:tcBorders>
              <w:top w:val="nil"/>
              <w:left w:val="nil"/>
              <w:bottom w:val="single" w:sz="4" w:space="0" w:color="auto"/>
              <w:right w:val="single" w:sz="4" w:space="0" w:color="auto"/>
            </w:tcBorders>
            <w:shd w:val="clear" w:color="auto" w:fill="auto"/>
            <w:noWrap/>
            <w:vAlign w:val="center"/>
            <w:hideMark/>
          </w:tcPr>
          <w:p w14:paraId="7823C5D8"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Williams 2020</w:t>
            </w:r>
          </w:p>
        </w:tc>
        <w:tc>
          <w:tcPr>
            <w:tcW w:w="688" w:type="dxa"/>
            <w:tcBorders>
              <w:top w:val="nil"/>
              <w:left w:val="nil"/>
              <w:bottom w:val="single" w:sz="4" w:space="0" w:color="auto"/>
              <w:right w:val="single" w:sz="4" w:space="0" w:color="auto"/>
            </w:tcBorders>
            <w:shd w:val="clear" w:color="auto" w:fill="auto"/>
            <w:noWrap/>
            <w:vAlign w:val="center"/>
            <w:hideMark/>
          </w:tcPr>
          <w:p w14:paraId="0F69E6D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119</w:t>
            </w:r>
          </w:p>
        </w:tc>
        <w:tc>
          <w:tcPr>
            <w:tcW w:w="2573" w:type="dxa"/>
            <w:tcBorders>
              <w:top w:val="nil"/>
              <w:left w:val="nil"/>
              <w:bottom w:val="single" w:sz="4" w:space="0" w:color="auto"/>
              <w:right w:val="single" w:sz="4" w:space="0" w:color="auto"/>
            </w:tcBorders>
            <w:shd w:val="clear" w:color="auto" w:fill="auto"/>
            <w:noWrap/>
            <w:vAlign w:val="center"/>
          </w:tcPr>
          <w:p w14:paraId="6CC93A7D"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Ferrari ‘22</w:t>
            </w:r>
          </w:p>
        </w:tc>
        <w:tc>
          <w:tcPr>
            <w:tcW w:w="567" w:type="dxa"/>
            <w:tcBorders>
              <w:top w:val="nil"/>
              <w:left w:val="nil"/>
              <w:bottom w:val="single" w:sz="4" w:space="0" w:color="auto"/>
              <w:right w:val="single" w:sz="4" w:space="0" w:color="auto"/>
            </w:tcBorders>
            <w:vAlign w:val="center"/>
          </w:tcPr>
          <w:p w14:paraId="7ED5C7B1"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6A5ABBEC" w14:textId="77777777" w:rsidR="00707BCD" w:rsidRPr="00636627" w:rsidRDefault="00707BCD" w:rsidP="004361B1">
            <w:pPr>
              <w:jc w:val="center"/>
              <w:rPr>
                <w:rFonts w:eastAsia="Times New Roman"/>
                <w:color w:val="000000"/>
                <w:sz w:val="18"/>
                <w:szCs w:val="18"/>
                <w:lang w:eastAsia="ja-JP"/>
              </w:rPr>
            </w:pPr>
          </w:p>
        </w:tc>
      </w:tr>
      <w:tr w:rsidR="00707BCD" w:rsidRPr="00636627" w14:paraId="495385B4"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8DA078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89</w:t>
            </w:r>
          </w:p>
        </w:tc>
        <w:tc>
          <w:tcPr>
            <w:tcW w:w="2322" w:type="dxa"/>
            <w:tcBorders>
              <w:top w:val="nil"/>
              <w:left w:val="nil"/>
              <w:bottom w:val="single" w:sz="4" w:space="0" w:color="auto"/>
              <w:right w:val="single" w:sz="4" w:space="0" w:color="auto"/>
            </w:tcBorders>
            <w:shd w:val="clear" w:color="auto" w:fill="auto"/>
            <w:noWrap/>
            <w:vAlign w:val="center"/>
            <w:hideMark/>
          </w:tcPr>
          <w:p w14:paraId="4F5F4A9D"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Racing Point 2020</w:t>
            </w:r>
          </w:p>
        </w:tc>
        <w:tc>
          <w:tcPr>
            <w:tcW w:w="688" w:type="dxa"/>
            <w:tcBorders>
              <w:top w:val="nil"/>
              <w:left w:val="nil"/>
              <w:bottom w:val="single" w:sz="4" w:space="0" w:color="auto"/>
              <w:right w:val="single" w:sz="4" w:space="0" w:color="auto"/>
            </w:tcBorders>
            <w:shd w:val="clear" w:color="auto" w:fill="auto"/>
            <w:noWrap/>
            <w:vAlign w:val="center"/>
            <w:hideMark/>
          </w:tcPr>
          <w:p w14:paraId="15BE45F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120</w:t>
            </w:r>
          </w:p>
        </w:tc>
        <w:tc>
          <w:tcPr>
            <w:tcW w:w="2573" w:type="dxa"/>
            <w:tcBorders>
              <w:top w:val="nil"/>
              <w:left w:val="nil"/>
              <w:bottom w:val="single" w:sz="4" w:space="0" w:color="auto"/>
              <w:right w:val="single" w:sz="4" w:space="0" w:color="auto"/>
            </w:tcBorders>
            <w:shd w:val="clear" w:color="auto" w:fill="auto"/>
            <w:noWrap/>
            <w:vAlign w:val="center"/>
          </w:tcPr>
          <w:p w14:paraId="3F8E37BF"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Red Bull Racing ‘22</w:t>
            </w:r>
          </w:p>
        </w:tc>
        <w:tc>
          <w:tcPr>
            <w:tcW w:w="567" w:type="dxa"/>
            <w:tcBorders>
              <w:top w:val="nil"/>
              <w:left w:val="nil"/>
              <w:bottom w:val="single" w:sz="4" w:space="0" w:color="auto"/>
              <w:right w:val="single" w:sz="4" w:space="0" w:color="auto"/>
            </w:tcBorders>
            <w:vAlign w:val="center"/>
          </w:tcPr>
          <w:p w14:paraId="4DFD6444"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0CFC624B" w14:textId="77777777" w:rsidR="00707BCD" w:rsidRPr="00636627" w:rsidRDefault="00707BCD" w:rsidP="004361B1">
            <w:pPr>
              <w:jc w:val="center"/>
              <w:rPr>
                <w:rFonts w:eastAsia="Times New Roman"/>
                <w:color w:val="000000"/>
                <w:sz w:val="18"/>
                <w:szCs w:val="18"/>
                <w:lang w:eastAsia="ja-JP"/>
              </w:rPr>
            </w:pPr>
          </w:p>
        </w:tc>
      </w:tr>
      <w:tr w:rsidR="00707BCD" w:rsidRPr="00636627" w14:paraId="7DFF63B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43D158C"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90</w:t>
            </w:r>
          </w:p>
        </w:tc>
        <w:tc>
          <w:tcPr>
            <w:tcW w:w="2322" w:type="dxa"/>
            <w:tcBorders>
              <w:top w:val="nil"/>
              <w:left w:val="nil"/>
              <w:bottom w:val="single" w:sz="4" w:space="0" w:color="auto"/>
              <w:right w:val="single" w:sz="4" w:space="0" w:color="auto"/>
            </w:tcBorders>
            <w:shd w:val="clear" w:color="auto" w:fill="auto"/>
            <w:noWrap/>
            <w:vAlign w:val="center"/>
            <w:hideMark/>
          </w:tcPr>
          <w:p w14:paraId="56705674"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Renault 2020</w:t>
            </w:r>
          </w:p>
        </w:tc>
        <w:tc>
          <w:tcPr>
            <w:tcW w:w="688" w:type="dxa"/>
            <w:tcBorders>
              <w:top w:val="nil"/>
              <w:left w:val="nil"/>
              <w:bottom w:val="single" w:sz="4" w:space="0" w:color="auto"/>
              <w:right w:val="single" w:sz="4" w:space="0" w:color="auto"/>
            </w:tcBorders>
            <w:shd w:val="clear" w:color="auto" w:fill="auto"/>
            <w:noWrap/>
            <w:vAlign w:val="center"/>
            <w:hideMark/>
          </w:tcPr>
          <w:p w14:paraId="2EB17BA1"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121</w:t>
            </w:r>
          </w:p>
        </w:tc>
        <w:tc>
          <w:tcPr>
            <w:tcW w:w="2573" w:type="dxa"/>
            <w:tcBorders>
              <w:top w:val="nil"/>
              <w:left w:val="nil"/>
              <w:bottom w:val="single" w:sz="4" w:space="0" w:color="auto"/>
              <w:right w:val="single" w:sz="4" w:space="0" w:color="auto"/>
            </w:tcBorders>
            <w:shd w:val="clear" w:color="auto" w:fill="auto"/>
            <w:noWrap/>
            <w:vAlign w:val="center"/>
          </w:tcPr>
          <w:p w14:paraId="69E0A102"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Williams ‘22</w:t>
            </w:r>
          </w:p>
        </w:tc>
        <w:tc>
          <w:tcPr>
            <w:tcW w:w="567" w:type="dxa"/>
            <w:tcBorders>
              <w:top w:val="nil"/>
              <w:left w:val="nil"/>
              <w:bottom w:val="single" w:sz="4" w:space="0" w:color="auto"/>
              <w:right w:val="single" w:sz="4" w:space="0" w:color="auto"/>
            </w:tcBorders>
            <w:vAlign w:val="center"/>
          </w:tcPr>
          <w:p w14:paraId="698DBB8A"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7D6099F6" w14:textId="77777777" w:rsidR="00707BCD" w:rsidRPr="00636627" w:rsidRDefault="00707BCD" w:rsidP="004361B1">
            <w:pPr>
              <w:jc w:val="center"/>
              <w:rPr>
                <w:rFonts w:eastAsia="Times New Roman"/>
                <w:color w:val="000000"/>
                <w:sz w:val="18"/>
                <w:szCs w:val="18"/>
                <w:lang w:eastAsia="ja-JP"/>
              </w:rPr>
            </w:pPr>
          </w:p>
        </w:tc>
      </w:tr>
      <w:tr w:rsidR="00707BCD" w:rsidRPr="00636627" w14:paraId="649AE5A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49A1F664"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91</w:t>
            </w:r>
          </w:p>
        </w:tc>
        <w:tc>
          <w:tcPr>
            <w:tcW w:w="2322" w:type="dxa"/>
            <w:tcBorders>
              <w:top w:val="nil"/>
              <w:left w:val="nil"/>
              <w:bottom w:val="single" w:sz="4" w:space="0" w:color="auto"/>
              <w:right w:val="single" w:sz="4" w:space="0" w:color="auto"/>
            </w:tcBorders>
            <w:shd w:val="clear" w:color="auto" w:fill="auto"/>
            <w:noWrap/>
            <w:vAlign w:val="center"/>
            <w:hideMark/>
          </w:tcPr>
          <w:p w14:paraId="65764519"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Alpha Tauri 2020</w:t>
            </w:r>
          </w:p>
        </w:tc>
        <w:tc>
          <w:tcPr>
            <w:tcW w:w="688" w:type="dxa"/>
            <w:tcBorders>
              <w:top w:val="nil"/>
              <w:left w:val="nil"/>
              <w:bottom w:val="single" w:sz="4" w:space="0" w:color="auto"/>
              <w:right w:val="single" w:sz="4" w:space="0" w:color="auto"/>
            </w:tcBorders>
            <w:shd w:val="clear" w:color="auto" w:fill="auto"/>
            <w:noWrap/>
            <w:vAlign w:val="center"/>
            <w:hideMark/>
          </w:tcPr>
          <w:p w14:paraId="0545CA12"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122</w:t>
            </w:r>
          </w:p>
        </w:tc>
        <w:tc>
          <w:tcPr>
            <w:tcW w:w="2573" w:type="dxa"/>
            <w:tcBorders>
              <w:top w:val="nil"/>
              <w:left w:val="nil"/>
              <w:bottom w:val="single" w:sz="4" w:space="0" w:color="auto"/>
              <w:right w:val="single" w:sz="4" w:space="0" w:color="auto"/>
            </w:tcBorders>
            <w:shd w:val="clear" w:color="auto" w:fill="auto"/>
            <w:noWrap/>
            <w:vAlign w:val="center"/>
          </w:tcPr>
          <w:p w14:paraId="6165BCEC"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Aston Martin ‘22</w:t>
            </w:r>
          </w:p>
        </w:tc>
        <w:tc>
          <w:tcPr>
            <w:tcW w:w="567" w:type="dxa"/>
            <w:tcBorders>
              <w:top w:val="nil"/>
              <w:left w:val="nil"/>
              <w:bottom w:val="single" w:sz="4" w:space="0" w:color="auto"/>
              <w:right w:val="single" w:sz="4" w:space="0" w:color="auto"/>
            </w:tcBorders>
            <w:vAlign w:val="center"/>
          </w:tcPr>
          <w:p w14:paraId="170DA645"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01B05433" w14:textId="77777777" w:rsidR="00707BCD" w:rsidRPr="00636627" w:rsidRDefault="00707BCD" w:rsidP="004361B1">
            <w:pPr>
              <w:jc w:val="center"/>
              <w:rPr>
                <w:rFonts w:eastAsia="Times New Roman"/>
                <w:color w:val="000000"/>
                <w:sz w:val="18"/>
                <w:szCs w:val="18"/>
                <w:lang w:eastAsia="ja-JP"/>
              </w:rPr>
            </w:pPr>
          </w:p>
        </w:tc>
      </w:tr>
      <w:tr w:rsidR="00707BCD" w:rsidRPr="00636627" w14:paraId="3390E7EC"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569B35B"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92</w:t>
            </w:r>
          </w:p>
        </w:tc>
        <w:tc>
          <w:tcPr>
            <w:tcW w:w="2322" w:type="dxa"/>
            <w:tcBorders>
              <w:top w:val="nil"/>
              <w:left w:val="nil"/>
              <w:bottom w:val="single" w:sz="4" w:space="0" w:color="auto"/>
              <w:right w:val="single" w:sz="4" w:space="0" w:color="auto"/>
            </w:tcBorders>
            <w:shd w:val="clear" w:color="auto" w:fill="auto"/>
            <w:noWrap/>
            <w:vAlign w:val="center"/>
            <w:hideMark/>
          </w:tcPr>
          <w:p w14:paraId="6312798E"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Haas 2020</w:t>
            </w:r>
          </w:p>
        </w:tc>
        <w:tc>
          <w:tcPr>
            <w:tcW w:w="688" w:type="dxa"/>
            <w:tcBorders>
              <w:top w:val="nil"/>
              <w:left w:val="nil"/>
              <w:bottom w:val="single" w:sz="4" w:space="0" w:color="auto"/>
              <w:right w:val="single" w:sz="4" w:space="0" w:color="auto"/>
            </w:tcBorders>
            <w:shd w:val="clear" w:color="auto" w:fill="auto"/>
            <w:noWrap/>
            <w:vAlign w:val="center"/>
            <w:hideMark/>
          </w:tcPr>
          <w:p w14:paraId="56CE321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123</w:t>
            </w:r>
          </w:p>
        </w:tc>
        <w:tc>
          <w:tcPr>
            <w:tcW w:w="2573" w:type="dxa"/>
            <w:tcBorders>
              <w:top w:val="nil"/>
              <w:left w:val="nil"/>
              <w:bottom w:val="single" w:sz="4" w:space="0" w:color="auto"/>
              <w:right w:val="single" w:sz="4" w:space="0" w:color="auto"/>
            </w:tcBorders>
            <w:shd w:val="clear" w:color="auto" w:fill="auto"/>
            <w:noWrap/>
            <w:vAlign w:val="center"/>
          </w:tcPr>
          <w:p w14:paraId="3F63D58C"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Alpine ‘22</w:t>
            </w:r>
          </w:p>
        </w:tc>
        <w:tc>
          <w:tcPr>
            <w:tcW w:w="567" w:type="dxa"/>
            <w:tcBorders>
              <w:top w:val="nil"/>
              <w:left w:val="nil"/>
              <w:bottom w:val="single" w:sz="4" w:space="0" w:color="auto"/>
              <w:right w:val="single" w:sz="4" w:space="0" w:color="auto"/>
            </w:tcBorders>
            <w:vAlign w:val="center"/>
          </w:tcPr>
          <w:p w14:paraId="7404431C"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628F6E8C" w14:textId="77777777" w:rsidR="00707BCD" w:rsidRPr="00636627" w:rsidRDefault="00707BCD" w:rsidP="004361B1">
            <w:pPr>
              <w:jc w:val="center"/>
              <w:rPr>
                <w:rFonts w:eastAsia="Times New Roman"/>
                <w:color w:val="000000"/>
                <w:sz w:val="18"/>
                <w:szCs w:val="18"/>
                <w:lang w:eastAsia="ja-JP"/>
              </w:rPr>
            </w:pPr>
          </w:p>
        </w:tc>
      </w:tr>
      <w:tr w:rsidR="00707BCD" w:rsidRPr="00636627" w14:paraId="169E858C"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91E144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93</w:t>
            </w:r>
          </w:p>
        </w:tc>
        <w:tc>
          <w:tcPr>
            <w:tcW w:w="2322" w:type="dxa"/>
            <w:tcBorders>
              <w:top w:val="nil"/>
              <w:left w:val="nil"/>
              <w:bottom w:val="single" w:sz="4" w:space="0" w:color="auto"/>
              <w:right w:val="single" w:sz="4" w:space="0" w:color="auto"/>
            </w:tcBorders>
            <w:shd w:val="clear" w:color="auto" w:fill="auto"/>
            <w:noWrap/>
            <w:vAlign w:val="center"/>
            <w:hideMark/>
          </w:tcPr>
          <w:p w14:paraId="71FC2BC6"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McLaren 2020</w:t>
            </w:r>
          </w:p>
        </w:tc>
        <w:tc>
          <w:tcPr>
            <w:tcW w:w="688" w:type="dxa"/>
            <w:tcBorders>
              <w:top w:val="nil"/>
              <w:left w:val="nil"/>
              <w:bottom w:val="single" w:sz="4" w:space="0" w:color="auto"/>
              <w:right w:val="single" w:sz="4" w:space="0" w:color="auto"/>
            </w:tcBorders>
            <w:shd w:val="clear" w:color="auto" w:fill="auto"/>
            <w:noWrap/>
            <w:vAlign w:val="center"/>
            <w:hideMark/>
          </w:tcPr>
          <w:p w14:paraId="7228382C"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124</w:t>
            </w:r>
          </w:p>
        </w:tc>
        <w:tc>
          <w:tcPr>
            <w:tcW w:w="2573" w:type="dxa"/>
            <w:tcBorders>
              <w:top w:val="nil"/>
              <w:left w:val="nil"/>
              <w:bottom w:val="single" w:sz="4" w:space="0" w:color="auto"/>
              <w:right w:val="single" w:sz="4" w:space="0" w:color="auto"/>
            </w:tcBorders>
            <w:shd w:val="clear" w:color="auto" w:fill="auto"/>
            <w:noWrap/>
            <w:vAlign w:val="center"/>
          </w:tcPr>
          <w:p w14:paraId="0BFFE9E5"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Alpha Tauri ‘22</w:t>
            </w:r>
          </w:p>
        </w:tc>
        <w:tc>
          <w:tcPr>
            <w:tcW w:w="567" w:type="dxa"/>
            <w:tcBorders>
              <w:top w:val="nil"/>
              <w:left w:val="nil"/>
              <w:bottom w:val="single" w:sz="4" w:space="0" w:color="auto"/>
              <w:right w:val="single" w:sz="4" w:space="0" w:color="auto"/>
            </w:tcBorders>
            <w:vAlign w:val="center"/>
          </w:tcPr>
          <w:p w14:paraId="73BCBE0B"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2AD3B39E" w14:textId="77777777" w:rsidR="00707BCD" w:rsidRPr="00636627" w:rsidRDefault="00707BCD" w:rsidP="004361B1">
            <w:pPr>
              <w:jc w:val="center"/>
              <w:rPr>
                <w:rFonts w:eastAsia="Times New Roman"/>
                <w:color w:val="000000"/>
                <w:sz w:val="18"/>
                <w:szCs w:val="18"/>
                <w:lang w:eastAsia="ja-JP"/>
              </w:rPr>
            </w:pPr>
          </w:p>
        </w:tc>
      </w:tr>
      <w:tr w:rsidR="00707BCD" w:rsidRPr="00636627" w14:paraId="033C5EB8"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A761AD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94</w:t>
            </w:r>
          </w:p>
        </w:tc>
        <w:tc>
          <w:tcPr>
            <w:tcW w:w="2322" w:type="dxa"/>
            <w:tcBorders>
              <w:top w:val="nil"/>
              <w:left w:val="nil"/>
              <w:bottom w:val="single" w:sz="4" w:space="0" w:color="auto"/>
              <w:right w:val="single" w:sz="4" w:space="0" w:color="auto"/>
            </w:tcBorders>
            <w:shd w:val="clear" w:color="auto" w:fill="auto"/>
            <w:noWrap/>
            <w:vAlign w:val="center"/>
            <w:hideMark/>
          </w:tcPr>
          <w:p w14:paraId="7FF04873"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Alfa Romeo 2020</w:t>
            </w:r>
          </w:p>
        </w:tc>
        <w:tc>
          <w:tcPr>
            <w:tcW w:w="688" w:type="dxa"/>
            <w:tcBorders>
              <w:top w:val="nil"/>
              <w:left w:val="nil"/>
              <w:bottom w:val="single" w:sz="4" w:space="0" w:color="auto"/>
              <w:right w:val="single" w:sz="4" w:space="0" w:color="auto"/>
            </w:tcBorders>
            <w:shd w:val="clear" w:color="auto" w:fill="auto"/>
            <w:noWrap/>
            <w:vAlign w:val="center"/>
            <w:hideMark/>
          </w:tcPr>
          <w:p w14:paraId="4018534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125</w:t>
            </w:r>
          </w:p>
        </w:tc>
        <w:tc>
          <w:tcPr>
            <w:tcW w:w="2573" w:type="dxa"/>
            <w:tcBorders>
              <w:top w:val="nil"/>
              <w:left w:val="nil"/>
              <w:bottom w:val="single" w:sz="4" w:space="0" w:color="auto"/>
              <w:right w:val="single" w:sz="4" w:space="0" w:color="auto"/>
            </w:tcBorders>
            <w:shd w:val="clear" w:color="auto" w:fill="auto"/>
            <w:noWrap/>
            <w:vAlign w:val="center"/>
          </w:tcPr>
          <w:p w14:paraId="003F62B3"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Haas ‘22</w:t>
            </w:r>
          </w:p>
        </w:tc>
        <w:tc>
          <w:tcPr>
            <w:tcW w:w="567" w:type="dxa"/>
            <w:tcBorders>
              <w:top w:val="nil"/>
              <w:left w:val="nil"/>
              <w:bottom w:val="single" w:sz="4" w:space="0" w:color="auto"/>
              <w:right w:val="single" w:sz="4" w:space="0" w:color="auto"/>
            </w:tcBorders>
            <w:vAlign w:val="center"/>
          </w:tcPr>
          <w:p w14:paraId="1ABA1E55"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712A6A49" w14:textId="77777777" w:rsidR="00707BCD" w:rsidRPr="00636627" w:rsidRDefault="00707BCD" w:rsidP="004361B1">
            <w:pPr>
              <w:jc w:val="center"/>
              <w:rPr>
                <w:rFonts w:eastAsia="Times New Roman"/>
                <w:color w:val="000000"/>
                <w:sz w:val="18"/>
                <w:szCs w:val="18"/>
                <w:lang w:eastAsia="ja-JP"/>
              </w:rPr>
            </w:pPr>
          </w:p>
        </w:tc>
      </w:tr>
      <w:tr w:rsidR="00707BCD" w:rsidRPr="00636627" w14:paraId="6C559978"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3E0A7769"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95</w:t>
            </w:r>
          </w:p>
        </w:tc>
        <w:tc>
          <w:tcPr>
            <w:tcW w:w="2322" w:type="dxa"/>
            <w:tcBorders>
              <w:top w:val="nil"/>
              <w:left w:val="nil"/>
              <w:bottom w:val="single" w:sz="4" w:space="0" w:color="auto"/>
              <w:right w:val="single" w:sz="4" w:space="0" w:color="auto"/>
            </w:tcBorders>
            <w:shd w:val="clear" w:color="auto" w:fill="auto"/>
            <w:noWrap/>
            <w:vAlign w:val="center"/>
            <w:hideMark/>
          </w:tcPr>
          <w:p w14:paraId="3293C453"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Aston Martin DB11 V12</w:t>
            </w:r>
          </w:p>
        </w:tc>
        <w:tc>
          <w:tcPr>
            <w:tcW w:w="688" w:type="dxa"/>
            <w:tcBorders>
              <w:top w:val="nil"/>
              <w:left w:val="nil"/>
              <w:bottom w:val="single" w:sz="4" w:space="0" w:color="auto"/>
              <w:right w:val="single" w:sz="4" w:space="0" w:color="auto"/>
            </w:tcBorders>
            <w:shd w:val="clear" w:color="auto" w:fill="auto"/>
            <w:noWrap/>
            <w:vAlign w:val="center"/>
            <w:hideMark/>
          </w:tcPr>
          <w:p w14:paraId="69DF721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126</w:t>
            </w:r>
          </w:p>
        </w:tc>
        <w:tc>
          <w:tcPr>
            <w:tcW w:w="2573" w:type="dxa"/>
            <w:tcBorders>
              <w:top w:val="nil"/>
              <w:left w:val="nil"/>
              <w:bottom w:val="single" w:sz="4" w:space="0" w:color="auto"/>
              <w:right w:val="single" w:sz="4" w:space="0" w:color="auto"/>
            </w:tcBorders>
            <w:shd w:val="clear" w:color="auto" w:fill="auto"/>
            <w:noWrap/>
            <w:vAlign w:val="center"/>
          </w:tcPr>
          <w:p w14:paraId="3C283F82"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McLaren ‘22</w:t>
            </w:r>
          </w:p>
        </w:tc>
        <w:tc>
          <w:tcPr>
            <w:tcW w:w="567" w:type="dxa"/>
            <w:tcBorders>
              <w:top w:val="nil"/>
              <w:left w:val="nil"/>
              <w:bottom w:val="single" w:sz="4" w:space="0" w:color="auto"/>
              <w:right w:val="single" w:sz="4" w:space="0" w:color="auto"/>
            </w:tcBorders>
            <w:vAlign w:val="center"/>
          </w:tcPr>
          <w:p w14:paraId="6F193AAF"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35ED5152" w14:textId="77777777" w:rsidR="00707BCD" w:rsidRPr="00636627" w:rsidRDefault="00707BCD" w:rsidP="004361B1">
            <w:pPr>
              <w:jc w:val="center"/>
              <w:rPr>
                <w:rFonts w:eastAsia="Times New Roman"/>
                <w:color w:val="000000"/>
                <w:sz w:val="18"/>
                <w:szCs w:val="18"/>
                <w:lang w:eastAsia="ja-JP"/>
              </w:rPr>
            </w:pPr>
          </w:p>
        </w:tc>
      </w:tr>
      <w:tr w:rsidR="00707BCD" w:rsidRPr="00636627" w14:paraId="5DE90EF1"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AED72E7"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96</w:t>
            </w:r>
          </w:p>
        </w:tc>
        <w:tc>
          <w:tcPr>
            <w:tcW w:w="2322" w:type="dxa"/>
            <w:tcBorders>
              <w:top w:val="nil"/>
              <w:left w:val="nil"/>
              <w:bottom w:val="single" w:sz="4" w:space="0" w:color="auto"/>
              <w:right w:val="single" w:sz="4" w:space="0" w:color="auto"/>
            </w:tcBorders>
            <w:shd w:val="clear" w:color="auto" w:fill="auto"/>
            <w:noWrap/>
            <w:vAlign w:val="center"/>
            <w:hideMark/>
          </w:tcPr>
          <w:p w14:paraId="725DC761"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Aston Martin Vantage F1 Edition</w:t>
            </w:r>
          </w:p>
        </w:tc>
        <w:tc>
          <w:tcPr>
            <w:tcW w:w="688" w:type="dxa"/>
            <w:tcBorders>
              <w:top w:val="nil"/>
              <w:left w:val="nil"/>
              <w:bottom w:val="single" w:sz="4" w:space="0" w:color="auto"/>
              <w:right w:val="single" w:sz="4" w:space="0" w:color="auto"/>
            </w:tcBorders>
            <w:shd w:val="clear" w:color="auto" w:fill="auto"/>
            <w:noWrap/>
            <w:vAlign w:val="center"/>
            <w:hideMark/>
          </w:tcPr>
          <w:p w14:paraId="12B6CEA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127</w:t>
            </w:r>
          </w:p>
        </w:tc>
        <w:tc>
          <w:tcPr>
            <w:tcW w:w="2573" w:type="dxa"/>
            <w:tcBorders>
              <w:top w:val="nil"/>
              <w:left w:val="nil"/>
              <w:bottom w:val="single" w:sz="4" w:space="0" w:color="auto"/>
              <w:right w:val="single" w:sz="4" w:space="0" w:color="auto"/>
            </w:tcBorders>
            <w:shd w:val="clear" w:color="auto" w:fill="auto"/>
            <w:noWrap/>
            <w:vAlign w:val="center"/>
          </w:tcPr>
          <w:p w14:paraId="0A236ED6" w14:textId="77777777" w:rsidR="00707BCD" w:rsidRPr="00636627" w:rsidRDefault="00707BCD" w:rsidP="004361B1">
            <w:pPr>
              <w:jc w:val="left"/>
              <w:rPr>
                <w:rFonts w:eastAsia="Times New Roman"/>
                <w:color w:val="000000"/>
                <w:sz w:val="18"/>
                <w:szCs w:val="18"/>
                <w:lang w:eastAsia="en-GB"/>
              </w:rPr>
            </w:pPr>
            <w:r>
              <w:rPr>
                <w:rFonts w:eastAsia="Times New Roman"/>
                <w:color w:val="000000"/>
                <w:sz w:val="18"/>
                <w:szCs w:val="18"/>
                <w:lang w:eastAsia="en-GB"/>
              </w:rPr>
              <w:t>Alfa Romeo ‘22</w:t>
            </w:r>
          </w:p>
        </w:tc>
        <w:tc>
          <w:tcPr>
            <w:tcW w:w="567" w:type="dxa"/>
            <w:tcBorders>
              <w:top w:val="nil"/>
              <w:left w:val="nil"/>
              <w:bottom w:val="single" w:sz="4" w:space="0" w:color="auto"/>
              <w:right w:val="single" w:sz="4" w:space="0" w:color="auto"/>
            </w:tcBorders>
            <w:vAlign w:val="center"/>
          </w:tcPr>
          <w:p w14:paraId="0C5FACC3"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4D735DFA" w14:textId="77777777" w:rsidR="00707BCD" w:rsidRPr="00636627" w:rsidRDefault="00707BCD" w:rsidP="004361B1">
            <w:pPr>
              <w:jc w:val="center"/>
              <w:rPr>
                <w:rFonts w:eastAsia="Times New Roman"/>
                <w:color w:val="000000"/>
                <w:sz w:val="18"/>
                <w:szCs w:val="18"/>
                <w:lang w:eastAsia="ja-JP"/>
              </w:rPr>
            </w:pPr>
          </w:p>
        </w:tc>
      </w:tr>
      <w:tr w:rsidR="00707BCD" w:rsidRPr="00636627" w14:paraId="2C44E31B"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0EF2C8F"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97</w:t>
            </w:r>
          </w:p>
        </w:tc>
        <w:tc>
          <w:tcPr>
            <w:tcW w:w="2322" w:type="dxa"/>
            <w:tcBorders>
              <w:top w:val="nil"/>
              <w:left w:val="nil"/>
              <w:bottom w:val="single" w:sz="4" w:space="0" w:color="auto"/>
              <w:right w:val="single" w:sz="4" w:space="0" w:color="auto"/>
            </w:tcBorders>
            <w:shd w:val="clear" w:color="auto" w:fill="auto"/>
            <w:noWrap/>
            <w:vAlign w:val="center"/>
            <w:hideMark/>
          </w:tcPr>
          <w:p w14:paraId="028D5134"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Aston Martin Vantage Safety Car</w:t>
            </w:r>
          </w:p>
        </w:tc>
        <w:tc>
          <w:tcPr>
            <w:tcW w:w="688" w:type="dxa"/>
            <w:tcBorders>
              <w:top w:val="nil"/>
              <w:left w:val="nil"/>
              <w:bottom w:val="single" w:sz="4" w:space="0" w:color="auto"/>
              <w:right w:val="single" w:sz="4" w:space="0" w:color="auto"/>
            </w:tcBorders>
            <w:shd w:val="clear" w:color="auto" w:fill="auto"/>
            <w:noWrap/>
            <w:vAlign w:val="center"/>
            <w:hideMark/>
          </w:tcPr>
          <w:p w14:paraId="0270F6E9"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ja-JP"/>
              </w:rPr>
              <w:t>128</w:t>
            </w:r>
          </w:p>
        </w:tc>
        <w:tc>
          <w:tcPr>
            <w:tcW w:w="2573" w:type="dxa"/>
            <w:tcBorders>
              <w:top w:val="nil"/>
              <w:left w:val="nil"/>
              <w:bottom w:val="single" w:sz="4" w:space="0" w:color="auto"/>
              <w:right w:val="single" w:sz="4" w:space="0" w:color="auto"/>
            </w:tcBorders>
            <w:shd w:val="clear" w:color="auto" w:fill="auto"/>
            <w:noWrap/>
            <w:vAlign w:val="center"/>
          </w:tcPr>
          <w:p w14:paraId="42BCF2E8" w14:textId="77777777" w:rsidR="00707BCD" w:rsidRPr="00636627" w:rsidRDefault="00707BCD" w:rsidP="004361B1">
            <w:pPr>
              <w:jc w:val="left"/>
              <w:rPr>
                <w:rFonts w:eastAsia="Times New Roman"/>
                <w:color w:val="000000"/>
                <w:sz w:val="18"/>
                <w:szCs w:val="18"/>
                <w:lang w:eastAsia="en-GB"/>
              </w:rPr>
            </w:pPr>
            <w:proofErr w:type="spellStart"/>
            <w:r>
              <w:rPr>
                <w:rFonts w:eastAsia="Times New Roman"/>
                <w:color w:val="000000"/>
                <w:sz w:val="18"/>
                <w:szCs w:val="18"/>
                <w:lang w:eastAsia="en-GB"/>
              </w:rPr>
              <w:t>Konnersport</w:t>
            </w:r>
            <w:proofErr w:type="spellEnd"/>
            <w:r>
              <w:rPr>
                <w:rFonts w:eastAsia="Times New Roman"/>
                <w:color w:val="000000"/>
                <w:sz w:val="18"/>
                <w:szCs w:val="18"/>
                <w:lang w:eastAsia="en-GB"/>
              </w:rPr>
              <w:t xml:space="preserve"> ‘22</w:t>
            </w:r>
          </w:p>
        </w:tc>
        <w:tc>
          <w:tcPr>
            <w:tcW w:w="567" w:type="dxa"/>
            <w:tcBorders>
              <w:top w:val="nil"/>
              <w:left w:val="nil"/>
              <w:bottom w:val="single" w:sz="4" w:space="0" w:color="auto"/>
              <w:right w:val="single" w:sz="4" w:space="0" w:color="auto"/>
            </w:tcBorders>
            <w:vAlign w:val="center"/>
          </w:tcPr>
          <w:p w14:paraId="65BF89D6" w14:textId="77777777" w:rsidR="00707BCD" w:rsidRPr="00636627" w:rsidRDefault="00707BCD" w:rsidP="004361B1">
            <w:pPr>
              <w:jc w:val="center"/>
              <w:rPr>
                <w:rFonts w:eastAsia="Times New Roman"/>
                <w:color w:val="000000"/>
                <w:sz w:val="18"/>
                <w:szCs w:val="18"/>
                <w:lang w:eastAsia="ja-JP"/>
              </w:rPr>
            </w:pPr>
          </w:p>
        </w:tc>
        <w:tc>
          <w:tcPr>
            <w:tcW w:w="2471" w:type="dxa"/>
            <w:tcBorders>
              <w:top w:val="nil"/>
              <w:left w:val="nil"/>
              <w:bottom w:val="single" w:sz="4" w:space="0" w:color="auto"/>
              <w:right w:val="single" w:sz="4" w:space="0" w:color="auto"/>
            </w:tcBorders>
            <w:vAlign w:val="center"/>
          </w:tcPr>
          <w:p w14:paraId="0017CDF5" w14:textId="77777777" w:rsidR="00707BCD" w:rsidRPr="00636627" w:rsidRDefault="00707BCD" w:rsidP="004361B1">
            <w:pPr>
              <w:jc w:val="center"/>
              <w:rPr>
                <w:rFonts w:eastAsia="Times New Roman"/>
                <w:color w:val="000000"/>
                <w:sz w:val="18"/>
                <w:szCs w:val="18"/>
                <w:lang w:eastAsia="ja-JP"/>
              </w:rPr>
            </w:pPr>
          </w:p>
        </w:tc>
      </w:tr>
      <w:tr w:rsidR="00707BCD" w:rsidRPr="00636627" w14:paraId="32FB4C0E"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9C95800"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98</w:t>
            </w:r>
          </w:p>
        </w:tc>
        <w:tc>
          <w:tcPr>
            <w:tcW w:w="2322" w:type="dxa"/>
            <w:tcBorders>
              <w:top w:val="nil"/>
              <w:left w:val="nil"/>
              <w:bottom w:val="single" w:sz="4" w:space="0" w:color="auto"/>
              <w:right w:val="single" w:sz="4" w:space="0" w:color="auto"/>
            </w:tcBorders>
            <w:shd w:val="clear" w:color="auto" w:fill="auto"/>
            <w:noWrap/>
            <w:vAlign w:val="center"/>
            <w:hideMark/>
          </w:tcPr>
          <w:p w14:paraId="6C41F3A1"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 xml:space="preserve">Ferrari F8 </w:t>
            </w:r>
            <w:proofErr w:type="spellStart"/>
            <w:r w:rsidRPr="00636627">
              <w:rPr>
                <w:rFonts w:eastAsia="Times New Roman"/>
                <w:color w:val="000000"/>
                <w:sz w:val="18"/>
                <w:szCs w:val="18"/>
                <w:lang w:eastAsia="en-GB"/>
              </w:rPr>
              <w:t>Tributo</w:t>
            </w:r>
            <w:proofErr w:type="spellEnd"/>
          </w:p>
        </w:tc>
        <w:tc>
          <w:tcPr>
            <w:tcW w:w="688" w:type="dxa"/>
            <w:tcBorders>
              <w:top w:val="nil"/>
              <w:left w:val="nil"/>
              <w:bottom w:val="single" w:sz="4" w:space="0" w:color="auto"/>
              <w:right w:val="single" w:sz="4" w:space="0" w:color="auto"/>
            </w:tcBorders>
            <w:shd w:val="clear" w:color="auto" w:fill="auto"/>
            <w:noWrap/>
            <w:vAlign w:val="center"/>
            <w:hideMark/>
          </w:tcPr>
          <w:p w14:paraId="392C5C74"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129</w:t>
            </w:r>
          </w:p>
        </w:tc>
        <w:tc>
          <w:tcPr>
            <w:tcW w:w="2573" w:type="dxa"/>
            <w:tcBorders>
              <w:top w:val="nil"/>
              <w:left w:val="nil"/>
              <w:bottom w:val="single" w:sz="4" w:space="0" w:color="auto"/>
              <w:right w:val="single" w:sz="4" w:space="0" w:color="auto"/>
            </w:tcBorders>
            <w:shd w:val="clear" w:color="auto" w:fill="auto"/>
            <w:noWrap/>
            <w:vAlign w:val="center"/>
            <w:hideMark/>
          </w:tcPr>
          <w:p w14:paraId="75E39672" w14:textId="77777777" w:rsidR="00707BCD" w:rsidRPr="00636627" w:rsidRDefault="00707BCD" w:rsidP="004361B1">
            <w:pPr>
              <w:jc w:val="left"/>
              <w:rPr>
                <w:rFonts w:eastAsia="Times New Roman"/>
                <w:color w:val="000000"/>
                <w:sz w:val="18"/>
                <w:szCs w:val="18"/>
                <w:lang w:eastAsia="en-GB"/>
              </w:rPr>
            </w:pPr>
            <w:proofErr w:type="spellStart"/>
            <w:r>
              <w:rPr>
                <w:rFonts w:eastAsia="Times New Roman"/>
                <w:color w:val="000000"/>
                <w:sz w:val="18"/>
                <w:szCs w:val="18"/>
                <w:lang w:eastAsia="en-GB"/>
              </w:rPr>
              <w:t>Konnersport</w:t>
            </w:r>
            <w:proofErr w:type="spellEnd"/>
          </w:p>
        </w:tc>
        <w:tc>
          <w:tcPr>
            <w:tcW w:w="567" w:type="dxa"/>
            <w:tcBorders>
              <w:top w:val="nil"/>
              <w:left w:val="nil"/>
              <w:bottom w:val="single" w:sz="4" w:space="0" w:color="auto"/>
              <w:right w:val="single" w:sz="4" w:space="0" w:color="auto"/>
            </w:tcBorders>
            <w:vAlign w:val="center"/>
          </w:tcPr>
          <w:p w14:paraId="370F781E"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677FF588" w14:textId="77777777" w:rsidR="00707BCD" w:rsidRPr="00636627" w:rsidRDefault="00707BCD" w:rsidP="004361B1">
            <w:pPr>
              <w:jc w:val="center"/>
              <w:rPr>
                <w:rFonts w:eastAsia="Times New Roman"/>
                <w:color w:val="000000"/>
                <w:sz w:val="18"/>
                <w:szCs w:val="18"/>
                <w:lang w:eastAsia="en-GB"/>
              </w:rPr>
            </w:pPr>
          </w:p>
        </w:tc>
      </w:tr>
      <w:tr w:rsidR="00707BCD" w:rsidRPr="00636627" w14:paraId="011BEA22"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DA19345"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99</w:t>
            </w:r>
          </w:p>
        </w:tc>
        <w:tc>
          <w:tcPr>
            <w:tcW w:w="2322" w:type="dxa"/>
            <w:tcBorders>
              <w:top w:val="nil"/>
              <w:left w:val="nil"/>
              <w:bottom w:val="single" w:sz="4" w:space="0" w:color="auto"/>
              <w:right w:val="single" w:sz="4" w:space="0" w:color="auto"/>
            </w:tcBorders>
            <w:shd w:val="clear" w:color="auto" w:fill="auto"/>
            <w:noWrap/>
            <w:vAlign w:val="center"/>
            <w:hideMark/>
          </w:tcPr>
          <w:p w14:paraId="6A9BA444"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Ferrari Roma</w:t>
            </w:r>
          </w:p>
        </w:tc>
        <w:tc>
          <w:tcPr>
            <w:tcW w:w="688" w:type="dxa"/>
            <w:tcBorders>
              <w:top w:val="nil"/>
              <w:left w:val="nil"/>
              <w:bottom w:val="single" w:sz="4" w:space="0" w:color="auto"/>
              <w:right w:val="single" w:sz="4" w:space="0" w:color="auto"/>
            </w:tcBorders>
            <w:shd w:val="clear" w:color="auto" w:fill="auto"/>
            <w:noWrap/>
            <w:vAlign w:val="center"/>
            <w:hideMark/>
          </w:tcPr>
          <w:p w14:paraId="6FF9BB9D"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130</w:t>
            </w:r>
          </w:p>
        </w:tc>
        <w:tc>
          <w:tcPr>
            <w:tcW w:w="2573" w:type="dxa"/>
            <w:tcBorders>
              <w:top w:val="nil"/>
              <w:left w:val="nil"/>
              <w:bottom w:val="single" w:sz="4" w:space="0" w:color="auto"/>
              <w:right w:val="single" w:sz="4" w:space="0" w:color="auto"/>
            </w:tcBorders>
            <w:shd w:val="clear" w:color="auto" w:fill="auto"/>
            <w:noWrap/>
            <w:vAlign w:val="center"/>
            <w:hideMark/>
          </w:tcPr>
          <w:p w14:paraId="5A9F59FD"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ja-JP"/>
              </w:rPr>
              <w:t>Prema ‘22</w:t>
            </w:r>
          </w:p>
        </w:tc>
        <w:tc>
          <w:tcPr>
            <w:tcW w:w="567" w:type="dxa"/>
            <w:tcBorders>
              <w:top w:val="nil"/>
              <w:left w:val="nil"/>
              <w:bottom w:val="single" w:sz="4" w:space="0" w:color="auto"/>
              <w:right w:val="single" w:sz="4" w:space="0" w:color="auto"/>
            </w:tcBorders>
            <w:vAlign w:val="center"/>
          </w:tcPr>
          <w:p w14:paraId="2E4C24BD"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3A2A3ABB" w14:textId="77777777" w:rsidR="00707BCD" w:rsidRPr="00636627" w:rsidRDefault="00707BCD" w:rsidP="004361B1">
            <w:pPr>
              <w:jc w:val="center"/>
              <w:rPr>
                <w:rFonts w:eastAsia="Times New Roman"/>
                <w:color w:val="000000"/>
                <w:sz w:val="18"/>
                <w:szCs w:val="18"/>
                <w:lang w:eastAsia="en-GB"/>
              </w:rPr>
            </w:pPr>
          </w:p>
        </w:tc>
      </w:tr>
      <w:tr w:rsidR="00707BCD" w:rsidRPr="00636627" w14:paraId="6072F877"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6F1D7CB"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100</w:t>
            </w:r>
          </w:p>
        </w:tc>
        <w:tc>
          <w:tcPr>
            <w:tcW w:w="2322" w:type="dxa"/>
            <w:tcBorders>
              <w:top w:val="nil"/>
              <w:left w:val="nil"/>
              <w:bottom w:val="single" w:sz="4" w:space="0" w:color="auto"/>
              <w:right w:val="single" w:sz="4" w:space="0" w:color="auto"/>
            </w:tcBorders>
            <w:shd w:val="clear" w:color="auto" w:fill="auto"/>
            <w:noWrap/>
            <w:vAlign w:val="center"/>
            <w:hideMark/>
          </w:tcPr>
          <w:p w14:paraId="26F05E7D"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McLaren 720S</w:t>
            </w:r>
          </w:p>
        </w:tc>
        <w:tc>
          <w:tcPr>
            <w:tcW w:w="688" w:type="dxa"/>
            <w:tcBorders>
              <w:top w:val="nil"/>
              <w:left w:val="nil"/>
              <w:bottom w:val="single" w:sz="4" w:space="0" w:color="auto"/>
              <w:right w:val="single" w:sz="4" w:space="0" w:color="auto"/>
            </w:tcBorders>
            <w:shd w:val="clear" w:color="auto" w:fill="auto"/>
            <w:noWrap/>
            <w:vAlign w:val="center"/>
            <w:hideMark/>
          </w:tcPr>
          <w:p w14:paraId="6E65BB49"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131</w:t>
            </w:r>
          </w:p>
        </w:tc>
        <w:tc>
          <w:tcPr>
            <w:tcW w:w="2573" w:type="dxa"/>
            <w:tcBorders>
              <w:top w:val="nil"/>
              <w:left w:val="nil"/>
              <w:bottom w:val="single" w:sz="4" w:space="0" w:color="auto"/>
              <w:right w:val="single" w:sz="4" w:space="0" w:color="auto"/>
            </w:tcBorders>
            <w:shd w:val="clear" w:color="auto" w:fill="auto"/>
            <w:noWrap/>
            <w:vAlign w:val="center"/>
            <w:hideMark/>
          </w:tcPr>
          <w:p w14:paraId="4FCEC7DB"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ja-JP"/>
              </w:rPr>
              <w:t>Virtuosi ‘22</w:t>
            </w:r>
          </w:p>
        </w:tc>
        <w:tc>
          <w:tcPr>
            <w:tcW w:w="567" w:type="dxa"/>
            <w:tcBorders>
              <w:top w:val="nil"/>
              <w:left w:val="nil"/>
              <w:bottom w:val="single" w:sz="4" w:space="0" w:color="auto"/>
              <w:right w:val="single" w:sz="4" w:space="0" w:color="auto"/>
            </w:tcBorders>
            <w:vAlign w:val="center"/>
          </w:tcPr>
          <w:p w14:paraId="4AD6072E"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0FDE5BC3" w14:textId="77777777" w:rsidR="00707BCD" w:rsidRPr="00636627" w:rsidRDefault="00707BCD" w:rsidP="004361B1">
            <w:pPr>
              <w:jc w:val="center"/>
              <w:rPr>
                <w:rFonts w:eastAsia="Times New Roman"/>
                <w:color w:val="000000"/>
                <w:sz w:val="18"/>
                <w:szCs w:val="18"/>
                <w:lang w:eastAsia="en-GB"/>
              </w:rPr>
            </w:pPr>
          </w:p>
        </w:tc>
      </w:tr>
      <w:tr w:rsidR="00707BCD" w:rsidRPr="00636627" w14:paraId="2A5F88DD"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35B2E903"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101</w:t>
            </w:r>
          </w:p>
        </w:tc>
        <w:tc>
          <w:tcPr>
            <w:tcW w:w="2322" w:type="dxa"/>
            <w:tcBorders>
              <w:top w:val="nil"/>
              <w:left w:val="nil"/>
              <w:bottom w:val="single" w:sz="4" w:space="0" w:color="auto"/>
              <w:right w:val="single" w:sz="4" w:space="0" w:color="auto"/>
            </w:tcBorders>
            <w:shd w:val="clear" w:color="auto" w:fill="auto"/>
            <w:noWrap/>
            <w:vAlign w:val="center"/>
            <w:hideMark/>
          </w:tcPr>
          <w:p w14:paraId="2BA1F4A1"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 xml:space="preserve">McLaren </w:t>
            </w:r>
            <w:proofErr w:type="spellStart"/>
            <w:r w:rsidRPr="00636627">
              <w:rPr>
                <w:rFonts w:eastAsia="Times New Roman"/>
                <w:color w:val="000000"/>
                <w:sz w:val="18"/>
                <w:szCs w:val="18"/>
                <w:lang w:eastAsia="en-GB"/>
              </w:rPr>
              <w:t>Artura</w:t>
            </w:r>
            <w:proofErr w:type="spellEnd"/>
          </w:p>
        </w:tc>
        <w:tc>
          <w:tcPr>
            <w:tcW w:w="688" w:type="dxa"/>
            <w:tcBorders>
              <w:top w:val="nil"/>
              <w:left w:val="nil"/>
              <w:bottom w:val="single" w:sz="4" w:space="0" w:color="auto"/>
              <w:right w:val="single" w:sz="4" w:space="0" w:color="auto"/>
            </w:tcBorders>
            <w:shd w:val="clear" w:color="auto" w:fill="auto"/>
            <w:noWrap/>
            <w:vAlign w:val="center"/>
            <w:hideMark/>
          </w:tcPr>
          <w:p w14:paraId="7F328479"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132</w:t>
            </w:r>
          </w:p>
        </w:tc>
        <w:tc>
          <w:tcPr>
            <w:tcW w:w="2573" w:type="dxa"/>
            <w:tcBorders>
              <w:top w:val="nil"/>
              <w:left w:val="nil"/>
              <w:bottom w:val="single" w:sz="4" w:space="0" w:color="auto"/>
              <w:right w:val="single" w:sz="4" w:space="0" w:color="auto"/>
            </w:tcBorders>
            <w:shd w:val="clear" w:color="auto" w:fill="auto"/>
            <w:noWrap/>
            <w:vAlign w:val="center"/>
            <w:hideMark/>
          </w:tcPr>
          <w:p w14:paraId="50111ACE"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ja-JP"/>
              </w:rPr>
              <w:t>Carlin ‘22</w:t>
            </w:r>
          </w:p>
        </w:tc>
        <w:tc>
          <w:tcPr>
            <w:tcW w:w="567" w:type="dxa"/>
            <w:tcBorders>
              <w:top w:val="nil"/>
              <w:left w:val="nil"/>
              <w:bottom w:val="single" w:sz="4" w:space="0" w:color="auto"/>
              <w:right w:val="single" w:sz="4" w:space="0" w:color="auto"/>
            </w:tcBorders>
            <w:vAlign w:val="center"/>
          </w:tcPr>
          <w:p w14:paraId="3B3E2CA0"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5B42BD28" w14:textId="77777777" w:rsidR="00707BCD" w:rsidRPr="00636627" w:rsidRDefault="00707BCD" w:rsidP="004361B1">
            <w:pPr>
              <w:jc w:val="center"/>
              <w:rPr>
                <w:rFonts w:eastAsia="Times New Roman"/>
                <w:color w:val="000000"/>
                <w:sz w:val="18"/>
                <w:szCs w:val="18"/>
                <w:lang w:eastAsia="en-GB"/>
              </w:rPr>
            </w:pPr>
          </w:p>
        </w:tc>
      </w:tr>
      <w:tr w:rsidR="00707BCD" w:rsidRPr="00636627" w14:paraId="05576741"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E125E41"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102</w:t>
            </w:r>
          </w:p>
        </w:tc>
        <w:tc>
          <w:tcPr>
            <w:tcW w:w="2322" w:type="dxa"/>
            <w:tcBorders>
              <w:top w:val="nil"/>
              <w:left w:val="nil"/>
              <w:bottom w:val="single" w:sz="4" w:space="0" w:color="auto"/>
              <w:right w:val="single" w:sz="4" w:space="0" w:color="auto"/>
            </w:tcBorders>
            <w:shd w:val="clear" w:color="auto" w:fill="auto"/>
            <w:noWrap/>
            <w:vAlign w:val="center"/>
            <w:hideMark/>
          </w:tcPr>
          <w:p w14:paraId="11B6A088"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 Safety Car</w:t>
            </w:r>
          </w:p>
        </w:tc>
        <w:tc>
          <w:tcPr>
            <w:tcW w:w="688" w:type="dxa"/>
            <w:tcBorders>
              <w:top w:val="nil"/>
              <w:left w:val="nil"/>
              <w:bottom w:val="single" w:sz="4" w:space="0" w:color="auto"/>
              <w:right w:val="single" w:sz="4" w:space="0" w:color="auto"/>
            </w:tcBorders>
            <w:shd w:val="clear" w:color="auto" w:fill="auto"/>
            <w:noWrap/>
            <w:vAlign w:val="center"/>
            <w:hideMark/>
          </w:tcPr>
          <w:p w14:paraId="26394EBC"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133</w:t>
            </w:r>
          </w:p>
        </w:tc>
        <w:tc>
          <w:tcPr>
            <w:tcW w:w="2573" w:type="dxa"/>
            <w:tcBorders>
              <w:top w:val="nil"/>
              <w:left w:val="nil"/>
              <w:bottom w:val="single" w:sz="4" w:space="0" w:color="auto"/>
              <w:right w:val="single" w:sz="4" w:space="0" w:color="auto"/>
            </w:tcBorders>
            <w:shd w:val="clear" w:color="auto" w:fill="auto"/>
            <w:noWrap/>
            <w:vAlign w:val="center"/>
            <w:hideMark/>
          </w:tcPr>
          <w:p w14:paraId="7F8E4727"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ja-JP"/>
              </w:rPr>
              <w:t>MP Motorsport ‘22</w:t>
            </w:r>
          </w:p>
        </w:tc>
        <w:tc>
          <w:tcPr>
            <w:tcW w:w="567" w:type="dxa"/>
            <w:tcBorders>
              <w:top w:val="nil"/>
              <w:left w:val="nil"/>
              <w:bottom w:val="single" w:sz="4" w:space="0" w:color="auto"/>
              <w:right w:val="single" w:sz="4" w:space="0" w:color="auto"/>
            </w:tcBorders>
            <w:vAlign w:val="center"/>
          </w:tcPr>
          <w:p w14:paraId="104CA09A"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66B9EA1E" w14:textId="77777777" w:rsidR="00707BCD" w:rsidRPr="00636627" w:rsidRDefault="00707BCD" w:rsidP="004361B1">
            <w:pPr>
              <w:jc w:val="center"/>
              <w:rPr>
                <w:rFonts w:eastAsia="Times New Roman"/>
                <w:color w:val="000000"/>
                <w:sz w:val="18"/>
                <w:szCs w:val="18"/>
                <w:lang w:eastAsia="en-GB"/>
              </w:rPr>
            </w:pPr>
          </w:p>
        </w:tc>
      </w:tr>
      <w:tr w:rsidR="00707BCD" w:rsidRPr="00636627" w14:paraId="366193DA"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0520E0BD"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103</w:t>
            </w:r>
          </w:p>
        </w:tc>
        <w:tc>
          <w:tcPr>
            <w:tcW w:w="2322" w:type="dxa"/>
            <w:tcBorders>
              <w:top w:val="nil"/>
              <w:left w:val="nil"/>
              <w:bottom w:val="single" w:sz="4" w:space="0" w:color="auto"/>
              <w:right w:val="single" w:sz="4" w:space="0" w:color="auto"/>
            </w:tcBorders>
            <w:shd w:val="clear" w:color="auto" w:fill="auto"/>
            <w:noWrap/>
            <w:vAlign w:val="center"/>
            <w:hideMark/>
          </w:tcPr>
          <w:p w14:paraId="595A6802"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Mercedes AMG GTR Pro</w:t>
            </w:r>
          </w:p>
        </w:tc>
        <w:tc>
          <w:tcPr>
            <w:tcW w:w="688" w:type="dxa"/>
            <w:tcBorders>
              <w:top w:val="nil"/>
              <w:left w:val="nil"/>
              <w:bottom w:val="single" w:sz="4" w:space="0" w:color="auto"/>
              <w:right w:val="single" w:sz="4" w:space="0" w:color="auto"/>
            </w:tcBorders>
            <w:shd w:val="clear" w:color="auto" w:fill="auto"/>
            <w:noWrap/>
            <w:vAlign w:val="center"/>
            <w:hideMark/>
          </w:tcPr>
          <w:p w14:paraId="7C54FB26"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134</w:t>
            </w:r>
          </w:p>
        </w:tc>
        <w:tc>
          <w:tcPr>
            <w:tcW w:w="2573" w:type="dxa"/>
            <w:tcBorders>
              <w:top w:val="nil"/>
              <w:left w:val="nil"/>
              <w:bottom w:val="single" w:sz="4" w:space="0" w:color="auto"/>
              <w:right w:val="single" w:sz="4" w:space="0" w:color="auto"/>
            </w:tcBorders>
            <w:shd w:val="clear" w:color="auto" w:fill="auto"/>
            <w:noWrap/>
            <w:vAlign w:val="center"/>
            <w:hideMark/>
          </w:tcPr>
          <w:p w14:paraId="6333EC9E" w14:textId="77777777" w:rsidR="00707BCD" w:rsidRPr="00636627" w:rsidRDefault="00707BCD" w:rsidP="004361B1">
            <w:pPr>
              <w:jc w:val="left"/>
              <w:rPr>
                <w:rFonts w:eastAsia="Times New Roman"/>
                <w:color w:val="000000"/>
                <w:sz w:val="18"/>
                <w:szCs w:val="18"/>
                <w:lang w:eastAsia="en-GB"/>
              </w:rPr>
            </w:pPr>
            <w:proofErr w:type="spellStart"/>
            <w:r w:rsidRPr="00636627">
              <w:rPr>
                <w:rFonts w:eastAsia="Times New Roman"/>
                <w:color w:val="000000"/>
                <w:sz w:val="18"/>
                <w:szCs w:val="18"/>
                <w:lang w:eastAsia="ja-JP"/>
              </w:rPr>
              <w:t>Charouz</w:t>
            </w:r>
            <w:proofErr w:type="spellEnd"/>
            <w:r w:rsidRPr="00636627">
              <w:rPr>
                <w:rFonts w:eastAsia="Times New Roman"/>
                <w:color w:val="000000"/>
                <w:sz w:val="18"/>
                <w:szCs w:val="18"/>
                <w:lang w:eastAsia="ja-JP"/>
              </w:rPr>
              <w:t xml:space="preserve"> ‘22</w:t>
            </w:r>
          </w:p>
        </w:tc>
        <w:tc>
          <w:tcPr>
            <w:tcW w:w="567" w:type="dxa"/>
            <w:tcBorders>
              <w:top w:val="nil"/>
              <w:left w:val="nil"/>
              <w:bottom w:val="single" w:sz="4" w:space="0" w:color="auto"/>
              <w:right w:val="single" w:sz="4" w:space="0" w:color="auto"/>
            </w:tcBorders>
            <w:vAlign w:val="center"/>
          </w:tcPr>
          <w:p w14:paraId="5A096780"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35D48E3D" w14:textId="77777777" w:rsidR="00707BCD" w:rsidRPr="00636627" w:rsidRDefault="00707BCD" w:rsidP="004361B1">
            <w:pPr>
              <w:jc w:val="center"/>
              <w:rPr>
                <w:rFonts w:eastAsia="Times New Roman"/>
                <w:color w:val="000000"/>
                <w:sz w:val="18"/>
                <w:szCs w:val="18"/>
                <w:lang w:eastAsia="en-GB"/>
              </w:rPr>
            </w:pPr>
          </w:p>
        </w:tc>
      </w:tr>
      <w:tr w:rsidR="00707BCD" w:rsidRPr="00636627" w14:paraId="567DF78F" w14:textId="77777777" w:rsidTr="00707BCD">
        <w:trPr>
          <w:trHeight w:val="29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5871D5EE" w14:textId="77777777" w:rsidR="00707BCD" w:rsidRPr="00636627" w:rsidRDefault="00707BCD" w:rsidP="004361B1">
            <w:pPr>
              <w:jc w:val="center"/>
              <w:rPr>
                <w:rFonts w:eastAsia="Times New Roman"/>
                <w:color w:val="000000"/>
                <w:sz w:val="18"/>
                <w:szCs w:val="18"/>
                <w:lang w:eastAsia="en-GB"/>
              </w:rPr>
            </w:pPr>
            <w:r w:rsidRPr="00636627">
              <w:rPr>
                <w:rFonts w:eastAsia="Times New Roman"/>
                <w:color w:val="000000"/>
                <w:sz w:val="18"/>
                <w:szCs w:val="18"/>
                <w:lang w:eastAsia="en-GB"/>
              </w:rPr>
              <w:t>104</w:t>
            </w:r>
          </w:p>
        </w:tc>
        <w:tc>
          <w:tcPr>
            <w:tcW w:w="2322" w:type="dxa"/>
            <w:tcBorders>
              <w:top w:val="nil"/>
              <w:left w:val="nil"/>
              <w:bottom w:val="single" w:sz="4" w:space="0" w:color="auto"/>
              <w:right w:val="single" w:sz="4" w:space="0" w:color="auto"/>
            </w:tcBorders>
            <w:shd w:val="clear" w:color="auto" w:fill="auto"/>
            <w:noWrap/>
            <w:vAlign w:val="center"/>
            <w:hideMark/>
          </w:tcPr>
          <w:p w14:paraId="2228ED18"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en-GB"/>
              </w:rPr>
              <w:t>F1 Custom Team</w:t>
            </w:r>
          </w:p>
        </w:tc>
        <w:tc>
          <w:tcPr>
            <w:tcW w:w="688" w:type="dxa"/>
            <w:tcBorders>
              <w:top w:val="nil"/>
              <w:left w:val="nil"/>
              <w:bottom w:val="single" w:sz="4" w:space="0" w:color="auto"/>
              <w:right w:val="single" w:sz="4" w:space="0" w:color="auto"/>
            </w:tcBorders>
            <w:shd w:val="clear" w:color="auto" w:fill="auto"/>
            <w:noWrap/>
            <w:vAlign w:val="center"/>
            <w:hideMark/>
          </w:tcPr>
          <w:p w14:paraId="171C7F33" w14:textId="77777777" w:rsidR="00707BCD" w:rsidRPr="00636627" w:rsidRDefault="00707BCD" w:rsidP="004361B1">
            <w:pPr>
              <w:jc w:val="center"/>
              <w:rPr>
                <w:rFonts w:eastAsia="Times New Roman"/>
                <w:color w:val="000000"/>
                <w:sz w:val="18"/>
                <w:szCs w:val="18"/>
                <w:lang w:eastAsia="en-GB"/>
              </w:rPr>
            </w:pPr>
            <w:r>
              <w:rPr>
                <w:rFonts w:eastAsia="Times New Roman"/>
                <w:color w:val="000000"/>
                <w:sz w:val="18"/>
                <w:szCs w:val="18"/>
                <w:lang w:eastAsia="en-GB"/>
              </w:rPr>
              <w:t>135</w:t>
            </w:r>
          </w:p>
        </w:tc>
        <w:tc>
          <w:tcPr>
            <w:tcW w:w="2573" w:type="dxa"/>
            <w:tcBorders>
              <w:top w:val="nil"/>
              <w:left w:val="nil"/>
              <w:bottom w:val="single" w:sz="4" w:space="0" w:color="auto"/>
              <w:right w:val="single" w:sz="4" w:space="0" w:color="auto"/>
            </w:tcBorders>
            <w:shd w:val="clear" w:color="auto" w:fill="auto"/>
            <w:noWrap/>
            <w:vAlign w:val="center"/>
            <w:hideMark/>
          </w:tcPr>
          <w:p w14:paraId="3B4873F6" w14:textId="77777777" w:rsidR="00707BCD" w:rsidRPr="00636627" w:rsidRDefault="00707BCD" w:rsidP="004361B1">
            <w:pPr>
              <w:jc w:val="left"/>
              <w:rPr>
                <w:rFonts w:eastAsia="Times New Roman"/>
                <w:color w:val="000000"/>
                <w:sz w:val="18"/>
                <w:szCs w:val="18"/>
                <w:lang w:eastAsia="en-GB"/>
              </w:rPr>
            </w:pPr>
            <w:r w:rsidRPr="00636627">
              <w:rPr>
                <w:rFonts w:eastAsia="Times New Roman"/>
                <w:color w:val="000000"/>
                <w:sz w:val="18"/>
                <w:szCs w:val="18"/>
                <w:lang w:eastAsia="ja-JP"/>
              </w:rPr>
              <w:t>Dams ‘22</w:t>
            </w:r>
          </w:p>
        </w:tc>
        <w:tc>
          <w:tcPr>
            <w:tcW w:w="567" w:type="dxa"/>
            <w:tcBorders>
              <w:top w:val="nil"/>
              <w:left w:val="nil"/>
              <w:bottom w:val="single" w:sz="4" w:space="0" w:color="auto"/>
              <w:right w:val="single" w:sz="4" w:space="0" w:color="auto"/>
            </w:tcBorders>
            <w:vAlign w:val="center"/>
          </w:tcPr>
          <w:p w14:paraId="65957331" w14:textId="77777777" w:rsidR="00707BCD" w:rsidRPr="00636627" w:rsidRDefault="00707BCD" w:rsidP="004361B1">
            <w:pPr>
              <w:jc w:val="center"/>
              <w:rPr>
                <w:rFonts w:eastAsia="Times New Roman"/>
                <w:color w:val="000000"/>
                <w:sz w:val="18"/>
                <w:szCs w:val="18"/>
                <w:lang w:eastAsia="en-GB"/>
              </w:rPr>
            </w:pPr>
          </w:p>
        </w:tc>
        <w:tc>
          <w:tcPr>
            <w:tcW w:w="2471" w:type="dxa"/>
            <w:tcBorders>
              <w:top w:val="nil"/>
              <w:left w:val="nil"/>
              <w:bottom w:val="single" w:sz="4" w:space="0" w:color="auto"/>
              <w:right w:val="single" w:sz="4" w:space="0" w:color="auto"/>
            </w:tcBorders>
            <w:vAlign w:val="center"/>
          </w:tcPr>
          <w:p w14:paraId="3170FBF0" w14:textId="77777777" w:rsidR="00707BCD" w:rsidRPr="00636627" w:rsidRDefault="00707BCD" w:rsidP="004361B1">
            <w:pPr>
              <w:jc w:val="center"/>
              <w:rPr>
                <w:rFonts w:eastAsia="Times New Roman"/>
                <w:color w:val="000000"/>
                <w:sz w:val="18"/>
                <w:szCs w:val="18"/>
                <w:lang w:eastAsia="en-GB"/>
              </w:rPr>
            </w:pPr>
          </w:p>
        </w:tc>
      </w:tr>
      <w:bookmarkEnd w:id="5"/>
    </w:tbl>
    <w:p w14:paraId="7B62BBF4" w14:textId="055A6C78" w:rsidR="008971CF" w:rsidRDefault="008971CF">
      <w:pPr>
        <w:spacing w:after="200" w:line="276" w:lineRule="auto"/>
        <w:jc w:val="left"/>
      </w:pPr>
      <w:r>
        <w:br w:type="page"/>
      </w:r>
    </w:p>
    <w:p w14:paraId="7954CB12" w14:textId="77777777" w:rsidR="00636627" w:rsidRDefault="00636627">
      <w:pPr>
        <w:spacing w:after="200" w:line="276" w:lineRule="auto"/>
        <w:jc w:val="left"/>
        <w:rPr>
          <w:b/>
          <w:sz w:val="28"/>
          <w:szCs w:val="24"/>
        </w:rPr>
      </w:pPr>
    </w:p>
    <w:p w14:paraId="15D1792D" w14:textId="4E04C946" w:rsidR="008A68EC" w:rsidRDefault="008A68EC" w:rsidP="00946577">
      <w:pPr>
        <w:pStyle w:val="Heading2"/>
      </w:pPr>
      <w:r>
        <w:t>Driver IDs</w:t>
      </w:r>
    </w:p>
    <w:p w14:paraId="20227ECD" w14:textId="77777777" w:rsidR="008B26C6" w:rsidRDefault="008B26C6" w:rsidP="008B26C6"/>
    <w:tbl>
      <w:tblPr>
        <w:tblW w:w="8141" w:type="dxa"/>
        <w:tblInd w:w="113" w:type="dxa"/>
        <w:tblLook w:val="04A0" w:firstRow="1" w:lastRow="0" w:firstColumn="1" w:lastColumn="0" w:noHBand="0" w:noVBand="1"/>
      </w:tblPr>
      <w:tblGrid>
        <w:gridCol w:w="427"/>
        <w:gridCol w:w="2200"/>
        <w:gridCol w:w="557"/>
        <w:gridCol w:w="2200"/>
        <w:gridCol w:w="557"/>
        <w:gridCol w:w="2200"/>
      </w:tblGrid>
      <w:tr w:rsidR="008B26C6" w:rsidRPr="008B26C6" w14:paraId="2295E11C" w14:textId="77777777" w:rsidTr="0010544F">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10544F" w:rsidRPr="008B26C6" w14:paraId="33B0A1F9"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Carlos </w:t>
            </w:r>
            <w:proofErr w:type="spellStart"/>
            <w:r w:rsidRPr="008B26C6">
              <w:rPr>
                <w:rFonts w:eastAsia="Times New Roman"/>
                <w:color w:val="000000"/>
                <w:sz w:val="18"/>
                <w:szCs w:val="18"/>
                <w:lang w:eastAsia="en-GB"/>
              </w:rPr>
              <w:t>Sainz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4D1027F" w14:textId="460E002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31598E1D" w14:textId="2228114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3ADCF6B" w14:textId="6967B28A"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4DFB1064" w14:textId="4A393AF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Theo </w:t>
            </w:r>
            <w:proofErr w:type="spellStart"/>
            <w:r>
              <w:rPr>
                <w:rFonts w:eastAsia="Times New Roman"/>
                <w:color w:val="000000"/>
                <w:sz w:val="18"/>
                <w:szCs w:val="18"/>
                <w:lang w:eastAsia="en-GB"/>
              </w:rPr>
              <w:t>Pourchaire</w:t>
            </w:r>
            <w:proofErr w:type="spellEnd"/>
          </w:p>
        </w:tc>
      </w:tr>
      <w:tr w:rsidR="0010544F" w:rsidRPr="008B26C6" w14:paraId="27C7405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557" w:type="dxa"/>
            <w:tcBorders>
              <w:top w:val="nil"/>
              <w:left w:val="nil"/>
              <w:bottom w:val="single" w:sz="4" w:space="0" w:color="auto"/>
              <w:right w:val="single" w:sz="4" w:space="0" w:color="auto"/>
            </w:tcBorders>
            <w:shd w:val="clear" w:color="auto" w:fill="auto"/>
            <w:noWrap/>
            <w:vAlign w:val="center"/>
          </w:tcPr>
          <w:p w14:paraId="1B318716" w14:textId="762BFDC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56182823" w14:textId="10B48AF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77C8BC0D" w14:textId="1097DF9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6AE329CB" w14:textId="2D6A4142"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10544F" w:rsidRPr="008B26C6" w14:paraId="6AB411D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557" w:type="dxa"/>
            <w:tcBorders>
              <w:top w:val="nil"/>
              <w:left w:val="nil"/>
              <w:bottom w:val="single" w:sz="4" w:space="0" w:color="auto"/>
              <w:right w:val="single" w:sz="4" w:space="0" w:color="auto"/>
            </w:tcBorders>
            <w:shd w:val="clear" w:color="auto" w:fill="auto"/>
            <w:noWrap/>
            <w:vAlign w:val="center"/>
          </w:tcPr>
          <w:p w14:paraId="02B1853A" w14:textId="794442B4"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6F50B65E" w14:textId="4ABFE1D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06712C1D" w14:textId="605655CB"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3EB61799" w14:textId="6B263E43" w:rsidR="0010544F" w:rsidRPr="008B26C6" w:rsidRDefault="0010544F"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Lirim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Zendeli</w:t>
            </w:r>
            <w:proofErr w:type="spellEnd"/>
          </w:p>
        </w:tc>
      </w:tr>
      <w:tr w:rsidR="0010544F" w:rsidRPr="008B26C6" w14:paraId="66CE0C4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557" w:type="dxa"/>
            <w:tcBorders>
              <w:top w:val="nil"/>
              <w:left w:val="nil"/>
              <w:bottom w:val="single" w:sz="4" w:space="0" w:color="auto"/>
              <w:right w:val="single" w:sz="4" w:space="0" w:color="auto"/>
            </w:tcBorders>
            <w:shd w:val="clear" w:color="auto" w:fill="auto"/>
            <w:noWrap/>
            <w:vAlign w:val="center"/>
          </w:tcPr>
          <w:p w14:paraId="3CB90AE6" w14:textId="3E479EB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21E3F053" w14:textId="5C9FBED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Pierre </w:t>
            </w:r>
            <w:proofErr w:type="spellStart"/>
            <w:r w:rsidRPr="008B26C6">
              <w:rPr>
                <w:rFonts w:eastAsia="Times New Roman"/>
                <w:color w:val="000000"/>
                <w:sz w:val="18"/>
                <w:szCs w:val="18"/>
                <w:lang w:eastAsia="en-GB"/>
              </w:rPr>
              <w:t>Gasly</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08760AA" w14:textId="352F714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249442A9" w14:textId="781A4C3E"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10544F" w:rsidRPr="008B26C6" w14:paraId="12E9BD03"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557" w:type="dxa"/>
            <w:tcBorders>
              <w:top w:val="nil"/>
              <w:left w:val="nil"/>
              <w:bottom w:val="single" w:sz="4" w:space="0" w:color="auto"/>
              <w:right w:val="single" w:sz="4" w:space="0" w:color="auto"/>
            </w:tcBorders>
            <w:shd w:val="clear" w:color="auto" w:fill="auto"/>
            <w:noWrap/>
            <w:vAlign w:val="center"/>
          </w:tcPr>
          <w:p w14:paraId="69FE16C6" w14:textId="776A514B"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53BC9DD8" w14:textId="44BD93B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Alexander </w:t>
            </w:r>
            <w:proofErr w:type="spellStart"/>
            <w:r w:rsidRPr="008B26C6">
              <w:rPr>
                <w:rFonts w:eastAsia="Times New Roman"/>
                <w:color w:val="000000"/>
                <w:sz w:val="18"/>
                <w:szCs w:val="18"/>
                <w:lang w:eastAsia="en-GB"/>
              </w:rPr>
              <w:t>Albon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600413D" w14:textId="23EBEC59"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52D36580" w14:textId="2CD6D5B2"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10544F" w:rsidRPr="008B26C6" w14:paraId="7FCE53E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557" w:type="dxa"/>
            <w:tcBorders>
              <w:top w:val="nil"/>
              <w:left w:val="nil"/>
              <w:bottom w:val="single" w:sz="4" w:space="0" w:color="auto"/>
              <w:right w:val="single" w:sz="4" w:space="0" w:color="auto"/>
            </w:tcBorders>
            <w:shd w:val="clear" w:color="auto" w:fill="auto"/>
            <w:noWrap/>
            <w:vAlign w:val="center"/>
          </w:tcPr>
          <w:p w14:paraId="45DA2C3C" w14:textId="37D9D6A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5DDFD8CE" w14:textId="3B0BF34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Nicholas </w:t>
            </w:r>
            <w:proofErr w:type="spellStart"/>
            <w:r w:rsidRPr="008B26C6">
              <w:rPr>
                <w:rFonts w:eastAsia="Times New Roman"/>
                <w:color w:val="000000"/>
                <w:sz w:val="18"/>
                <w:szCs w:val="18"/>
                <w:lang w:eastAsia="en-GB"/>
              </w:rPr>
              <w:t>Latifi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F8D3CF6" w14:textId="48D0CC7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18689950" w14:textId="0D40603A"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Bent </w:t>
            </w:r>
            <w:proofErr w:type="spellStart"/>
            <w:r>
              <w:rPr>
                <w:rFonts w:eastAsia="Times New Roman"/>
                <w:color w:val="000000"/>
                <w:sz w:val="18"/>
                <w:szCs w:val="18"/>
                <w:lang w:eastAsia="en-GB"/>
              </w:rPr>
              <w:t>Viscaal</w:t>
            </w:r>
            <w:proofErr w:type="spellEnd"/>
          </w:p>
        </w:tc>
      </w:tr>
      <w:tr w:rsidR="0010544F" w:rsidRPr="008B26C6" w14:paraId="38DFAEC7"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557" w:type="dxa"/>
            <w:tcBorders>
              <w:top w:val="nil"/>
              <w:left w:val="nil"/>
              <w:bottom w:val="single" w:sz="4" w:space="0" w:color="auto"/>
              <w:right w:val="single" w:sz="4" w:space="0" w:color="auto"/>
            </w:tcBorders>
            <w:shd w:val="clear" w:color="auto" w:fill="auto"/>
            <w:noWrap/>
            <w:vAlign w:val="center"/>
          </w:tcPr>
          <w:p w14:paraId="3D884DF8" w14:textId="54817A6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3123F4FE" w14:textId="0641D2C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B7A7C34" w14:textId="79B83BA0"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34FBBF1E" w14:textId="2BD46FEC"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Enzo </w:t>
            </w:r>
            <w:proofErr w:type="spellStart"/>
            <w:r>
              <w:rPr>
                <w:rFonts w:eastAsia="Times New Roman"/>
                <w:color w:val="000000"/>
                <w:sz w:val="18"/>
                <w:szCs w:val="18"/>
                <w:lang w:eastAsia="en-GB"/>
              </w:rPr>
              <w:t>Fittipaldi</w:t>
            </w:r>
            <w:proofErr w:type="spellEnd"/>
          </w:p>
        </w:tc>
      </w:tr>
      <w:tr w:rsidR="0010544F" w:rsidRPr="008B26C6" w14:paraId="79220B3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557" w:type="dxa"/>
            <w:tcBorders>
              <w:top w:val="nil"/>
              <w:left w:val="nil"/>
              <w:bottom w:val="single" w:sz="4" w:space="0" w:color="auto"/>
              <w:right w:val="single" w:sz="4" w:space="0" w:color="auto"/>
            </w:tcBorders>
            <w:shd w:val="clear" w:color="auto" w:fill="auto"/>
            <w:noWrap/>
            <w:vAlign w:val="center"/>
          </w:tcPr>
          <w:p w14:paraId="1B6C5B37" w14:textId="264004D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26F4142A" w14:textId="0105AEA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7CB65829" w14:textId="0FD681E3"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7A6112FA" w14:textId="33418A14"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Mark Webber</w:t>
            </w:r>
          </w:p>
        </w:tc>
      </w:tr>
      <w:tr w:rsidR="0010544F" w:rsidRPr="008B26C6" w14:paraId="234AF9F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369D60F" w14:textId="520AFA2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5E45B2E0" w14:textId="0A2B020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32EC1969" w14:textId="745AE5F9"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2697A969" w14:textId="5E3570F3"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10544F" w:rsidRPr="008B26C6" w14:paraId="21AF1328"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557" w:type="dxa"/>
            <w:tcBorders>
              <w:top w:val="nil"/>
              <w:left w:val="nil"/>
              <w:bottom w:val="single" w:sz="4" w:space="0" w:color="auto"/>
              <w:right w:val="single" w:sz="4" w:space="0" w:color="auto"/>
            </w:tcBorders>
            <w:shd w:val="clear" w:color="auto" w:fill="auto"/>
            <w:noWrap/>
            <w:vAlign w:val="center"/>
          </w:tcPr>
          <w:p w14:paraId="1A409FB0" w14:textId="2EF8DE3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C3AD344" w14:textId="1C72D05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37C7B79D" w14:textId="433AFEE8"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127</w:t>
            </w:r>
          </w:p>
        </w:tc>
        <w:tc>
          <w:tcPr>
            <w:tcW w:w="2200" w:type="dxa"/>
            <w:tcBorders>
              <w:top w:val="nil"/>
              <w:left w:val="nil"/>
              <w:bottom w:val="single" w:sz="4" w:space="0" w:color="auto"/>
              <w:right w:val="single" w:sz="4" w:space="0" w:color="auto"/>
            </w:tcBorders>
            <w:shd w:val="clear" w:color="auto" w:fill="auto"/>
            <w:noWrap/>
            <w:vAlign w:val="center"/>
          </w:tcPr>
          <w:p w14:paraId="03DBC8B2" w14:textId="38797F2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Callie Mayer</w:t>
            </w:r>
          </w:p>
        </w:tc>
      </w:tr>
      <w:tr w:rsidR="0010544F" w:rsidRPr="008B26C6" w14:paraId="10CF400F"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557" w:type="dxa"/>
            <w:tcBorders>
              <w:top w:val="nil"/>
              <w:left w:val="nil"/>
              <w:bottom w:val="single" w:sz="4" w:space="0" w:color="auto"/>
              <w:right w:val="single" w:sz="4" w:space="0" w:color="auto"/>
            </w:tcBorders>
            <w:shd w:val="clear" w:color="auto" w:fill="auto"/>
            <w:noWrap/>
            <w:vAlign w:val="center"/>
          </w:tcPr>
          <w:p w14:paraId="0772921D" w14:textId="7BB0191C"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515C1B54" w14:textId="2DC0302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5915994" w14:textId="6555EEAF"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128</w:t>
            </w:r>
          </w:p>
        </w:tc>
        <w:tc>
          <w:tcPr>
            <w:tcW w:w="2200" w:type="dxa"/>
            <w:tcBorders>
              <w:top w:val="nil"/>
              <w:left w:val="nil"/>
              <w:bottom w:val="single" w:sz="4" w:space="0" w:color="auto"/>
              <w:right w:val="single" w:sz="4" w:space="0" w:color="auto"/>
            </w:tcBorders>
            <w:shd w:val="clear" w:color="auto" w:fill="auto"/>
            <w:noWrap/>
            <w:vAlign w:val="center"/>
          </w:tcPr>
          <w:p w14:paraId="44266A77" w14:textId="5E455B9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Noah Bell</w:t>
            </w:r>
          </w:p>
        </w:tc>
      </w:tr>
      <w:tr w:rsidR="0010544F" w:rsidRPr="008B26C6" w14:paraId="40F3B20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557" w:type="dxa"/>
            <w:tcBorders>
              <w:top w:val="nil"/>
              <w:left w:val="nil"/>
              <w:bottom w:val="single" w:sz="4" w:space="0" w:color="auto"/>
              <w:right w:val="single" w:sz="4" w:space="0" w:color="auto"/>
            </w:tcBorders>
            <w:shd w:val="clear" w:color="auto" w:fill="auto"/>
            <w:noWrap/>
            <w:vAlign w:val="center"/>
          </w:tcPr>
          <w:p w14:paraId="6603E994" w14:textId="4103E7B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3F24BE10" w14:textId="4DDD1D0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7F9C49D8" w14:textId="58E6D253"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129</w:t>
            </w:r>
          </w:p>
        </w:tc>
        <w:tc>
          <w:tcPr>
            <w:tcW w:w="2200" w:type="dxa"/>
            <w:tcBorders>
              <w:top w:val="nil"/>
              <w:left w:val="nil"/>
              <w:bottom w:val="single" w:sz="4" w:space="0" w:color="auto"/>
              <w:right w:val="single" w:sz="4" w:space="0" w:color="auto"/>
            </w:tcBorders>
            <w:shd w:val="clear" w:color="auto" w:fill="auto"/>
            <w:noWrap/>
            <w:vAlign w:val="center"/>
          </w:tcPr>
          <w:p w14:paraId="29C9E219" w14:textId="22FC2483"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Jake Hughes</w:t>
            </w:r>
          </w:p>
        </w:tc>
      </w:tr>
      <w:tr w:rsidR="0010544F" w:rsidRPr="008B26C6" w14:paraId="1F6893B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557" w:type="dxa"/>
            <w:tcBorders>
              <w:top w:val="nil"/>
              <w:left w:val="nil"/>
              <w:bottom w:val="single" w:sz="4" w:space="0" w:color="auto"/>
              <w:right w:val="single" w:sz="4" w:space="0" w:color="auto"/>
            </w:tcBorders>
            <w:shd w:val="clear" w:color="auto" w:fill="auto"/>
            <w:noWrap/>
            <w:vAlign w:val="center"/>
          </w:tcPr>
          <w:p w14:paraId="5FA857C6" w14:textId="36AEEB8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583C3CF1" w14:textId="6F8DB7E2"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19FAC69D" w14:textId="1A2F556B"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130</w:t>
            </w:r>
          </w:p>
        </w:tc>
        <w:tc>
          <w:tcPr>
            <w:tcW w:w="2200" w:type="dxa"/>
            <w:tcBorders>
              <w:top w:val="nil"/>
              <w:left w:val="nil"/>
              <w:bottom w:val="single" w:sz="4" w:space="0" w:color="auto"/>
              <w:right w:val="single" w:sz="4" w:space="0" w:color="auto"/>
            </w:tcBorders>
            <w:shd w:val="clear" w:color="auto" w:fill="auto"/>
            <w:noWrap/>
            <w:vAlign w:val="center"/>
          </w:tcPr>
          <w:p w14:paraId="44A23F70" w14:textId="34A34E7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 xml:space="preserve">Frederik </w:t>
            </w:r>
            <w:proofErr w:type="spellStart"/>
            <w:r>
              <w:rPr>
                <w:rFonts w:eastAsia="Times New Roman"/>
                <w:color w:val="000000"/>
                <w:sz w:val="18"/>
                <w:szCs w:val="18"/>
                <w:lang w:eastAsia="en-GB"/>
              </w:rPr>
              <w:t>Vesti</w:t>
            </w:r>
            <w:proofErr w:type="spellEnd"/>
          </w:p>
        </w:tc>
      </w:tr>
      <w:tr w:rsidR="0010544F" w:rsidRPr="008B26C6" w14:paraId="7BCA74F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557" w:type="dxa"/>
            <w:tcBorders>
              <w:top w:val="nil"/>
              <w:left w:val="nil"/>
              <w:bottom w:val="single" w:sz="4" w:space="0" w:color="auto"/>
              <w:right w:val="single" w:sz="4" w:space="0" w:color="auto"/>
            </w:tcBorders>
            <w:shd w:val="clear" w:color="auto" w:fill="auto"/>
            <w:noWrap/>
            <w:vAlign w:val="center"/>
          </w:tcPr>
          <w:p w14:paraId="6D25858F" w14:textId="2AD45B4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5381A3A7" w14:textId="2FBD93B9"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2F701C4E" w14:textId="28C6DE2E"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131</w:t>
            </w:r>
          </w:p>
        </w:tc>
        <w:tc>
          <w:tcPr>
            <w:tcW w:w="2200" w:type="dxa"/>
            <w:tcBorders>
              <w:top w:val="nil"/>
              <w:left w:val="nil"/>
              <w:bottom w:val="single" w:sz="4" w:space="0" w:color="auto"/>
              <w:right w:val="single" w:sz="4" w:space="0" w:color="auto"/>
            </w:tcBorders>
            <w:shd w:val="clear" w:color="auto" w:fill="auto"/>
            <w:noWrap/>
            <w:vAlign w:val="center"/>
          </w:tcPr>
          <w:p w14:paraId="7AFA9F9E" w14:textId="715711A2"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Olli Caldwell</w:t>
            </w:r>
          </w:p>
        </w:tc>
      </w:tr>
      <w:tr w:rsidR="0010544F" w:rsidRPr="008B26C6" w14:paraId="365320A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Esteban </w:t>
            </w:r>
            <w:proofErr w:type="spellStart"/>
            <w:r>
              <w:rPr>
                <w:rFonts w:eastAsia="Times New Roman"/>
                <w:color w:val="000000"/>
                <w:sz w:val="18"/>
                <w:szCs w:val="18"/>
                <w:lang w:eastAsia="en-GB"/>
              </w:rPr>
              <w:t>Ocon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D9B3422" w14:textId="16D8E22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662BB7EB" w14:textId="1968794A"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363B9BB9" w14:textId="563BF60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132</w:t>
            </w:r>
          </w:p>
        </w:tc>
        <w:tc>
          <w:tcPr>
            <w:tcW w:w="2200" w:type="dxa"/>
            <w:tcBorders>
              <w:top w:val="nil"/>
              <w:left w:val="nil"/>
              <w:bottom w:val="single" w:sz="4" w:space="0" w:color="auto"/>
              <w:right w:val="single" w:sz="4" w:space="0" w:color="auto"/>
            </w:tcBorders>
            <w:shd w:val="clear" w:color="auto" w:fill="auto"/>
            <w:noWrap/>
            <w:vAlign w:val="center"/>
          </w:tcPr>
          <w:p w14:paraId="27D1CA85" w14:textId="062314E2"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 xml:space="preserve">Logan </w:t>
            </w:r>
            <w:proofErr w:type="spellStart"/>
            <w:r>
              <w:rPr>
                <w:rFonts w:eastAsia="Times New Roman"/>
                <w:color w:val="000000"/>
                <w:sz w:val="18"/>
                <w:szCs w:val="18"/>
                <w:lang w:eastAsia="en-GB"/>
              </w:rPr>
              <w:t>Sargeant</w:t>
            </w:r>
            <w:proofErr w:type="spellEnd"/>
          </w:p>
        </w:tc>
      </w:tr>
      <w:tr w:rsidR="0010544F" w:rsidRPr="008B26C6" w14:paraId="37FE317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557" w:type="dxa"/>
            <w:tcBorders>
              <w:top w:val="nil"/>
              <w:left w:val="nil"/>
              <w:bottom w:val="single" w:sz="4" w:space="0" w:color="auto"/>
              <w:right w:val="single" w:sz="4" w:space="0" w:color="auto"/>
            </w:tcBorders>
            <w:shd w:val="clear" w:color="auto" w:fill="auto"/>
            <w:noWrap/>
            <w:vAlign w:val="center"/>
          </w:tcPr>
          <w:p w14:paraId="5AD884A1" w14:textId="5801C92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F64F97E" w14:textId="578F8D2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1FC42AEC" w14:textId="00749281"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133</w:t>
            </w:r>
          </w:p>
        </w:tc>
        <w:tc>
          <w:tcPr>
            <w:tcW w:w="2200" w:type="dxa"/>
            <w:tcBorders>
              <w:top w:val="nil"/>
              <w:left w:val="nil"/>
              <w:bottom w:val="single" w:sz="4" w:space="0" w:color="auto"/>
              <w:right w:val="single" w:sz="4" w:space="0" w:color="auto"/>
            </w:tcBorders>
            <w:shd w:val="clear" w:color="auto" w:fill="auto"/>
            <w:noWrap/>
            <w:vAlign w:val="center"/>
          </w:tcPr>
          <w:p w14:paraId="43AF5289" w14:textId="085FEB5D" w:rsidR="0010544F" w:rsidRPr="008B26C6" w:rsidRDefault="00F51650"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Cem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Bolukbasi</w:t>
            </w:r>
            <w:proofErr w:type="spellEnd"/>
          </w:p>
        </w:tc>
      </w:tr>
      <w:tr w:rsidR="0010544F" w:rsidRPr="008B26C6" w14:paraId="0A05A0B6"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557" w:type="dxa"/>
            <w:tcBorders>
              <w:top w:val="nil"/>
              <w:left w:val="nil"/>
              <w:bottom w:val="single" w:sz="4" w:space="0" w:color="auto"/>
              <w:right w:val="single" w:sz="4" w:space="0" w:color="auto"/>
            </w:tcBorders>
            <w:shd w:val="clear" w:color="auto" w:fill="auto"/>
            <w:noWrap/>
            <w:vAlign w:val="center"/>
          </w:tcPr>
          <w:p w14:paraId="430A6577" w14:textId="3926E7C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00E34BD8" w14:textId="2496E2F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Antonio </w:t>
            </w:r>
            <w:proofErr w:type="spellStart"/>
            <w:r w:rsidRPr="008B26C6">
              <w:rPr>
                <w:rFonts w:eastAsia="Times New Roman"/>
                <w:color w:val="000000"/>
                <w:sz w:val="18"/>
                <w:szCs w:val="18"/>
                <w:lang w:eastAsia="en-GB"/>
              </w:rPr>
              <w:t>Giovinazzi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AE14721" w14:textId="11C453B1"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134</w:t>
            </w:r>
          </w:p>
        </w:tc>
        <w:tc>
          <w:tcPr>
            <w:tcW w:w="2200" w:type="dxa"/>
            <w:tcBorders>
              <w:top w:val="nil"/>
              <w:left w:val="nil"/>
              <w:bottom w:val="single" w:sz="4" w:space="0" w:color="auto"/>
              <w:right w:val="single" w:sz="4" w:space="0" w:color="auto"/>
            </w:tcBorders>
            <w:shd w:val="clear" w:color="auto" w:fill="auto"/>
            <w:noWrap/>
            <w:vAlign w:val="center"/>
          </w:tcPr>
          <w:p w14:paraId="1F729688" w14:textId="0A2A878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 xml:space="preserve">Ayumu </w:t>
            </w:r>
            <w:proofErr w:type="spellStart"/>
            <w:r>
              <w:rPr>
                <w:rFonts w:eastAsia="Times New Roman"/>
                <w:color w:val="000000"/>
                <w:sz w:val="18"/>
                <w:szCs w:val="18"/>
                <w:lang w:eastAsia="en-GB"/>
              </w:rPr>
              <w:t>Iwasa</w:t>
            </w:r>
            <w:proofErr w:type="spellEnd"/>
          </w:p>
        </w:tc>
      </w:tr>
      <w:tr w:rsidR="0010544F" w:rsidRPr="008B26C6" w14:paraId="222B405C"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557" w:type="dxa"/>
            <w:tcBorders>
              <w:top w:val="nil"/>
              <w:left w:val="nil"/>
              <w:bottom w:val="single" w:sz="4" w:space="0" w:color="auto"/>
              <w:right w:val="single" w:sz="4" w:space="0" w:color="auto"/>
            </w:tcBorders>
            <w:shd w:val="clear" w:color="auto" w:fill="auto"/>
            <w:noWrap/>
            <w:vAlign w:val="center"/>
          </w:tcPr>
          <w:p w14:paraId="2BCF776D" w14:textId="4B8DC22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51255ED2" w14:textId="185DE9E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21B39068" w14:textId="20336707"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135</w:t>
            </w:r>
          </w:p>
        </w:tc>
        <w:tc>
          <w:tcPr>
            <w:tcW w:w="2200" w:type="dxa"/>
            <w:tcBorders>
              <w:top w:val="nil"/>
              <w:left w:val="nil"/>
              <w:bottom w:val="single" w:sz="4" w:space="0" w:color="auto"/>
              <w:right w:val="single" w:sz="4" w:space="0" w:color="auto"/>
            </w:tcBorders>
            <w:shd w:val="clear" w:color="auto" w:fill="auto"/>
            <w:noWrap/>
            <w:vAlign w:val="center"/>
          </w:tcPr>
          <w:p w14:paraId="00B7B1C3" w14:textId="6F7BE2DD"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C</w:t>
            </w:r>
            <w:r w:rsidR="00F51650">
              <w:rPr>
                <w:rFonts w:eastAsia="Times New Roman"/>
                <w:color w:val="000000"/>
                <w:sz w:val="18"/>
                <w:szCs w:val="18"/>
                <w:lang w:eastAsia="en-GB"/>
              </w:rPr>
              <w:t xml:space="preserve">lement </w:t>
            </w:r>
            <w:proofErr w:type="spellStart"/>
            <w:r w:rsidR="00F51650">
              <w:rPr>
                <w:rFonts w:eastAsia="Times New Roman"/>
                <w:color w:val="000000"/>
                <w:sz w:val="18"/>
                <w:szCs w:val="18"/>
                <w:lang w:eastAsia="en-GB"/>
              </w:rPr>
              <w:t>Novalak</w:t>
            </w:r>
            <w:proofErr w:type="spellEnd"/>
          </w:p>
        </w:tc>
      </w:tr>
      <w:tr w:rsidR="0010544F" w:rsidRPr="008B26C6" w14:paraId="22AFC00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557" w:type="dxa"/>
            <w:tcBorders>
              <w:top w:val="nil"/>
              <w:left w:val="nil"/>
              <w:bottom w:val="single" w:sz="4" w:space="0" w:color="auto"/>
              <w:right w:val="single" w:sz="4" w:space="0" w:color="auto"/>
            </w:tcBorders>
            <w:shd w:val="clear" w:color="auto" w:fill="auto"/>
            <w:noWrap/>
            <w:vAlign w:val="center"/>
          </w:tcPr>
          <w:p w14:paraId="074E5182" w14:textId="65E3CC76"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62999389" w14:textId="6F27C0E0"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38BDC829" w14:textId="0EDD75F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136</w:t>
            </w:r>
          </w:p>
        </w:tc>
        <w:tc>
          <w:tcPr>
            <w:tcW w:w="2200" w:type="dxa"/>
            <w:tcBorders>
              <w:top w:val="nil"/>
              <w:left w:val="nil"/>
              <w:bottom w:val="single" w:sz="4" w:space="0" w:color="auto"/>
              <w:right w:val="single" w:sz="4" w:space="0" w:color="auto"/>
            </w:tcBorders>
            <w:shd w:val="clear" w:color="auto" w:fill="auto"/>
            <w:noWrap/>
            <w:vAlign w:val="center"/>
          </w:tcPr>
          <w:p w14:paraId="63B49B1E" w14:textId="6102BAED"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Jack </w:t>
            </w:r>
            <w:proofErr w:type="spellStart"/>
            <w:r>
              <w:rPr>
                <w:rFonts w:eastAsia="Times New Roman"/>
                <w:color w:val="000000"/>
                <w:sz w:val="18"/>
                <w:szCs w:val="18"/>
                <w:lang w:eastAsia="en-GB"/>
              </w:rPr>
              <w:t>Doohan</w:t>
            </w:r>
            <w:proofErr w:type="spellEnd"/>
          </w:p>
        </w:tc>
      </w:tr>
      <w:tr w:rsidR="0010544F" w:rsidRPr="008B26C6" w14:paraId="0A731E0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557" w:type="dxa"/>
            <w:tcBorders>
              <w:top w:val="nil"/>
              <w:left w:val="nil"/>
              <w:bottom w:val="single" w:sz="4" w:space="0" w:color="auto"/>
              <w:right w:val="single" w:sz="4" w:space="0" w:color="auto"/>
            </w:tcBorders>
            <w:shd w:val="clear" w:color="auto" w:fill="auto"/>
            <w:noWrap/>
            <w:vAlign w:val="center"/>
          </w:tcPr>
          <w:p w14:paraId="0803ABFE" w14:textId="631F54CC"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0FE9DE8E" w14:textId="44050707"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1A0BB8AB" w14:textId="545A2B43" w:rsidR="0010544F" w:rsidRPr="008B26C6" w:rsidRDefault="00636627" w:rsidP="0010544F">
            <w:pPr>
              <w:jc w:val="center"/>
              <w:rPr>
                <w:rFonts w:eastAsia="Times New Roman"/>
                <w:color w:val="000000"/>
                <w:sz w:val="18"/>
                <w:szCs w:val="18"/>
                <w:lang w:eastAsia="en-GB"/>
              </w:rPr>
            </w:pPr>
            <w:r>
              <w:rPr>
                <w:rFonts w:eastAsia="Times New Roman"/>
                <w:color w:val="000000"/>
                <w:sz w:val="18"/>
                <w:szCs w:val="18"/>
                <w:lang w:eastAsia="en-GB"/>
              </w:rPr>
              <w:t>137</w:t>
            </w:r>
          </w:p>
        </w:tc>
        <w:tc>
          <w:tcPr>
            <w:tcW w:w="2200" w:type="dxa"/>
            <w:tcBorders>
              <w:top w:val="nil"/>
              <w:left w:val="nil"/>
              <w:bottom w:val="single" w:sz="4" w:space="0" w:color="auto"/>
              <w:right w:val="single" w:sz="4" w:space="0" w:color="auto"/>
            </w:tcBorders>
            <w:shd w:val="clear" w:color="auto" w:fill="auto"/>
            <w:noWrap/>
            <w:vAlign w:val="center"/>
          </w:tcPr>
          <w:p w14:paraId="4EB82BBF" w14:textId="7E513CAB" w:rsidR="0010544F" w:rsidRPr="008B26C6" w:rsidRDefault="00636627" w:rsidP="0010544F">
            <w:pPr>
              <w:jc w:val="left"/>
              <w:rPr>
                <w:rFonts w:eastAsia="Times New Roman"/>
                <w:color w:val="000000"/>
                <w:sz w:val="18"/>
                <w:szCs w:val="18"/>
                <w:lang w:eastAsia="en-GB"/>
              </w:rPr>
            </w:pPr>
            <w:r>
              <w:rPr>
                <w:rFonts w:eastAsia="Times New Roman"/>
                <w:color w:val="000000"/>
                <w:sz w:val="18"/>
                <w:szCs w:val="18"/>
                <w:lang w:eastAsia="en-GB"/>
              </w:rPr>
              <w:t xml:space="preserve">Amaury </w:t>
            </w:r>
            <w:proofErr w:type="spellStart"/>
            <w:r>
              <w:rPr>
                <w:rFonts w:eastAsia="Times New Roman"/>
                <w:color w:val="000000"/>
                <w:sz w:val="18"/>
                <w:szCs w:val="18"/>
                <w:lang w:eastAsia="en-GB"/>
              </w:rPr>
              <w:t>Cordeel</w:t>
            </w:r>
            <w:proofErr w:type="spellEnd"/>
          </w:p>
        </w:tc>
      </w:tr>
      <w:tr w:rsidR="0010544F" w:rsidRPr="008B26C6" w14:paraId="41D3C1FB"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557" w:type="dxa"/>
            <w:tcBorders>
              <w:top w:val="nil"/>
              <w:left w:val="nil"/>
              <w:bottom w:val="single" w:sz="4" w:space="0" w:color="auto"/>
              <w:right w:val="single" w:sz="4" w:space="0" w:color="auto"/>
            </w:tcBorders>
            <w:shd w:val="clear" w:color="auto" w:fill="auto"/>
            <w:noWrap/>
            <w:vAlign w:val="center"/>
          </w:tcPr>
          <w:p w14:paraId="231C247F" w14:textId="0FEB671F"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09B0F335" w14:textId="54DFBFFD"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c>
          <w:tcPr>
            <w:tcW w:w="557" w:type="dxa"/>
            <w:tcBorders>
              <w:top w:val="nil"/>
              <w:left w:val="nil"/>
              <w:bottom w:val="single" w:sz="4" w:space="0" w:color="auto"/>
              <w:right w:val="single" w:sz="4" w:space="0" w:color="auto"/>
            </w:tcBorders>
            <w:shd w:val="clear" w:color="auto" w:fill="auto"/>
            <w:noWrap/>
            <w:vAlign w:val="center"/>
          </w:tcPr>
          <w:p w14:paraId="646EEE46" w14:textId="53D2542D" w:rsidR="0010544F" w:rsidRPr="008B26C6" w:rsidRDefault="00636627" w:rsidP="0010544F">
            <w:pPr>
              <w:jc w:val="center"/>
              <w:rPr>
                <w:rFonts w:eastAsia="Times New Roman"/>
                <w:color w:val="000000"/>
                <w:sz w:val="18"/>
                <w:szCs w:val="18"/>
                <w:lang w:eastAsia="en-GB"/>
              </w:rPr>
            </w:pPr>
            <w:r>
              <w:rPr>
                <w:rFonts w:eastAsia="Times New Roman"/>
                <w:color w:val="000000"/>
                <w:sz w:val="18"/>
                <w:szCs w:val="18"/>
                <w:lang w:eastAsia="en-GB"/>
              </w:rPr>
              <w:t>138</w:t>
            </w:r>
          </w:p>
        </w:tc>
        <w:tc>
          <w:tcPr>
            <w:tcW w:w="2200" w:type="dxa"/>
            <w:tcBorders>
              <w:top w:val="nil"/>
              <w:left w:val="nil"/>
              <w:bottom w:val="single" w:sz="4" w:space="0" w:color="auto"/>
              <w:right w:val="single" w:sz="4" w:space="0" w:color="auto"/>
            </w:tcBorders>
            <w:shd w:val="clear" w:color="auto" w:fill="auto"/>
            <w:noWrap/>
            <w:vAlign w:val="center"/>
          </w:tcPr>
          <w:p w14:paraId="0EB7F236" w14:textId="63902F46"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 xml:space="preserve">Dennis </w:t>
            </w:r>
            <w:proofErr w:type="spellStart"/>
            <w:r>
              <w:rPr>
                <w:rFonts w:eastAsia="Times New Roman"/>
                <w:color w:val="000000"/>
                <w:sz w:val="18"/>
                <w:szCs w:val="18"/>
                <w:lang w:eastAsia="en-GB"/>
              </w:rPr>
              <w:t>Hauger</w:t>
            </w:r>
            <w:proofErr w:type="spellEnd"/>
          </w:p>
        </w:tc>
      </w:tr>
      <w:tr w:rsidR="0010544F" w:rsidRPr="008B26C6" w14:paraId="71A5C6B8"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557" w:type="dxa"/>
            <w:tcBorders>
              <w:top w:val="nil"/>
              <w:left w:val="nil"/>
              <w:bottom w:val="single" w:sz="4" w:space="0" w:color="auto"/>
              <w:right w:val="single" w:sz="4" w:space="0" w:color="auto"/>
            </w:tcBorders>
            <w:shd w:val="clear" w:color="auto" w:fill="auto"/>
            <w:noWrap/>
            <w:vAlign w:val="center"/>
          </w:tcPr>
          <w:p w14:paraId="1ED86806" w14:textId="26D541C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6F1B62B4" w14:textId="5E4A16B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Nikita </w:t>
            </w:r>
            <w:proofErr w:type="spellStart"/>
            <w:r w:rsidRPr="008B26C6">
              <w:rPr>
                <w:rFonts w:eastAsia="Times New Roman"/>
                <w:color w:val="000000"/>
                <w:sz w:val="18"/>
                <w:szCs w:val="18"/>
                <w:lang w:eastAsia="en-GB"/>
              </w:rPr>
              <w:t>Mazepin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8A679E5" w14:textId="0B9C1C8F"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139</w:t>
            </w:r>
          </w:p>
        </w:tc>
        <w:tc>
          <w:tcPr>
            <w:tcW w:w="2200" w:type="dxa"/>
            <w:tcBorders>
              <w:top w:val="nil"/>
              <w:left w:val="nil"/>
              <w:bottom w:val="single" w:sz="4" w:space="0" w:color="auto"/>
              <w:right w:val="single" w:sz="4" w:space="0" w:color="auto"/>
            </w:tcBorders>
            <w:shd w:val="clear" w:color="auto" w:fill="auto"/>
            <w:noWrap/>
            <w:vAlign w:val="center"/>
          </w:tcPr>
          <w:p w14:paraId="759F0C3F" w14:textId="16BE9019" w:rsidR="0010544F" w:rsidRPr="008B26C6" w:rsidRDefault="00F51650"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Calan</w:t>
            </w:r>
            <w:proofErr w:type="spellEnd"/>
            <w:r>
              <w:rPr>
                <w:rFonts w:eastAsia="Times New Roman"/>
                <w:color w:val="000000"/>
                <w:sz w:val="18"/>
                <w:szCs w:val="18"/>
                <w:lang w:eastAsia="en-GB"/>
              </w:rPr>
              <w:t xml:space="preserve"> Williams</w:t>
            </w:r>
          </w:p>
        </w:tc>
      </w:tr>
      <w:tr w:rsidR="0010544F" w:rsidRPr="008B26C6" w14:paraId="46DD1D3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557" w:type="dxa"/>
            <w:tcBorders>
              <w:top w:val="nil"/>
              <w:left w:val="nil"/>
              <w:bottom w:val="single" w:sz="4" w:space="0" w:color="auto"/>
              <w:right w:val="single" w:sz="4" w:space="0" w:color="auto"/>
            </w:tcBorders>
            <w:shd w:val="clear" w:color="auto" w:fill="auto"/>
            <w:noWrap/>
            <w:vAlign w:val="center"/>
          </w:tcPr>
          <w:p w14:paraId="78D2478A" w14:textId="5B570C2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360F6747" w14:textId="357A168D"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c>
          <w:tcPr>
            <w:tcW w:w="557" w:type="dxa"/>
            <w:tcBorders>
              <w:top w:val="nil"/>
              <w:left w:val="nil"/>
              <w:bottom w:val="single" w:sz="4" w:space="0" w:color="auto"/>
              <w:right w:val="single" w:sz="4" w:space="0" w:color="auto"/>
            </w:tcBorders>
            <w:shd w:val="clear" w:color="auto" w:fill="auto"/>
            <w:noWrap/>
            <w:vAlign w:val="center"/>
          </w:tcPr>
          <w:p w14:paraId="07F9E93C" w14:textId="6DE6BA81"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140</w:t>
            </w:r>
          </w:p>
        </w:tc>
        <w:tc>
          <w:tcPr>
            <w:tcW w:w="2200" w:type="dxa"/>
            <w:tcBorders>
              <w:top w:val="nil"/>
              <w:left w:val="nil"/>
              <w:bottom w:val="single" w:sz="4" w:space="0" w:color="auto"/>
              <w:right w:val="single" w:sz="4" w:space="0" w:color="auto"/>
            </w:tcBorders>
            <w:shd w:val="clear" w:color="auto" w:fill="auto"/>
            <w:noWrap/>
            <w:vAlign w:val="center"/>
          </w:tcPr>
          <w:p w14:paraId="19755F7E" w14:textId="24F87E64"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Jamie Chadwick</w:t>
            </w:r>
          </w:p>
        </w:tc>
      </w:tr>
      <w:tr w:rsidR="0010544F" w:rsidRPr="008B26C6" w14:paraId="25321FFD"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557" w:type="dxa"/>
            <w:tcBorders>
              <w:top w:val="nil"/>
              <w:left w:val="nil"/>
              <w:bottom w:val="single" w:sz="4" w:space="0" w:color="auto"/>
              <w:right w:val="single" w:sz="4" w:space="0" w:color="auto"/>
            </w:tcBorders>
            <w:shd w:val="clear" w:color="auto" w:fill="auto"/>
            <w:noWrap/>
            <w:vAlign w:val="center"/>
          </w:tcPr>
          <w:p w14:paraId="49DD623C" w14:textId="27BFE5A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4D0E6173" w14:textId="07DA2DF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3BBD67D2" w14:textId="011FD166"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141</w:t>
            </w:r>
          </w:p>
        </w:tc>
        <w:tc>
          <w:tcPr>
            <w:tcW w:w="2200" w:type="dxa"/>
            <w:tcBorders>
              <w:top w:val="nil"/>
              <w:left w:val="nil"/>
              <w:bottom w:val="single" w:sz="4" w:space="0" w:color="auto"/>
              <w:right w:val="single" w:sz="4" w:space="0" w:color="auto"/>
            </w:tcBorders>
            <w:shd w:val="clear" w:color="auto" w:fill="auto"/>
            <w:noWrap/>
            <w:vAlign w:val="center"/>
          </w:tcPr>
          <w:p w14:paraId="6C44C478" w14:textId="638C409D" w:rsidR="0010544F" w:rsidRPr="008B26C6" w:rsidRDefault="00F51650"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Kamui</w:t>
            </w:r>
            <w:proofErr w:type="spellEnd"/>
            <w:r>
              <w:rPr>
                <w:rFonts w:eastAsia="Times New Roman"/>
                <w:color w:val="000000"/>
                <w:sz w:val="18"/>
                <w:szCs w:val="18"/>
                <w:lang w:eastAsia="en-GB"/>
              </w:rPr>
              <w:t xml:space="preserve"> Kobayashi</w:t>
            </w:r>
          </w:p>
        </w:tc>
      </w:tr>
      <w:tr w:rsidR="0010544F" w:rsidRPr="008B26C6" w14:paraId="1B54FEAA"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557" w:type="dxa"/>
            <w:tcBorders>
              <w:top w:val="nil"/>
              <w:left w:val="nil"/>
              <w:bottom w:val="single" w:sz="4" w:space="0" w:color="auto"/>
              <w:right w:val="single" w:sz="4" w:space="0" w:color="auto"/>
            </w:tcBorders>
            <w:shd w:val="clear" w:color="auto" w:fill="auto"/>
            <w:noWrap/>
            <w:vAlign w:val="center"/>
          </w:tcPr>
          <w:p w14:paraId="02BD6FCE" w14:textId="5822C8C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876E563" w14:textId="497C7465"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Callum </w:t>
            </w:r>
            <w:proofErr w:type="spellStart"/>
            <w:r w:rsidRPr="008B26C6">
              <w:rPr>
                <w:rFonts w:eastAsia="Times New Roman"/>
                <w:color w:val="000000"/>
                <w:sz w:val="18"/>
                <w:szCs w:val="18"/>
                <w:lang w:eastAsia="en-GB"/>
              </w:rPr>
              <w:t>Ilott</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44ADF9B" w14:textId="3C09D599"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142</w:t>
            </w:r>
          </w:p>
        </w:tc>
        <w:tc>
          <w:tcPr>
            <w:tcW w:w="2200" w:type="dxa"/>
            <w:tcBorders>
              <w:top w:val="nil"/>
              <w:left w:val="nil"/>
              <w:bottom w:val="single" w:sz="4" w:space="0" w:color="auto"/>
              <w:right w:val="single" w:sz="4" w:space="0" w:color="auto"/>
            </w:tcBorders>
            <w:shd w:val="clear" w:color="auto" w:fill="auto"/>
            <w:noWrap/>
            <w:vAlign w:val="center"/>
          </w:tcPr>
          <w:p w14:paraId="07712995" w14:textId="0CDF4127"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Pastor Maldonado</w:t>
            </w:r>
          </w:p>
        </w:tc>
      </w:tr>
      <w:tr w:rsidR="0010544F" w:rsidRPr="008B26C6" w14:paraId="172D3597"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Esto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Saari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A47737F" w14:textId="468A303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4226962B" w14:textId="3E67980D"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nil"/>
              <w:left w:val="nil"/>
              <w:bottom w:val="single" w:sz="4" w:space="0" w:color="auto"/>
              <w:right w:val="single" w:sz="4" w:space="0" w:color="auto"/>
            </w:tcBorders>
            <w:shd w:val="clear" w:color="auto" w:fill="auto"/>
            <w:noWrap/>
            <w:vAlign w:val="center"/>
          </w:tcPr>
          <w:p w14:paraId="5D5BD0F4" w14:textId="287897BE"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143</w:t>
            </w:r>
          </w:p>
        </w:tc>
        <w:tc>
          <w:tcPr>
            <w:tcW w:w="2200" w:type="dxa"/>
            <w:tcBorders>
              <w:top w:val="nil"/>
              <w:left w:val="nil"/>
              <w:bottom w:val="single" w:sz="4" w:space="0" w:color="auto"/>
              <w:right w:val="single" w:sz="4" w:space="0" w:color="auto"/>
            </w:tcBorders>
            <w:shd w:val="clear" w:color="auto" w:fill="auto"/>
            <w:noWrap/>
            <w:vAlign w:val="center"/>
          </w:tcPr>
          <w:p w14:paraId="266BF89C" w14:textId="4AC1FECC"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 xml:space="preserve">Mika </w:t>
            </w:r>
            <w:proofErr w:type="spellStart"/>
            <w:r>
              <w:rPr>
                <w:rFonts w:eastAsia="Times New Roman"/>
                <w:color w:val="000000"/>
                <w:sz w:val="18"/>
                <w:szCs w:val="18"/>
                <w:lang w:eastAsia="en-GB"/>
              </w:rPr>
              <w:t>Hakkinen</w:t>
            </w:r>
            <w:proofErr w:type="spellEnd"/>
          </w:p>
        </w:tc>
      </w:tr>
      <w:tr w:rsidR="0010544F" w:rsidRPr="008B26C6" w14:paraId="4BFBA2D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557" w:type="dxa"/>
            <w:tcBorders>
              <w:top w:val="nil"/>
              <w:left w:val="nil"/>
              <w:bottom w:val="single" w:sz="4" w:space="0" w:color="auto"/>
              <w:right w:val="single" w:sz="4" w:space="0" w:color="auto"/>
            </w:tcBorders>
            <w:shd w:val="clear" w:color="auto" w:fill="auto"/>
            <w:noWrap/>
            <w:vAlign w:val="center"/>
          </w:tcPr>
          <w:p w14:paraId="5F6E41E4" w14:textId="2740F2C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3E2A437" w14:textId="01AF98A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nil"/>
              <w:left w:val="nil"/>
              <w:bottom w:val="single" w:sz="4" w:space="0" w:color="auto"/>
              <w:right w:val="single" w:sz="4" w:space="0" w:color="auto"/>
            </w:tcBorders>
            <w:shd w:val="clear" w:color="auto" w:fill="auto"/>
            <w:noWrap/>
            <w:vAlign w:val="center"/>
          </w:tcPr>
          <w:p w14:paraId="48C2AA65" w14:textId="11A21459" w:rsidR="0010544F" w:rsidRPr="008B26C6" w:rsidRDefault="00F51650" w:rsidP="0010544F">
            <w:pPr>
              <w:jc w:val="center"/>
              <w:rPr>
                <w:rFonts w:eastAsia="Times New Roman"/>
                <w:color w:val="000000"/>
                <w:sz w:val="18"/>
                <w:szCs w:val="18"/>
                <w:lang w:eastAsia="en-GB"/>
              </w:rPr>
            </w:pPr>
            <w:r>
              <w:rPr>
                <w:rFonts w:eastAsia="Times New Roman"/>
                <w:color w:val="000000"/>
                <w:sz w:val="18"/>
                <w:szCs w:val="18"/>
                <w:lang w:eastAsia="en-GB"/>
              </w:rPr>
              <w:t>144</w:t>
            </w:r>
          </w:p>
        </w:tc>
        <w:tc>
          <w:tcPr>
            <w:tcW w:w="2200" w:type="dxa"/>
            <w:tcBorders>
              <w:top w:val="nil"/>
              <w:left w:val="nil"/>
              <w:bottom w:val="single" w:sz="4" w:space="0" w:color="auto"/>
              <w:right w:val="single" w:sz="4" w:space="0" w:color="auto"/>
            </w:tcBorders>
            <w:shd w:val="clear" w:color="auto" w:fill="auto"/>
            <w:noWrap/>
            <w:vAlign w:val="center"/>
          </w:tcPr>
          <w:p w14:paraId="6F0FCB6A" w14:textId="0CEA1EA3" w:rsidR="0010544F" w:rsidRPr="008B26C6" w:rsidRDefault="00F51650" w:rsidP="0010544F">
            <w:pPr>
              <w:jc w:val="left"/>
              <w:rPr>
                <w:rFonts w:eastAsia="Times New Roman"/>
                <w:color w:val="000000"/>
                <w:sz w:val="18"/>
                <w:szCs w:val="18"/>
                <w:lang w:eastAsia="en-GB"/>
              </w:rPr>
            </w:pPr>
            <w:r>
              <w:rPr>
                <w:rFonts w:eastAsia="Times New Roman"/>
                <w:color w:val="000000"/>
                <w:sz w:val="18"/>
                <w:szCs w:val="18"/>
                <w:lang w:eastAsia="en-GB"/>
              </w:rPr>
              <w:t>Nigel Mansell</w:t>
            </w:r>
          </w:p>
        </w:tc>
      </w:tr>
      <w:tr w:rsidR="0010544F" w:rsidRPr="008B26C6" w14:paraId="1CDC8DC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Callisto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Calabresi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7751AFA" w14:textId="487F69D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7298CD4C" w14:textId="5B0C925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nil"/>
              <w:left w:val="nil"/>
              <w:bottom w:val="single" w:sz="4" w:space="0" w:color="auto"/>
              <w:right w:val="single" w:sz="4" w:space="0" w:color="auto"/>
            </w:tcBorders>
            <w:shd w:val="clear" w:color="auto" w:fill="auto"/>
            <w:noWrap/>
            <w:vAlign w:val="center"/>
          </w:tcPr>
          <w:p w14:paraId="6B08CCB3" w14:textId="3C3DBF52" w:rsidR="0010544F" w:rsidRPr="008B26C6"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BA1E50A" w14:textId="1CA3353A" w:rsidR="0010544F" w:rsidRPr="008B26C6" w:rsidRDefault="0010544F" w:rsidP="0010544F">
            <w:pPr>
              <w:jc w:val="left"/>
              <w:rPr>
                <w:rFonts w:eastAsia="Times New Roman"/>
                <w:color w:val="000000"/>
                <w:sz w:val="18"/>
                <w:szCs w:val="18"/>
                <w:lang w:eastAsia="en-GB"/>
              </w:rPr>
            </w:pPr>
          </w:p>
        </w:tc>
      </w:tr>
      <w:tr w:rsidR="0010544F" w:rsidRPr="008B26C6" w14:paraId="4AFA58B0"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Naota</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Izum</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18340E3" w14:textId="0C57ACD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735D0EB7" w14:textId="1A8D75CA"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nil"/>
              <w:left w:val="nil"/>
              <w:bottom w:val="single" w:sz="4" w:space="0" w:color="auto"/>
              <w:right w:val="single" w:sz="4" w:space="0" w:color="auto"/>
            </w:tcBorders>
            <w:shd w:val="clear" w:color="auto" w:fill="auto"/>
            <w:noWrap/>
            <w:vAlign w:val="center"/>
          </w:tcPr>
          <w:p w14:paraId="540A82E8" w14:textId="13862E30" w:rsidR="0010544F" w:rsidRPr="008B26C6"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324CE502" w14:textId="27E1910B" w:rsidR="0010544F" w:rsidRPr="008B26C6" w:rsidRDefault="0010544F" w:rsidP="0010544F">
            <w:pPr>
              <w:jc w:val="left"/>
              <w:rPr>
                <w:rFonts w:eastAsia="Times New Roman"/>
                <w:color w:val="000000"/>
                <w:sz w:val="18"/>
                <w:szCs w:val="18"/>
                <w:lang w:eastAsia="en-GB"/>
              </w:rPr>
            </w:pPr>
          </w:p>
        </w:tc>
      </w:tr>
      <w:tr w:rsidR="0010544F" w:rsidRPr="008B26C6" w14:paraId="632DC434"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557" w:type="dxa"/>
            <w:tcBorders>
              <w:top w:val="nil"/>
              <w:left w:val="nil"/>
              <w:bottom w:val="single" w:sz="4" w:space="0" w:color="auto"/>
              <w:right w:val="single" w:sz="4" w:space="0" w:color="auto"/>
            </w:tcBorders>
            <w:shd w:val="clear" w:color="auto" w:fill="auto"/>
            <w:noWrap/>
            <w:vAlign w:val="center"/>
          </w:tcPr>
          <w:p w14:paraId="0B75EC7A" w14:textId="3FEC922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45FDCD1D" w14:textId="71AF14B0"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Anthoine</w:t>
            </w:r>
            <w:proofErr w:type="spellEnd"/>
            <w:r w:rsidRPr="008B26C6">
              <w:rPr>
                <w:rFonts w:eastAsia="Times New Roman"/>
                <w:color w:val="000000"/>
                <w:sz w:val="18"/>
                <w:szCs w:val="18"/>
                <w:lang w:eastAsia="en-GB"/>
              </w:rPr>
              <w:t xml:space="preserve"> Hubert</w:t>
            </w:r>
          </w:p>
        </w:tc>
        <w:tc>
          <w:tcPr>
            <w:tcW w:w="557" w:type="dxa"/>
            <w:tcBorders>
              <w:top w:val="nil"/>
              <w:left w:val="nil"/>
              <w:bottom w:val="single" w:sz="4" w:space="0" w:color="auto"/>
              <w:right w:val="single" w:sz="4" w:space="0" w:color="auto"/>
            </w:tcBorders>
            <w:shd w:val="clear" w:color="auto" w:fill="auto"/>
            <w:noWrap/>
            <w:vAlign w:val="center"/>
          </w:tcPr>
          <w:p w14:paraId="34B2A9FD" w14:textId="1BE530EF" w:rsidR="0010544F" w:rsidRPr="008B26C6"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53025FA" w14:textId="1DA69D17" w:rsidR="0010544F" w:rsidRPr="008B26C6" w:rsidRDefault="0010544F" w:rsidP="0010544F">
            <w:pPr>
              <w:jc w:val="left"/>
              <w:rPr>
                <w:rFonts w:eastAsia="Times New Roman"/>
                <w:color w:val="000000"/>
                <w:sz w:val="18"/>
                <w:szCs w:val="18"/>
                <w:lang w:eastAsia="en-GB"/>
              </w:rPr>
            </w:pPr>
          </w:p>
        </w:tc>
      </w:tr>
      <w:tr w:rsidR="0010544F" w:rsidRPr="008B26C6" w14:paraId="66176A42"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Wilheim</w:t>
            </w:r>
            <w:proofErr w:type="spellEnd"/>
            <w:r w:rsidRPr="008B26C6">
              <w:rPr>
                <w:rFonts w:eastAsia="Times New Roman"/>
                <w:color w:val="000000"/>
                <w:sz w:val="18"/>
                <w:szCs w:val="18"/>
                <w:lang w:eastAsia="en-GB"/>
              </w:rPr>
              <w:t xml:space="preserve"> Kaufmann</w:t>
            </w:r>
          </w:p>
        </w:tc>
        <w:tc>
          <w:tcPr>
            <w:tcW w:w="557" w:type="dxa"/>
            <w:tcBorders>
              <w:top w:val="nil"/>
              <w:left w:val="nil"/>
              <w:bottom w:val="single" w:sz="4" w:space="0" w:color="auto"/>
              <w:right w:val="single" w:sz="4" w:space="0" w:color="auto"/>
            </w:tcBorders>
            <w:shd w:val="clear" w:color="auto" w:fill="auto"/>
            <w:noWrap/>
            <w:vAlign w:val="center"/>
          </w:tcPr>
          <w:p w14:paraId="1ACE18CA" w14:textId="0C83D25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6F99CC5B" w14:textId="382822ED"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Guiliano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Alesi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7A41AA21" w14:textId="19F8280E" w:rsidR="0010544F"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428A38E" w14:textId="4292EF6E" w:rsidR="0010544F" w:rsidRDefault="0010544F" w:rsidP="0010544F">
            <w:pPr>
              <w:jc w:val="left"/>
              <w:rPr>
                <w:rFonts w:eastAsia="Times New Roman"/>
                <w:color w:val="000000"/>
                <w:sz w:val="18"/>
                <w:szCs w:val="18"/>
                <w:lang w:eastAsia="en-GB"/>
              </w:rPr>
            </w:pPr>
          </w:p>
        </w:tc>
      </w:tr>
      <w:tr w:rsidR="0010544F" w:rsidRPr="008B26C6" w14:paraId="5BEE0221"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Marie </w:t>
            </w:r>
            <w:proofErr w:type="spellStart"/>
            <w:r w:rsidRPr="008B26C6">
              <w:rPr>
                <w:rFonts w:eastAsia="Times New Roman"/>
                <w:color w:val="000000"/>
                <w:sz w:val="18"/>
                <w:szCs w:val="18"/>
                <w:lang w:eastAsia="en-GB"/>
              </w:rPr>
              <w:t>Laursen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DCC530C" w14:textId="76D0AC1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429AC601" w14:textId="3E67184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6AAFB9D" w14:textId="12FECBED" w:rsidR="0010544F"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60255370" w:rsidR="0010544F" w:rsidRDefault="0010544F" w:rsidP="0010544F">
            <w:pPr>
              <w:jc w:val="left"/>
              <w:rPr>
                <w:rFonts w:eastAsia="Times New Roman"/>
                <w:color w:val="000000"/>
                <w:sz w:val="18"/>
                <w:szCs w:val="18"/>
                <w:lang w:eastAsia="en-GB"/>
              </w:rPr>
            </w:pPr>
          </w:p>
        </w:tc>
      </w:tr>
      <w:tr w:rsidR="0010544F" w:rsidRPr="008B26C6" w14:paraId="4D8BC345"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557" w:type="dxa"/>
            <w:tcBorders>
              <w:top w:val="nil"/>
              <w:left w:val="nil"/>
              <w:bottom w:val="single" w:sz="4" w:space="0" w:color="auto"/>
              <w:right w:val="single" w:sz="4" w:space="0" w:color="auto"/>
            </w:tcBorders>
            <w:shd w:val="clear" w:color="auto" w:fill="auto"/>
            <w:noWrap/>
            <w:vAlign w:val="center"/>
          </w:tcPr>
          <w:p w14:paraId="69E7F0B0" w14:textId="141BCD97"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0209844E" w14:textId="09AAD341"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Michael Schumacher</w:t>
            </w:r>
          </w:p>
        </w:tc>
        <w:tc>
          <w:tcPr>
            <w:tcW w:w="557" w:type="dxa"/>
            <w:tcBorders>
              <w:top w:val="nil"/>
              <w:left w:val="nil"/>
              <w:bottom w:val="single" w:sz="4" w:space="0" w:color="auto"/>
              <w:right w:val="single" w:sz="4" w:space="0" w:color="auto"/>
            </w:tcBorders>
            <w:shd w:val="clear" w:color="auto" w:fill="auto"/>
            <w:noWrap/>
            <w:vAlign w:val="center"/>
          </w:tcPr>
          <w:p w14:paraId="42255B2F" w14:textId="222FAF60" w:rsidR="0010544F" w:rsidRDefault="0010544F" w:rsidP="0010544F">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53E20D93" w:rsidR="0010544F" w:rsidRDefault="0010544F" w:rsidP="0010544F">
            <w:pPr>
              <w:jc w:val="left"/>
              <w:rPr>
                <w:rFonts w:eastAsia="Times New Roman"/>
                <w:color w:val="000000"/>
                <w:sz w:val="18"/>
                <w:szCs w:val="18"/>
                <w:lang w:eastAsia="en-GB"/>
              </w:rPr>
            </w:pPr>
          </w:p>
        </w:tc>
      </w:tr>
      <w:tr w:rsidR="0010544F" w:rsidRPr="008B26C6" w14:paraId="707B662B"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557" w:type="dxa"/>
            <w:tcBorders>
              <w:top w:val="nil"/>
              <w:left w:val="nil"/>
              <w:bottom w:val="single" w:sz="4" w:space="0" w:color="auto"/>
              <w:right w:val="single" w:sz="4" w:space="0" w:color="auto"/>
            </w:tcBorders>
            <w:shd w:val="clear" w:color="auto" w:fill="auto"/>
            <w:noWrap/>
            <w:vAlign w:val="center"/>
          </w:tcPr>
          <w:p w14:paraId="3448F19B" w14:textId="79771D55"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6D69A8F0" w14:textId="69AD32F9"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82F308" w14:textId="15E712B9"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B2267C" w14:textId="1A67A9BA" w:rsidR="0010544F" w:rsidRDefault="0010544F" w:rsidP="0010544F">
            <w:pPr>
              <w:jc w:val="left"/>
              <w:rPr>
                <w:rFonts w:eastAsia="Times New Roman"/>
                <w:color w:val="000000"/>
                <w:sz w:val="18"/>
                <w:szCs w:val="18"/>
                <w:lang w:eastAsia="en-GB"/>
              </w:rPr>
            </w:pPr>
          </w:p>
        </w:tc>
      </w:tr>
      <w:tr w:rsidR="0010544F" w:rsidRPr="008B26C6" w14:paraId="713CC01D" w14:textId="77777777" w:rsidTr="0010544F">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557" w:type="dxa"/>
            <w:tcBorders>
              <w:top w:val="nil"/>
              <w:left w:val="nil"/>
              <w:bottom w:val="single" w:sz="4" w:space="0" w:color="auto"/>
              <w:right w:val="single" w:sz="4" w:space="0" w:color="auto"/>
            </w:tcBorders>
            <w:shd w:val="clear" w:color="auto" w:fill="auto"/>
            <w:noWrap/>
            <w:vAlign w:val="center"/>
          </w:tcPr>
          <w:p w14:paraId="7FCBB2DE" w14:textId="34896648"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99E329" w14:textId="16259A3F"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Marcus Armstrong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EAC871E" w14:textId="342D6B5F" w:rsidR="0010544F" w:rsidRPr="008B26C6"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C860F8" w14:textId="5CC607FD" w:rsidR="0010544F" w:rsidRPr="008B26C6" w:rsidRDefault="0010544F" w:rsidP="0010544F">
            <w:pPr>
              <w:jc w:val="left"/>
              <w:rPr>
                <w:rFonts w:eastAsia="Times New Roman"/>
                <w:color w:val="000000"/>
                <w:sz w:val="18"/>
                <w:szCs w:val="18"/>
                <w:lang w:eastAsia="en-GB"/>
              </w:rPr>
            </w:pPr>
          </w:p>
        </w:tc>
      </w:tr>
      <w:tr w:rsidR="0010544F" w:rsidRPr="008B26C6" w14:paraId="20029565"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FBE19" w14:textId="3DFB0D00"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EC788F" w14:textId="632E95FC"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D9D79F" w14:textId="3B9B1E4E"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31C827" w14:textId="48E671C0"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Christian </w:t>
            </w:r>
            <w:proofErr w:type="spellStart"/>
            <w:r>
              <w:rPr>
                <w:rFonts w:eastAsia="Times New Roman"/>
                <w:color w:val="000000"/>
                <w:sz w:val="18"/>
                <w:szCs w:val="18"/>
                <w:lang w:eastAsia="en-GB"/>
              </w:rPr>
              <w:t>Lundgaard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1D84E65" w14:textId="4EDD23DB"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444471" w14:textId="4D7CFC05" w:rsidR="0010544F" w:rsidRDefault="0010544F" w:rsidP="0010544F">
            <w:pPr>
              <w:jc w:val="left"/>
              <w:rPr>
                <w:rFonts w:eastAsia="Times New Roman"/>
                <w:color w:val="000000"/>
                <w:sz w:val="18"/>
                <w:szCs w:val="18"/>
                <w:lang w:eastAsia="en-GB"/>
              </w:rPr>
            </w:pPr>
          </w:p>
        </w:tc>
      </w:tr>
      <w:tr w:rsidR="0010544F" w:rsidRPr="008B26C6" w14:paraId="0781E8E3"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4A9F7" w14:textId="0D3CCE5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EE937B4" w14:textId="70C4F216"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40ADF76" w14:textId="4BA69D4E"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2BA15D" w14:textId="51ED88E9"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Yuki </w:t>
            </w:r>
            <w:proofErr w:type="spellStart"/>
            <w:r>
              <w:rPr>
                <w:rFonts w:eastAsia="Times New Roman"/>
                <w:color w:val="000000"/>
                <w:sz w:val="18"/>
                <w:szCs w:val="18"/>
                <w:lang w:eastAsia="en-GB"/>
              </w:rPr>
              <w:t>Tsunoda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DA2B0C" w14:textId="10023868"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B26963" w14:textId="14B572CF" w:rsidR="0010544F" w:rsidRDefault="0010544F" w:rsidP="0010544F">
            <w:pPr>
              <w:jc w:val="left"/>
              <w:rPr>
                <w:rFonts w:eastAsia="Times New Roman"/>
                <w:color w:val="000000"/>
                <w:sz w:val="18"/>
                <w:szCs w:val="18"/>
                <w:lang w:eastAsia="en-GB"/>
              </w:rPr>
            </w:pPr>
          </w:p>
        </w:tc>
      </w:tr>
      <w:tr w:rsidR="0010544F" w:rsidRPr="008B26C6" w14:paraId="0D6C0589"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FFBFF" w14:textId="4E883A5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C336876" w14:textId="5B3206D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B3B5668" w14:textId="20AA28B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E6E77AB" w14:textId="3AE9A930" w:rsidR="0010544F" w:rsidRPr="008B26C6" w:rsidRDefault="0010544F"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Jehan</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Daruvala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F1DB8C" w14:textId="26F27400"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807096" w14:textId="403AB304" w:rsidR="0010544F" w:rsidRDefault="0010544F" w:rsidP="0010544F">
            <w:pPr>
              <w:jc w:val="left"/>
              <w:rPr>
                <w:rFonts w:eastAsia="Times New Roman"/>
                <w:color w:val="000000"/>
                <w:sz w:val="18"/>
                <w:szCs w:val="18"/>
                <w:lang w:eastAsia="en-GB"/>
              </w:rPr>
            </w:pPr>
          </w:p>
        </w:tc>
      </w:tr>
      <w:tr w:rsidR="0010544F" w:rsidRPr="008B26C6" w14:paraId="4289A064"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D9226" w14:textId="293E83DC"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4FC92A5" w14:textId="5E556982"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892B1C8" w14:textId="310C57B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BB50CD" w14:textId="418D4FE2" w:rsidR="0010544F" w:rsidRPr="008B26C6" w:rsidRDefault="0010544F"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Samaia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1787C9" w14:textId="745A31F1"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11685" w14:textId="3E58EBC8" w:rsidR="0010544F" w:rsidRDefault="0010544F" w:rsidP="0010544F">
            <w:pPr>
              <w:jc w:val="left"/>
              <w:rPr>
                <w:rFonts w:eastAsia="Times New Roman"/>
                <w:color w:val="000000"/>
                <w:sz w:val="18"/>
                <w:szCs w:val="18"/>
                <w:lang w:eastAsia="en-GB"/>
              </w:rPr>
            </w:pPr>
          </w:p>
        </w:tc>
      </w:tr>
      <w:tr w:rsidR="0010544F" w:rsidRPr="008B26C6" w14:paraId="788F0B3C"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09F47" w14:textId="0DBD913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7B5371" w14:textId="3C78E7E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23CD836" w14:textId="653E737B"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33F785E" w14:textId="27E1227B"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Pedro Piquet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4F98571" w14:textId="4597A7EF"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810AFB" w14:textId="433AE608" w:rsidR="0010544F" w:rsidRDefault="0010544F" w:rsidP="0010544F">
            <w:pPr>
              <w:jc w:val="left"/>
              <w:rPr>
                <w:rFonts w:eastAsia="Times New Roman"/>
                <w:color w:val="000000"/>
                <w:sz w:val="18"/>
                <w:szCs w:val="18"/>
                <w:lang w:eastAsia="en-GB"/>
              </w:rPr>
            </w:pPr>
          </w:p>
        </w:tc>
      </w:tr>
      <w:tr w:rsidR="0010544F" w:rsidRPr="008B26C6" w14:paraId="59580DF0"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E50DB" w14:textId="0564C17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A0E6B4" w14:textId="055DB497"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0BF7F0E" w14:textId="02F498A3"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79F2A2" w14:textId="7C90516B"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Felipe </w:t>
            </w:r>
            <w:proofErr w:type="spellStart"/>
            <w:r>
              <w:rPr>
                <w:rFonts w:eastAsia="Times New Roman"/>
                <w:color w:val="000000"/>
                <w:sz w:val="18"/>
                <w:szCs w:val="18"/>
                <w:lang w:eastAsia="en-GB"/>
              </w:rPr>
              <w:t>Drugovich</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A5E13AF" w14:textId="6705DC98"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625F5EA" w14:textId="66124C4C" w:rsidR="0010544F" w:rsidRDefault="0010544F" w:rsidP="0010544F">
            <w:pPr>
              <w:jc w:val="left"/>
              <w:rPr>
                <w:rFonts w:eastAsia="Times New Roman"/>
                <w:color w:val="000000"/>
                <w:sz w:val="18"/>
                <w:szCs w:val="18"/>
                <w:lang w:eastAsia="en-GB"/>
              </w:rPr>
            </w:pPr>
          </w:p>
        </w:tc>
      </w:tr>
      <w:tr w:rsidR="0010544F" w:rsidRPr="008B26C6" w14:paraId="2028C7F5"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28E90" w14:textId="034EA93B"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lastRenderedPageBreak/>
              <w:t>45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14104A" w14:textId="7BBEDD19"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FC1C8E4" w14:textId="47907C85"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8449CC8" w14:textId="0D05D475"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Robert Schwartzman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B3F8936"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F7FAD51" w14:textId="77777777" w:rsidR="0010544F" w:rsidRDefault="0010544F" w:rsidP="0010544F">
            <w:pPr>
              <w:jc w:val="left"/>
              <w:rPr>
                <w:rFonts w:eastAsia="Times New Roman"/>
                <w:color w:val="000000"/>
                <w:sz w:val="18"/>
                <w:szCs w:val="18"/>
                <w:lang w:eastAsia="en-GB"/>
              </w:rPr>
            </w:pPr>
          </w:p>
        </w:tc>
      </w:tr>
      <w:tr w:rsidR="0010544F" w:rsidRPr="008B26C6" w14:paraId="2E2F5D12"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4751C" w14:textId="64350FC7"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CFDA6A4" w14:textId="62AB3443"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9EEA889" w14:textId="33B453B0"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C46A22" w14:textId="27FB4FD8"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1287671"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8548999" w14:textId="77777777" w:rsidR="0010544F" w:rsidRDefault="0010544F" w:rsidP="0010544F">
            <w:pPr>
              <w:jc w:val="left"/>
              <w:rPr>
                <w:rFonts w:eastAsia="Times New Roman"/>
                <w:color w:val="000000"/>
                <w:sz w:val="18"/>
                <w:szCs w:val="18"/>
                <w:lang w:eastAsia="en-GB"/>
              </w:rPr>
            </w:pPr>
          </w:p>
        </w:tc>
      </w:tr>
      <w:tr w:rsidR="0010544F" w:rsidRPr="008B26C6" w14:paraId="51253AAC"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AC242" w14:textId="5D00C88D"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EBB3545" w14:textId="021ABDB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EF762FF" w14:textId="6F32E131"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9D9CB0" w14:textId="0DF5F8D5"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Marino Sato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090F3CA"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3E55CC8" w14:textId="77777777" w:rsidR="0010544F" w:rsidRDefault="0010544F" w:rsidP="0010544F">
            <w:pPr>
              <w:jc w:val="left"/>
              <w:rPr>
                <w:rFonts w:eastAsia="Times New Roman"/>
                <w:color w:val="000000"/>
                <w:sz w:val="18"/>
                <w:szCs w:val="18"/>
                <w:lang w:eastAsia="en-GB"/>
              </w:rPr>
            </w:pPr>
          </w:p>
        </w:tc>
      </w:tr>
      <w:tr w:rsidR="0010544F" w:rsidRPr="008B26C6" w14:paraId="7A8DF3BA"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81740" w14:textId="56EDC071"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590AEC2" w14:textId="79FCA583"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A8D19A9" w14:textId="3057C9B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1E4E09" w14:textId="32E320A4"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Aidan Jackson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FA48523"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946FB3" w14:textId="77777777" w:rsidR="0010544F" w:rsidRDefault="0010544F" w:rsidP="0010544F">
            <w:pPr>
              <w:jc w:val="left"/>
              <w:rPr>
                <w:rFonts w:eastAsia="Times New Roman"/>
                <w:color w:val="000000"/>
                <w:sz w:val="18"/>
                <w:szCs w:val="18"/>
                <w:lang w:eastAsia="en-GB"/>
              </w:rPr>
            </w:pPr>
          </w:p>
        </w:tc>
      </w:tr>
      <w:tr w:rsidR="0010544F" w:rsidRPr="008B26C6" w14:paraId="15D2420B"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03F13" w14:textId="6C668A19"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A093F2" w14:textId="34CCD67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7586ECC" w14:textId="4E680A45"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69F77AE" w14:textId="085ED8FA"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Casper </w:t>
            </w:r>
            <w:proofErr w:type="spellStart"/>
            <w:r>
              <w:rPr>
                <w:rFonts w:eastAsia="Times New Roman"/>
                <w:color w:val="000000"/>
                <w:sz w:val="18"/>
                <w:szCs w:val="18"/>
                <w:lang w:eastAsia="en-GB"/>
              </w:rPr>
              <w:t>Akkerman</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BF1384"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35CAFD5" w14:textId="77777777" w:rsidR="0010544F" w:rsidRDefault="0010544F" w:rsidP="0010544F">
            <w:pPr>
              <w:jc w:val="left"/>
              <w:rPr>
                <w:rFonts w:eastAsia="Times New Roman"/>
                <w:color w:val="000000"/>
                <w:sz w:val="18"/>
                <w:szCs w:val="18"/>
                <w:lang w:eastAsia="en-GB"/>
              </w:rPr>
            </w:pPr>
          </w:p>
        </w:tc>
      </w:tr>
      <w:tr w:rsidR="0010544F" w:rsidRPr="008B26C6" w14:paraId="77E0ED59"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AC0C3" w14:textId="314D91E4"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9D1E27D" w14:textId="07E2A3C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3EAB399" w14:textId="39B6B57A"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F8B46C" w14:textId="315CEE2D"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Jenson Button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2E63C8"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3B6D39C" w14:textId="77777777" w:rsidR="0010544F" w:rsidRDefault="0010544F" w:rsidP="0010544F">
            <w:pPr>
              <w:jc w:val="left"/>
              <w:rPr>
                <w:rFonts w:eastAsia="Times New Roman"/>
                <w:color w:val="000000"/>
                <w:sz w:val="18"/>
                <w:szCs w:val="18"/>
                <w:lang w:eastAsia="en-GB"/>
              </w:rPr>
            </w:pPr>
          </w:p>
        </w:tc>
      </w:tr>
      <w:tr w:rsidR="0010544F" w:rsidRPr="008B26C6" w14:paraId="75D90F8A"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6D401" w14:textId="1CB2F6B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9FF3DE" w14:textId="18AFC55E"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C5B6CC1" w14:textId="5529FA8E"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A68118A" w14:textId="467DFAFE"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David </w:t>
            </w:r>
            <w:proofErr w:type="spellStart"/>
            <w:r>
              <w:rPr>
                <w:rFonts w:eastAsia="Times New Roman"/>
                <w:color w:val="000000"/>
                <w:sz w:val="18"/>
                <w:szCs w:val="18"/>
                <w:lang w:eastAsia="en-GB"/>
              </w:rPr>
              <w:t>Coulthard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575A46A"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3142B6" w14:textId="77777777" w:rsidR="0010544F" w:rsidRDefault="0010544F" w:rsidP="0010544F">
            <w:pPr>
              <w:jc w:val="left"/>
              <w:rPr>
                <w:rFonts w:eastAsia="Times New Roman"/>
                <w:color w:val="000000"/>
                <w:sz w:val="18"/>
                <w:szCs w:val="18"/>
                <w:lang w:eastAsia="en-GB"/>
              </w:rPr>
            </w:pPr>
          </w:p>
        </w:tc>
      </w:tr>
      <w:tr w:rsidR="0010544F" w:rsidRPr="008B26C6" w14:paraId="42820F8E"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DE894" w14:textId="2A33566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890585F" w14:textId="0E87850B"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49B0FDA" w14:textId="07E42004"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BBE1C8" w14:textId="55ACE091"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Nico Rosberg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1D1895B"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8F176A" w14:textId="77777777" w:rsidR="0010544F" w:rsidRDefault="0010544F" w:rsidP="0010544F">
            <w:pPr>
              <w:jc w:val="left"/>
              <w:rPr>
                <w:rFonts w:eastAsia="Times New Roman"/>
                <w:color w:val="000000"/>
                <w:sz w:val="18"/>
                <w:szCs w:val="18"/>
                <w:lang w:eastAsia="en-GB"/>
              </w:rPr>
            </w:pPr>
          </w:p>
        </w:tc>
      </w:tr>
      <w:tr w:rsidR="0010544F" w:rsidRPr="008B26C6" w14:paraId="523009F4"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265B2" w14:textId="0007AAA0"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8344CB6" w14:textId="4129755F" w:rsidR="0010544F" w:rsidRPr="008B26C6" w:rsidRDefault="0010544F" w:rsidP="0010544F">
            <w:pPr>
              <w:jc w:val="left"/>
              <w:rPr>
                <w:rFonts w:eastAsia="Times New Roman"/>
                <w:color w:val="000000"/>
                <w:sz w:val="18"/>
                <w:szCs w:val="18"/>
                <w:lang w:eastAsia="en-GB"/>
              </w:rPr>
            </w:pPr>
            <w:r w:rsidRPr="008B26C6">
              <w:rPr>
                <w:rFonts w:eastAsia="Times New Roman"/>
                <w:color w:val="000000"/>
                <w:sz w:val="18"/>
                <w:szCs w:val="18"/>
                <w:lang w:eastAsia="en-GB"/>
              </w:rPr>
              <w:t xml:space="preserve">Luca </w:t>
            </w:r>
            <w:proofErr w:type="spellStart"/>
            <w:r w:rsidRPr="008B26C6">
              <w:rPr>
                <w:rFonts w:eastAsia="Times New Roman"/>
                <w:color w:val="000000"/>
                <w:sz w:val="18"/>
                <w:szCs w:val="18"/>
                <w:lang w:eastAsia="en-GB"/>
              </w:rPr>
              <w:t>Ghiotto</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96F9CEF" w14:textId="642FED78"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9E46D38" w14:textId="1DB609C9"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 xml:space="preserve">Oscar </w:t>
            </w:r>
            <w:proofErr w:type="spellStart"/>
            <w:r>
              <w:rPr>
                <w:rFonts w:eastAsia="Times New Roman"/>
                <w:color w:val="000000"/>
                <w:sz w:val="18"/>
                <w:szCs w:val="18"/>
                <w:lang w:eastAsia="en-GB"/>
              </w:rPr>
              <w:t>Piastri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B3EC281"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1B89B70" w14:textId="77777777" w:rsidR="0010544F" w:rsidRDefault="0010544F" w:rsidP="0010544F">
            <w:pPr>
              <w:jc w:val="left"/>
              <w:rPr>
                <w:rFonts w:eastAsia="Times New Roman"/>
                <w:color w:val="000000"/>
                <w:sz w:val="18"/>
                <w:szCs w:val="18"/>
                <w:lang w:eastAsia="en-GB"/>
              </w:rPr>
            </w:pPr>
          </w:p>
        </w:tc>
      </w:tr>
      <w:tr w:rsidR="0010544F" w:rsidRPr="008B26C6" w14:paraId="76EDBD83"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F6F59" w14:textId="6E888EA8"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ADF81C0" w14:textId="07D5C602"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Lando</w:t>
            </w:r>
            <w:proofErr w:type="spellEnd"/>
            <w:r w:rsidRPr="008B26C6">
              <w:rPr>
                <w:rFonts w:eastAsia="Times New Roman"/>
                <w:color w:val="000000"/>
                <w:sz w:val="18"/>
                <w:szCs w:val="18"/>
                <w:lang w:eastAsia="en-GB"/>
              </w:rPr>
              <w:t xml:space="preserve"> Norris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B81631D" w14:textId="6BA21ACA"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DC42A80" w14:textId="44EAAF1E" w:rsidR="0010544F" w:rsidRPr="008B26C6" w:rsidRDefault="0010544F" w:rsidP="0010544F">
            <w:pPr>
              <w:jc w:val="left"/>
              <w:rPr>
                <w:rFonts w:eastAsia="Times New Roman"/>
                <w:color w:val="000000"/>
                <w:sz w:val="18"/>
                <w:szCs w:val="18"/>
                <w:lang w:eastAsia="en-GB"/>
              </w:rPr>
            </w:pPr>
            <w:r>
              <w:rPr>
                <w:rFonts w:eastAsia="Times New Roman"/>
                <w:color w:val="000000"/>
                <w:sz w:val="18"/>
                <w:szCs w:val="18"/>
                <w:lang w:eastAsia="en-GB"/>
              </w:rPr>
              <w:t>Liam Lawson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9F379C"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251D9C" w14:textId="77777777" w:rsidR="0010544F" w:rsidRDefault="0010544F" w:rsidP="0010544F">
            <w:pPr>
              <w:jc w:val="left"/>
              <w:rPr>
                <w:rFonts w:eastAsia="Times New Roman"/>
                <w:color w:val="000000"/>
                <w:sz w:val="18"/>
                <w:szCs w:val="18"/>
                <w:lang w:eastAsia="en-GB"/>
              </w:rPr>
            </w:pPr>
          </w:p>
        </w:tc>
      </w:tr>
      <w:tr w:rsidR="0010544F" w:rsidRPr="008B26C6" w14:paraId="7E66AA11" w14:textId="77777777" w:rsidTr="0010544F">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CB3A3" w14:textId="4397599E" w:rsidR="0010544F" w:rsidRPr="008B26C6" w:rsidRDefault="0010544F" w:rsidP="0010544F">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184236B" w14:textId="2055DD97" w:rsidR="0010544F" w:rsidRPr="008B26C6" w:rsidRDefault="0010544F" w:rsidP="0010544F">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Sérgio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Sette</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Câmara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54FAA59" w14:textId="7A4CF5ED" w:rsidR="0010544F" w:rsidRPr="008B26C6" w:rsidRDefault="0010544F" w:rsidP="0010544F">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C46D013" w14:textId="758371BE" w:rsidR="0010544F" w:rsidRPr="008B26C6" w:rsidRDefault="0010544F" w:rsidP="0010544F">
            <w:pPr>
              <w:jc w:val="left"/>
              <w:rPr>
                <w:rFonts w:eastAsia="Times New Roman"/>
                <w:color w:val="000000"/>
                <w:sz w:val="18"/>
                <w:szCs w:val="18"/>
                <w:lang w:eastAsia="en-GB"/>
              </w:rPr>
            </w:pPr>
            <w:proofErr w:type="spellStart"/>
            <w:r>
              <w:rPr>
                <w:rFonts w:eastAsia="Times New Roman"/>
                <w:color w:val="000000"/>
                <w:sz w:val="18"/>
                <w:szCs w:val="18"/>
                <w:lang w:eastAsia="en-GB"/>
              </w:rPr>
              <w:t>Juri</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Vips</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3A96E80" w14:textId="77777777" w:rsidR="0010544F" w:rsidRDefault="0010544F" w:rsidP="0010544F">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600F93E" w14:textId="77777777" w:rsidR="0010544F" w:rsidRDefault="0010544F" w:rsidP="0010544F">
            <w:pPr>
              <w:jc w:val="left"/>
              <w:rPr>
                <w:rFonts w:eastAsia="Times New Roman"/>
                <w:color w:val="000000"/>
                <w:sz w:val="18"/>
                <w:szCs w:val="18"/>
                <w:lang w:eastAsia="en-GB"/>
              </w:rPr>
            </w:pPr>
          </w:p>
        </w:tc>
      </w:tr>
    </w:tbl>
    <w:p w14:paraId="2647FB26" w14:textId="77777777" w:rsidR="00A6041A" w:rsidRDefault="00A6041A" w:rsidP="00946577">
      <w:pPr>
        <w:pStyle w:val="Heading2"/>
      </w:pPr>
    </w:p>
    <w:p w14:paraId="285FE8BD" w14:textId="77777777" w:rsidR="00A6041A" w:rsidRDefault="00A6041A">
      <w:pPr>
        <w:spacing w:after="200" w:line="276" w:lineRule="auto"/>
        <w:jc w:val="left"/>
        <w:rPr>
          <w:b/>
          <w:sz w:val="28"/>
          <w:szCs w:val="24"/>
        </w:rPr>
      </w:pPr>
      <w:r>
        <w:br w:type="page"/>
      </w:r>
    </w:p>
    <w:p w14:paraId="4263B0C1" w14:textId="327AB433"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r w:rsidR="004938DA" w:rsidRPr="008971CF" w14:paraId="6606EB85"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055F7" w14:textId="7C20429F" w:rsidR="004938DA" w:rsidRDefault="004938DA" w:rsidP="008971CF">
            <w:pPr>
              <w:jc w:val="center"/>
              <w:rPr>
                <w:rFonts w:eastAsia="Times New Roman"/>
                <w:color w:val="000000"/>
                <w:sz w:val="18"/>
                <w:lang w:eastAsia="en-GB"/>
              </w:rPr>
            </w:pPr>
            <w:r>
              <w:rPr>
                <w:rFonts w:eastAsia="Times New Roman"/>
                <w:color w:val="000000"/>
                <w:sz w:val="18"/>
                <w:lang w:eastAsia="en-GB"/>
              </w:rPr>
              <w:t>31</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1FEC636" w14:textId="2BEC539B" w:rsidR="004938DA" w:rsidRDefault="004938DA" w:rsidP="008971CF">
            <w:pPr>
              <w:jc w:val="left"/>
              <w:rPr>
                <w:rFonts w:eastAsia="Times New Roman"/>
                <w:color w:val="000000"/>
                <w:sz w:val="18"/>
                <w:lang w:eastAsia="en-GB"/>
              </w:rPr>
            </w:pPr>
            <w:r>
              <w:rPr>
                <w:rFonts w:eastAsia="Times New Roman"/>
                <w:color w:val="000000"/>
                <w:sz w:val="18"/>
                <w:lang w:eastAsia="en-GB"/>
              </w:rPr>
              <w:t>Las Vegas</w:t>
            </w:r>
          </w:p>
        </w:tc>
      </w:tr>
      <w:tr w:rsidR="004938DA" w:rsidRPr="008971CF" w14:paraId="71CC54B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36C7" w14:textId="43622C62" w:rsidR="004938DA" w:rsidRDefault="004938DA" w:rsidP="008971CF">
            <w:pPr>
              <w:jc w:val="center"/>
              <w:rPr>
                <w:rFonts w:eastAsia="Times New Roman"/>
                <w:color w:val="000000"/>
                <w:sz w:val="18"/>
                <w:lang w:eastAsia="en-GB"/>
              </w:rPr>
            </w:pPr>
            <w:r>
              <w:rPr>
                <w:rFonts w:eastAsia="Times New Roman"/>
                <w:color w:val="000000"/>
                <w:sz w:val="18"/>
                <w:lang w:eastAsia="en-GB"/>
              </w:rPr>
              <w:t>32</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348F2006" w14:textId="0548B94A" w:rsidR="004938DA" w:rsidRDefault="004938DA" w:rsidP="008971CF">
            <w:pPr>
              <w:jc w:val="left"/>
              <w:rPr>
                <w:rFonts w:eastAsia="Times New Roman"/>
                <w:color w:val="000000"/>
                <w:sz w:val="18"/>
                <w:lang w:eastAsia="en-GB"/>
              </w:rPr>
            </w:pPr>
            <w:r>
              <w:rPr>
                <w:rFonts w:eastAsia="Times New Roman"/>
                <w:color w:val="000000"/>
                <w:sz w:val="18"/>
                <w:lang w:eastAsia="en-GB"/>
              </w:rPr>
              <w:t>Losail</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7CBF4AC9" w14:textId="77777777" w:rsidR="000B79EF" w:rsidRDefault="000B79EF" w:rsidP="000B79EF"/>
    <w:tbl>
      <w:tblPr>
        <w:tblW w:w="3984" w:type="dxa"/>
        <w:tblInd w:w="93" w:type="dxa"/>
        <w:tblLook w:val="04A0" w:firstRow="1" w:lastRow="0" w:firstColumn="1" w:lastColumn="0" w:noHBand="0" w:noVBand="1"/>
      </w:tblPr>
      <w:tblGrid>
        <w:gridCol w:w="582"/>
        <w:gridCol w:w="3402"/>
      </w:tblGrid>
      <w:tr w:rsidR="000B79EF" w:rsidRPr="008971CF" w14:paraId="0D2DC288"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3879811" w14:textId="77777777" w:rsidR="000B79EF" w:rsidRPr="008971CF" w:rsidRDefault="000B79EF" w:rsidP="00C059E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53E18164" w14:textId="77777777" w:rsidR="000B79EF" w:rsidRPr="008971CF" w:rsidRDefault="000B79EF" w:rsidP="00C059E3">
            <w:pPr>
              <w:jc w:val="left"/>
              <w:rPr>
                <w:rFonts w:eastAsia="Times New Roman"/>
                <w:b/>
                <w:bCs/>
                <w:color w:val="000000"/>
                <w:lang w:eastAsia="en-GB"/>
              </w:rPr>
            </w:pPr>
            <w:r>
              <w:rPr>
                <w:rFonts w:eastAsia="Times New Roman"/>
                <w:b/>
                <w:bCs/>
                <w:color w:val="000000"/>
                <w:lang w:eastAsia="en-GB"/>
              </w:rPr>
              <w:t>Mode</w:t>
            </w:r>
          </w:p>
        </w:tc>
      </w:tr>
      <w:tr w:rsidR="000B79EF" w:rsidRPr="008971CF" w14:paraId="20988D02"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2F8C8FC8"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3E74C439" w14:textId="77777777" w:rsidR="000B79EF" w:rsidRDefault="000B79EF" w:rsidP="00C059E3">
            <w:pPr>
              <w:jc w:val="left"/>
              <w:rPr>
                <w:rFonts w:eastAsia="Times New Roman"/>
                <w:color w:val="000000"/>
                <w:sz w:val="18"/>
                <w:lang w:eastAsia="en-GB"/>
              </w:rPr>
            </w:pPr>
            <w:r>
              <w:rPr>
                <w:rFonts w:eastAsia="Times New Roman"/>
                <w:color w:val="000000"/>
                <w:sz w:val="18"/>
                <w:lang w:eastAsia="en-GB"/>
              </w:rPr>
              <w:t>Event Mode</w:t>
            </w:r>
          </w:p>
        </w:tc>
      </w:tr>
      <w:tr w:rsidR="000B79EF" w:rsidRPr="008971CF" w14:paraId="7FD1571B"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7665873"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4C5BFBA2"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Grand Prix</w:t>
            </w:r>
          </w:p>
        </w:tc>
      </w:tr>
      <w:tr w:rsidR="000B79EF" w:rsidRPr="008971CF" w14:paraId="1CEEF601"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1D079E2C"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4</w:t>
            </w:r>
          </w:p>
        </w:tc>
        <w:tc>
          <w:tcPr>
            <w:tcW w:w="3402" w:type="dxa"/>
            <w:tcBorders>
              <w:top w:val="nil"/>
              <w:left w:val="nil"/>
              <w:bottom w:val="single" w:sz="4" w:space="0" w:color="auto"/>
              <w:right w:val="single" w:sz="4" w:space="0" w:color="auto"/>
            </w:tcBorders>
            <w:shd w:val="clear" w:color="auto" w:fill="auto"/>
            <w:noWrap/>
            <w:vAlign w:val="center"/>
          </w:tcPr>
          <w:p w14:paraId="484BBF19" w14:textId="77777777" w:rsidR="000B79EF" w:rsidRDefault="000B79EF" w:rsidP="00C059E3">
            <w:pPr>
              <w:jc w:val="left"/>
              <w:rPr>
                <w:rFonts w:eastAsia="Times New Roman"/>
                <w:color w:val="000000"/>
                <w:sz w:val="18"/>
                <w:lang w:eastAsia="en-GB"/>
              </w:rPr>
            </w:pPr>
            <w:r>
              <w:rPr>
                <w:rFonts w:eastAsia="Times New Roman"/>
                <w:color w:val="000000"/>
                <w:sz w:val="18"/>
                <w:lang w:eastAsia="en-GB"/>
              </w:rPr>
              <w:t>Grand Prix ‘23</w:t>
            </w:r>
          </w:p>
        </w:tc>
      </w:tr>
      <w:tr w:rsidR="000B79EF" w:rsidRPr="008971CF" w14:paraId="4A9FC731"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66048A0"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06CEE7D0"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Time Trial</w:t>
            </w:r>
          </w:p>
        </w:tc>
      </w:tr>
      <w:tr w:rsidR="000B79EF" w:rsidRPr="008971CF" w14:paraId="220E162B"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EA97837"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7675D8E1" w14:textId="77777777" w:rsidR="000B79EF" w:rsidRPr="008971CF" w:rsidRDefault="000B79EF" w:rsidP="00C059E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0B79EF" w:rsidRPr="008971CF" w14:paraId="65461772"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1752ECA"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5790B394"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Online Custom</w:t>
            </w:r>
          </w:p>
        </w:tc>
      </w:tr>
      <w:tr w:rsidR="000B79EF" w:rsidRPr="008971CF" w14:paraId="5EE2948D"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CFE52B8"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53B842AC"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Online League</w:t>
            </w:r>
          </w:p>
        </w:tc>
      </w:tr>
      <w:tr w:rsidR="000B79EF" w:rsidRPr="008971CF" w14:paraId="519FF79C"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569DDC9"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96E2576"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Career Invitational</w:t>
            </w:r>
          </w:p>
        </w:tc>
      </w:tr>
      <w:tr w:rsidR="000B79EF" w:rsidRPr="008971CF" w14:paraId="5938BE75"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0EAEA0D"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4F21A80C"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0B79EF" w:rsidRPr="008971CF" w14:paraId="082EBFF2"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0EF7B99"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2E658868"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0B79EF" w:rsidRPr="008971CF" w14:paraId="3165A9A2"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486694E"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33828644"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Online Championship</w:t>
            </w:r>
          </w:p>
        </w:tc>
      </w:tr>
      <w:tr w:rsidR="000B79EF" w:rsidRPr="008971CF" w14:paraId="539515F7"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42977E8" w14:textId="77777777" w:rsidR="000B79EF" w:rsidRPr="008971CF" w:rsidRDefault="000B79EF" w:rsidP="00C059E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65E9C0C4" w14:textId="77777777" w:rsidR="000B79EF" w:rsidRPr="008971CF" w:rsidRDefault="000B79EF" w:rsidP="00C059E3">
            <w:pPr>
              <w:jc w:val="left"/>
              <w:rPr>
                <w:rFonts w:eastAsia="Times New Roman"/>
                <w:color w:val="000000"/>
                <w:sz w:val="18"/>
                <w:szCs w:val="18"/>
                <w:lang w:eastAsia="en-GB"/>
              </w:rPr>
            </w:pPr>
            <w:r>
              <w:rPr>
                <w:rFonts w:eastAsia="Times New Roman"/>
                <w:color w:val="000000"/>
                <w:sz w:val="18"/>
                <w:lang w:eastAsia="en-GB"/>
              </w:rPr>
              <w:t>Online Weekly Event</w:t>
            </w:r>
          </w:p>
        </w:tc>
      </w:tr>
      <w:tr w:rsidR="000B79EF" w:rsidRPr="008971CF" w14:paraId="1BC89F16" w14:textId="77777777" w:rsidTr="00C059E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19787AC0" w14:textId="77777777" w:rsidR="000B79EF" w:rsidRDefault="000B79EF" w:rsidP="00C059E3">
            <w:pPr>
              <w:jc w:val="center"/>
              <w:rPr>
                <w:rFonts w:eastAsia="Times New Roman"/>
                <w:color w:val="000000"/>
                <w:sz w:val="18"/>
                <w:lang w:eastAsia="en-GB"/>
              </w:rPr>
            </w:pPr>
            <w:r>
              <w:rPr>
                <w:rFonts w:eastAsia="Times New Roman"/>
                <w:color w:val="000000"/>
                <w:sz w:val="18"/>
                <w:lang w:eastAsia="en-GB"/>
              </w:rPr>
              <w:t>17</w:t>
            </w:r>
          </w:p>
        </w:tc>
        <w:tc>
          <w:tcPr>
            <w:tcW w:w="3402" w:type="dxa"/>
            <w:tcBorders>
              <w:top w:val="nil"/>
              <w:left w:val="nil"/>
              <w:bottom w:val="single" w:sz="4" w:space="0" w:color="auto"/>
              <w:right w:val="single" w:sz="4" w:space="0" w:color="auto"/>
            </w:tcBorders>
            <w:shd w:val="clear" w:color="auto" w:fill="auto"/>
            <w:noWrap/>
            <w:vAlign w:val="center"/>
          </w:tcPr>
          <w:p w14:paraId="3E09DF4F" w14:textId="77777777" w:rsidR="000B79EF" w:rsidRDefault="000B79EF" w:rsidP="00C059E3">
            <w:pPr>
              <w:jc w:val="left"/>
              <w:rPr>
                <w:rFonts w:eastAsia="Times New Roman"/>
                <w:color w:val="000000"/>
                <w:sz w:val="18"/>
                <w:lang w:eastAsia="en-GB"/>
              </w:rPr>
            </w:pPr>
            <w:r>
              <w:rPr>
                <w:rFonts w:eastAsia="Times New Roman"/>
                <w:color w:val="000000"/>
                <w:sz w:val="18"/>
                <w:lang w:eastAsia="en-GB"/>
              </w:rPr>
              <w:t>Story Mode</w:t>
            </w:r>
          </w:p>
        </w:tc>
      </w:tr>
      <w:tr w:rsidR="000B79EF" w:rsidRPr="008971CF" w14:paraId="1BB905F1"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A8BCA1B"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5FD57A13" w14:textId="77777777" w:rsidR="000B79EF" w:rsidRDefault="000B79EF" w:rsidP="00C059E3">
            <w:pPr>
              <w:jc w:val="left"/>
              <w:rPr>
                <w:rFonts w:eastAsia="Times New Roman"/>
                <w:color w:val="000000"/>
                <w:sz w:val="18"/>
                <w:szCs w:val="18"/>
                <w:lang w:eastAsia="zh-CN"/>
              </w:rPr>
            </w:pPr>
            <w:r>
              <w:rPr>
                <w:rFonts w:eastAsia="Times New Roman"/>
                <w:color w:val="000000"/>
                <w:sz w:val="18"/>
                <w:szCs w:val="18"/>
                <w:lang w:eastAsia="zh-CN"/>
              </w:rPr>
              <w:t>Career ‘22</w:t>
            </w:r>
          </w:p>
        </w:tc>
      </w:tr>
      <w:tr w:rsidR="000B79EF" w:rsidRPr="008971CF" w14:paraId="71DDC68D"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2425BCA1"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56C22A4E" w14:textId="77777777" w:rsidR="000B79EF" w:rsidRDefault="000B79EF" w:rsidP="00C059E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0B79EF" w:rsidRPr="008971CF" w14:paraId="44C3C124"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41715B8"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21</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64A90F7B" w14:textId="77777777" w:rsidR="000B79EF" w:rsidRDefault="000B79EF" w:rsidP="00C059E3">
            <w:pPr>
              <w:jc w:val="left"/>
              <w:rPr>
                <w:rFonts w:eastAsia="Times New Roman"/>
                <w:color w:val="000000"/>
                <w:sz w:val="18"/>
                <w:szCs w:val="18"/>
                <w:lang w:eastAsia="zh-CN"/>
              </w:rPr>
            </w:pPr>
            <w:r>
              <w:rPr>
                <w:rFonts w:eastAsia="Times New Roman"/>
                <w:color w:val="000000"/>
                <w:sz w:val="18"/>
                <w:szCs w:val="18"/>
                <w:lang w:eastAsia="zh-CN"/>
              </w:rPr>
              <w:t>Career ‘23</w:t>
            </w:r>
          </w:p>
        </w:tc>
      </w:tr>
      <w:tr w:rsidR="000B79EF" w:rsidRPr="008971CF" w14:paraId="674E146C"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24D56BA7"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22</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A8FBCE3" w14:textId="77777777" w:rsidR="000B79EF" w:rsidRDefault="000B79EF" w:rsidP="00C059E3">
            <w:pPr>
              <w:jc w:val="left"/>
              <w:rPr>
                <w:rFonts w:eastAsia="Times New Roman"/>
                <w:color w:val="000000"/>
                <w:sz w:val="18"/>
                <w:szCs w:val="18"/>
                <w:lang w:eastAsia="zh-CN"/>
              </w:rPr>
            </w:pPr>
            <w:r>
              <w:rPr>
                <w:rFonts w:eastAsia="Times New Roman"/>
                <w:color w:val="000000"/>
                <w:sz w:val="18"/>
                <w:szCs w:val="18"/>
                <w:lang w:eastAsia="zh-CN"/>
              </w:rPr>
              <w:t>Career ’23 Online</w:t>
            </w:r>
          </w:p>
        </w:tc>
      </w:tr>
      <w:tr w:rsidR="000B79EF" w:rsidRPr="008971CF" w14:paraId="2EFF83EB" w14:textId="77777777" w:rsidTr="00C059E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97269C6" w14:textId="77777777" w:rsidR="000B79EF" w:rsidRDefault="000B79EF" w:rsidP="00C059E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7550920A" w14:textId="77777777" w:rsidR="000B79EF" w:rsidRDefault="000B79EF" w:rsidP="00C059E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2F030A9" w14:textId="77777777" w:rsidR="000B79EF" w:rsidRPr="000B79EF" w:rsidRDefault="000B79EF" w:rsidP="000B79EF"/>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52D834C6" w:rsidR="00706D81" w:rsidRPr="008971CF" w:rsidRDefault="009C3C85" w:rsidP="00BD4748">
            <w:pPr>
              <w:jc w:val="left"/>
              <w:rPr>
                <w:rFonts w:eastAsia="Times New Roman"/>
                <w:b/>
                <w:bCs/>
                <w:color w:val="000000"/>
                <w:lang w:eastAsia="en-GB"/>
              </w:rPr>
            </w:pPr>
            <w:r>
              <w:rPr>
                <w:rFonts w:eastAsia="Times New Roman"/>
                <w:b/>
                <w:bCs/>
                <w:color w:val="000000"/>
                <w:lang w:eastAsia="en-GB"/>
              </w:rPr>
              <w:t>Ruleset</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Practice &amp; Qualifying</w:t>
            </w:r>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6" w:name="_Toc445979246"/>
      <w:bookmarkStart w:id="7"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0765EE7" w14:textId="77777777" w:rsidR="009C0FA8" w:rsidRDefault="009C0FA8">
      <w:pPr>
        <w:spacing w:after="200" w:line="276" w:lineRule="auto"/>
        <w:jc w:val="left"/>
        <w:rPr>
          <w:b/>
          <w:sz w:val="36"/>
          <w:szCs w:val="36"/>
          <w:u w:val="single"/>
        </w:rPr>
      </w:pPr>
      <w:bookmarkStart w:id="8" w:name="_Toc132899379"/>
      <w:r>
        <w:br w:type="page"/>
      </w:r>
    </w:p>
    <w:p w14:paraId="6B29B159" w14:textId="16629EE4" w:rsidR="001B248F" w:rsidRDefault="001B248F" w:rsidP="001B248F">
      <w:pPr>
        <w:pStyle w:val="Heading1"/>
      </w:pPr>
      <w:r>
        <w:lastRenderedPageBreak/>
        <w:t>Legal Notice</w:t>
      </w:r>
      <w:bookmarkEnd w:id="6"/>
      <w:bookmarkEnd w:id="7"/>
      <w:bookmarkEnd w:id="8"/>
    </w:p>
    <w:p w14:paraId="56B19296" w14:textId="77777777" w:rsidR="001B248F" w:rsidRPr="00DB79C4" w:rsidRDefault="001B248F" w:rsidP="00DB79C4">
      <w:pPr>
        <w:rPr>
          <w:b/>
        </w:rPr>
      </w:pPr>
    </w:p>
    <w:p w14:paraId="3A7B870D" w14:textId="27E87CE5" w:rsidR="00DB79C4" w:rsidRPr="00DB79C4" w:rsidRDefault="00DB79C4" w:rsidP="00DB79C4">
      <w:pPr>
        <w:pStyle w:val="NormalWeb"/>
        <w:spacing w:before="0" w:beforeAutospacing="0" w:after="0" w:afterAutospacing="0"/>
        <w:rPr>
          <w:rFonts w:ascii="Segoe UI" w:hAnsi="Segoe UI" w:cs="Segoe UI"/>
          <w:sz w:val="20"/>
          <w:szCs w:val="20"/>
        </w:rPr>
      </w:pPr>
      <w:r w:rsidRPr="00DB79C4">
        <w:rPr>
          <w:rFonts w:ascii="Segoe UI" w:hAnsi="Segoe UI" w:cs="Segoe UI"/>
          <w:sz w:val="20"/>
          <w:szCs w:val="20"/>
        </w:rPr>
        <w:t>F1® 23 Game - an official product of the FIA Formula One World Championship™.</w:t>
      </w:r>
      <w:r w:rsidRPr="00DB79C4">
        <w:rPr>
          <w:rFonts w:ascii="Segoe UI" w:hAnsi="Segoe UI" w:cs="Segoe UI"/>
          <w:sz w:val="20"/>
          <w:szCs w:val="20"/>
        </w:rPr>
        <w:br/>
      </w:r>
    </w:p>
    <w:p w14:paraId="7D768232" w14:textId="77777777" w:rsidR="00DB79C4" w:rsidRDefault="00DB79C4" w:rsidP="00DB79C4">
      <w:pPr>
        <w:pStyle w:val="NormalWeb"/>
        <w:spacing w:before="0" w:beforeAutospacing="0" w:after="0" w:afterAutospacing="0"/>
        <w:rPr>
          <w:rFonts w:ascii="Segoe UI" w:hAnsi="Segoe UI" w:cs="Segoe UI"/>
          <w:sz w:val="20"/>
          <w:szCs w:val="20"/>
        </w:rPr>
      </w:pPr>
      <w:r w:rsidRPr="00DB79C4">
        <w:rPr>
          <w:rFonts w:ascii="Segoe UI" w:hAnsi="Segoe UI" w:cs="Segoe UI"/>
          <w:sz w:val="20"/>
          <w:szCs w:val="20"/>
        </w:rPr>
        <w:t xml:space="preserve">The F1 Formula 1 logo, F1 logo, Formula 1, F1, FIA FORMULA ONE WORLD CHAMPIONSHIP, GRAND PRIX and related marks are trademarks of Formula One Licensing BV, a Formula 1 company. © 2023 Cover images Formula One World Championship Limited, a Formula 1 company. Licensed by Formula One World Championship Limited. The F2 FIA Formula 2 CHAMPIONSHIP logo, FIA Formula 2 CHAMPIONSHIP, FIA Formula 2, Formula 2, F2 and related marks are trademarks of the Federation Internationale de </w:t>
      </w:r>
      <w:proofErr w:type="spellStart"/>
      <w:r w:rsidRPr="00DB79C4">
        <w:rPr>
          <w:rFonts w:ascii="Segoe UI" w:hAnsi="Segoe UI" w:cs="Segoe UI"/>
          <w:sz w:val="20"/>
          <w:szCs w:val="20"/>
        </w:rPr>
        <w:t>l’Automobile</w:t>
      </w:r>
      <w:proofErr w:type="spellEnd"/>
      <w:r w:rsidRPr="00DB79C4">
        <w:rPr>
          <w:rFonts w:ascii="Segoe UI" w:hAnsi="Segoe UI" w:cs="Segoe UI"/>
          <w:sz w:val="20"/>
          <w:szCs w:val="20"/>
        </w:rPr>
        <w:t xml:space="preserve"> and used exclusively under licence.  All rights reserved. The FIA and FIA </w:t>
      </w:r>
      <w:proofErr w:type="spellStart"/>
      <w:r w:rsidRPr="00DB79C4">
        <w:rPr>
          <w:rFonts w:ascii="Segoe UI" w:hAnsi="Segoe UI" w:cs="Segoe UI"/>
          <w:sz w:val="20"/>
          <w:szCs w:val="20"/>
        </w:rPr>
        <w:t>AfRS</w:t>
      </w:r>
      <w:proofErr w:type="spellEnd"/>
      <w:r w:rsidRPr="00DB79C4">
        <w:rPr>
          <w:rFonts w:ascii="Segoe UI" w:hAnsi="Segoe UI" w:cs="Segoe UI"/>
          <w:sz w:val="20"/>
          <w:szCs w:val="20"/>
        </w:rPr>
        <w:t xml:space="preserve"> logos are trademarks of Federation Internationale de </w:t>
      </w:r>
      <w:proofErr w:type="spellStart"/>
      <w:r w:rsidRPr="00DB79C4">
        <w:rPr>
          <w:rFonts w:ascii="Segoe UI" w:hAnsi="Segoe UI" w:cs="Segoe UI"/>
          <w:sz w:val="20"/>
          <w:szCs w:val="20"/>
        </w:rPr>
        <w:t>l’Automobile</w:t>
      </w:r>
      <w:proofErr w:type="spellEnd"/>
      <w:r w:rsidRPr="00DB79C4">
        <w:rPr>
          <w:rFonts w:ascii="Segoe UI" w:hAnsi="Segoe UI" w:cs="Segoe UI"/>
          <w:sz w:val="20"/>
          <w:szCs w:val="20"/>
        </w:rPr>
        <w:t>. All rights reserved.</w:t>
      </w:r>
    </w:p>
    <w:p w14:paraId="2FB6BCA3" w14:textId="77777777" w:rsidR="00DB79C4" w:rsidRPr="00DB79C4" w:rsidRDefault="00DB79C4" w:rsidP="00DB79C4">
      <w:pPr>
        <w:pStyle w:val="NormalWeb"/>
        <w:spacing w:before="0" w:beforeAutospacing="0" w:after="0" w:afterAutospacing="0"/>
        <w:rPr>
          <w:rFonts w:ascii="Segoe UI" w:hAnsi="Segoe UI" w:cs="Segoe UI"/>
          <w:sz w:val="20"/>
          <w:szCs w:val="20"/>
        </w:rPr>
      </w:pP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sectPr w:rsidR="001B248F" w:rsidRPr="0093731C" w:rsidSect="00DE18E7">
      <w:head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2AA3" w14:textId="77777777" w:rsidR="00C5152B" w:rsidRDefault="00C5152B" w:rsidP="007308B5">
      <w:r>
        <w:separator/>
      </w:r>
    </w:p>
    <w:p w14:paraId="21DC8024" w14:textId="77777777" w:rsidR="00C5152B" w:rsidRDefault="00C5152B"/>
  </w:endnote>
  <w:endnote w:type="continuationSeparator" w:id="0">
    <w:p w14:paraId="01E245E2" w14:textId="77777777" w:rsidR="00C5152B" w:rsidRDefault="00C5152B" w:rsidP="007308B5">
      <w:r>
        <w:continuationSeparator/>
      </w:r>
    </w:p>
    <w:p w14:paraId="609F90BE" w14:textId="77777777" w:rsidR="00C5152B" w:rsidRDefault="00C51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1687" w14:textId="77777777" w:rsidR="00C5152B" w:rsidRDefault="00C5152B" w:rsidP="007308B5">
      <w:r>
        <w:separator/>
      </w:r>
    </w:p>
    <w:p w14:paraId="6E771EA5" w14:textId="77777777" w:rsidR="00C5152B" w:rsidRDefault="00C5152B"/>
  </w:footnote>
  <w:footnote w:type="continuationSeparator" w:id="0">
    <w:p w14:paraId="1C102B3B" w14:textId="77777777" w:rsidR="00C5152B" w:rsidRDefault="00C5152B" w:rsidP="007308B5">
      <w:r>
        <w:continuationSeparator/>
      </w:r>
    </w:p>
    <w:p w14:paraId="335739CC" w14:textId="77777777" w:rsidR="00C5152B" w:rsidRDefault="00C51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66ACD836" w:rsidR="006C02CE" w:rsidRDefault="00DB79C4" w:rsidP="00DB79C4">
    <w:pPr>
      <w:pStyle w:val="Header"/>
      <w:tabs>
        <w:tab w:val="clear" w:pos="4513"/>
        <w:tab w:val="clear" w:pos="9026"/>
        <w:tab w:val="left" w:pos="1776"/>
      </w:tabs>
    </w:pPr>
    <w:r>
      <w:rPr>
        <w:noProof/>
      </w:rPr>
      <w:drawing>
        <wp:anchor distT="0" distB="0" distL="114300" distR="114300" simplePos="0" relativeHeight="251658240" behindDoc="1" locked="0" layoutInCell="1" allowOverlap="1" wp14:anchorId="2E6821EC" wp14:editId="1F5F9839">
          <wp:simplePos x="0" y="0"/>
          <wp:positionH relativeFrom="column">
            <wp:posOffset>-266700</wp:posOffset>
          </wp:positionH>
          <wp:positionV relativeFrom="paragraph">
            <wp:posOffset>-99060</wp:posOffset>
          </wp:positionV>
          <wp:extent cx="1851660" cy="344724"/>
          <wp:effectExtent l="0" t="0" r="0" b="0"/>
          <wp:wrapNone/>
          <wp:docPr id="25596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660" cy="344724"/>
                  </a:xfrm>
                  <a:prstGeom prst="rect">
                    <a:avLst/>
                  </a:prstGeom>
                  <a:noFill/>
                  <a:ln>
                    <a:noFill/>
                  </a:ln>
                </pic:spPr>
              </pic:pic>
            </a:graphicData>
          </a:graphic>
        </wp:anchor>
      </w:drawing>
    </w:r>
    <w:r>
      <w:tab/>
    </w: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71566"/>
    <w:multiLevelType w:val="hybridMultilevel"/>
    <w:tmpl w:val="48B2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4A2A38"/>
    <w:multiLevelType w:val="hybridMultilevel"/>
    <w:tmpl w:val="CE6E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0"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E75443"/>
    <w:multiLevelType w:val="hybridMultilevel"/>
    <w:tmpl w:val="4F5C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633490">
    <w:abstractNumId w:val="9"/>
  </w:num>
  <w:num w:numId="2" w16cid:durableId="1191650476">
    <w:abstractNumId w:val="31"/>
  </w:num>
  <w:num w:numId="3" w16cid:durableId="1159925115">
    <w:abstractNumId w:val="27"/>
  </w:num>
  <w:num w:numId="4" w16cid:durableId="1157110818">
    <w:abstractNumId w:val="26"/>
  </w:num>
  <w:num w:numId="5" w16cid:durableId="1773890069">
    <w:abstractNumId w:val="12"/>
  </w:num>
  <w:num w:numId="6" w16cid:durableId="997150377">
    <w:abstractNumId w:val="28"/>
  </w:num>
  <w:num w:numId="7" w16cid:durableId="1281497021">
    <w:abstractNumId w:val="24"/>
  </w:num>
  <w:num w:numId="8" w16cid:durableId="1140197675">
    <w:abstractNumId w:val="13"/>
  </w:num>
  <w:num w:numId="9" w16cid:durableId="1829056509">
    <w:abstractNumId w:val="7"/>
  </w:num>
  <w:num w:numId="10" w16cid:durableId="2086999201">
    <w:abstractNumId w:val="33"/>
  </w:num>
  <w:num w:numId="11" w16cid:durableId="1867404524">
    <w:abstractNumId w:val="20"/>
  </w:num>
  <w:num w:numId="12" w16cid:durableId="256720359">
    <w:abstractNumId w:val="21"/>
  </w:num>
  <w:num w:numId="13" w16cid:durableId="221067375">
    <w:abstractNumId w:val="11"/>
  </w:num>
  <w:num w:numId="14" w16cid:durableId="1649362591">
    <w:abstractNumId w:val="25"/>
  </w:num>
  <w:num w:numId="15" w16cid:durableId="585265916">
    <w:abstractNumId w:val="4"/>
  </w:num>
  <w:num w:numId="16" w16cid:durableId="582221928">
    <w:abstractNumId w:val="10"/>
  </w:num>
  <w:num w:numId="17" w16cid:durableId="1535338941">
    <w:abstractNumId w:val="6"/>
  </w:num>
  <w:num w:numId="18" w16cid:durableId="166955060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288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6799878">
    <w:abstractNumId w:val="2"/>
  </w:num>
  <w:num w:numId="21" w16cid:durableId="105202738">
    <w:abstractNumId w:val="16"/>
  </w:num>
  <w:num w:numId="22" w16cid:durableId="1064985052">
    <w:abstractNumId w:val="8"/>
  </w:num>
  <w:num w:numId="23" w16cid:durableId="1974676542">
    <w:abstractNumId w:val="30"/>
  </w:num>
  <w:num w:numId="24" w16cid:durableId="541332593">
    <w:abstractNumId w:val="32"/>
  </w:num>
  <w:num w:numId="25" w16cid:durableId="495537366">
    <w:abstractNumId w:val="18"/>
  </w:num>
  <w:num w:numId="26" w16cid:durableId="805245019">
    <w:abstractNumId w:val="29"/>
  </w:num>
  <w:num w:numId="27" w16cid:durableId="2137942273">
    <w:abstractNumId w:val="19"/>
  </w:num>
  <w:num w:numId="28" w16cid:durableId="1681859474">
    <w:abstractNumId w:val="15"/>
  </w:num>
  <w:num w:numId="29" w16cid:durableId="591620392">
    <w:abstractNumId w:val="17"/>
  </w:num>
  <w:num w:numId="30" w16cid:durableId="1274434655">
    <w:abstractNumId w:val="3"/>
  </w:num>
  <w:num w:numId="31" w16cid:durableId="2005813098">
    <w:abstractNumId w:val="22"/>
  </w:num>
  <w:num w:numId="32" w16cid:durableId="2016616348">
    <w:abstractNumId w:val="0"/>
  </w:num>
  <w:num w:numId="33" w16cid:durableId="865750649">
    <w:abstractNumId w:val="5"/>
  </w:num>
  <w:num w:numId="34" w16cid:durableId="359164579">
    <w:abstractNumId w:val="23"/>
  </w:num>
  <w:num w:numId="35" w16cid:durableId="1521778496">
    <w:abstractNumId w:val="1"/>
  </w:num>
  <w:num w:numId="36" w16cid:durableId="13536105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30E6"/>
    <w:rsid w:val="0000492E"/>
    <w:rsid w:val="000069AC"/>
    <w:rsid w:val="00006E54"/>
    <w:rsid w:val="00011E67"/>
    <w:rsid w:val="0001235F"/>
    <w:rsid w:val="00013362"/>
    <w:rsid w:val="000143C6"/>
    <w:rsid w:val="0001496B"/>
    <w:rsid w:val="00016AAF"/>
    <w:rsid w:val="00016F28"/>
    <w:rsid w:val="0001784D"/>
    <w:rsid w:val="00017A6F"/>
    <w:rsid w:val="00017CE1"/>
    <w:rsid w:val="000208DB"/>
    <w:rsid w:val="00021977"/>
    <w:rsid w:val="000219BA"/>
    <w:rsid w:val="00023388"/>
    <w:rsid w:val="00024D9B"/>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4601D"/>
    <w:rsid w:val="00050CFD"/>
    <w:rsid w:val="0005145C"/>
    <w:rsid w:val="0005253D"/>
    <w:rsid w:val="00052B14"/>
    <w:rsid w:val="00052D52"/>
    <w:rsid w:val="00052D6C"/>
    <w:rsid w:val="000536AE"/>
    <w:rsid w:val="00054739"/>
    <w:rsid w:val="00054784"/>
    <w:rsid w:val="0005723B"/>
    <w:rsid w:val="0006029E"/>
    <w:rsid w:val="0006030A"/>
    <w:rsid w:val="00062E33"/>
    <w:rsid w:val="0006356C"/>
    <w:rsid w:val="00064363"/>
    <w:rsid w:val="0006503D"/>
    <w:rsid w:val="00070633"/>
    <w:rsid w:val="000708E5"/>
    <w:rsid w:val="00072284"/>
    <w:rsid w:val="0007364B"/>
    <w:rsid w:val="0007375E"/>
    <w:rsid w:val="00073BFD"/>
    <w:rsid w:val="00080CDB"/>
    <w:rsid w:val="00081DBE"/>
    <w:rsid w:val="00081E88"/>
    <w:rsid w:val="0008242A"/>
    <w:rsid w:val="00082B31"/>
    <w:rsid w:val="000856F5"/>
    <w:rsid w:val="00085E50"/>
    <w:rsid w:val="00087A9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B79EF"/>
    <w:rsid w:val="000C070B"/>
    <w:rsid w:val="000C3939"/>
    <w:rsid w:val="000C3DD4"/>
    <w:rsid w:val="000C5FD8"/>
    <w:rsid w:val="000D0421"/>
    <w:rsid w:val="000D1EAE"/>
    <w:rsid w:val="000D2373"/>
    <w:rsid w:val="000D3310"/>
    <w:rsid w:val="000D45CE"/>
    <w:rsid w:val="000D6893"/>
    <w:rsid w:val="000D7C1C"/>
    <w:rsid w:val="000E4258"/>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544F"/>
    <w:rsid w:val="00106E7C"/>
    <w:rsid w:val="00111FCC"/>
    <w:rsid w:val="00112296"/>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41B0"/>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77AA6"/>
    <w:rsid w:val="0018137C"/>
    <w:rsid w:val="00181D1E"/>
    <w:rsid w:val="00182FED"/>
    <w:rsid w:val="001847A4"/>
    <w:rsid w:val="0018627C"/>
    <w:rsid w:val="0018632F"/>
    <w:rsid w:val="001871F7"/>
    <w:rsid w:val="00194D05"/>
    <w:rsid w:val="00196173"/>
    <w:rsid w:val="00196E90"/>
    <w:rsid w:val="001A0149"/>
    <w:rsid w:val="001A05E9"/>
    <w:rsid w:val="001A0C55"/>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1B1"/>
    <w:rsid w:val="001D73B5"/>
    <w:rsid w:val="001D77F3"/>
    <w:rsid w:val="001E055D"/>
    <w:rsid w:val="001E17ED"/>
    <w:rsid w:val="001E181A"/>
    <w:rsid w:val="001E3799"/>
    <w:rsid w:val="001E4E15"/>
    <w:rsid w:val="001E5778"/>
    <w:rsid w:val="001E68E2"/>
    <w:rsid w:val="001F062B"/>
    <w:rsid w:val="001F1027"/>
    <w:rsid w:val="001F330F"/>
    <w:rsid w:val="001F56B0"/>
    <w:rsid w:val="001F5A36"/>
    <w:rsid w:val="001F5CF3"/>
    <w:rsid w:val="001F768B"/>
    <w:rsid w:val="002014BC"/>
    <w:rsid w:val="002022E3"/>
    <w:rsid w:val="00202428"/>
    <w:rsid w:val="00202A57"/>
    <w:rsid w:val="00204C6A"/>
    <w:rsid w:val="00205B59"/>
    <w:rsid w:val="00206C68"/>
    <w:rsid w:val="002074E4"/>
    <w:rsid w:val="0021210D"/>
    <w:rsid w:val="002200EE"/>
    <w:rsid w:val="00222BF7"/>
    <w:rsid w:val="00224153"/>
    <w:rsid w:val="00226870"/>
    <w:rsid w:val="00231605"/>
    <w:rsid w:val="002327FF"/>
    <w:rsid w:val="0023318C"/>
    <w:rsid w:val="00235245"/>
    <w:rsid w:val="002364EE"/>
    <w:rsid w:val="002372D2"/>
    <w:rsid w:val="00240124"/>
    <w:rsid w:val="00240317"/>
    <w:rsid w:val="00240C74"/>
    <w:rsid w:val="00243403"/>
    <w:rsid w:val="00244C7A"/>
    <w:rsid w:val="002457A0"/>
    <w:rsid w:val="00245CF1"/>
    <w:rsid w:val="00246B82"/>
    <w:rsid w:val="00247B43"/>
    <w:rsid w:val="00247BC3"/>
    <w:rsid w:val="0025231D"/>
    <w:rsid w:val="00254737"/>
    <w:rsid w:val="00254F46"/>
    <w:rsid w:val="002572B1"/>
    <w:rsid w:val="00260711"/>
    <w:rsid w:val="00261397"/>
    <w:rsid w:val="00261C43"/>
    <w:rsid w:val="00261D00"/>
    <w:rsid w:val="00265BF6"/>
    <w:rsid w:val="00265F60"/>
    <w:rsid w:val="0026641F"/>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4A1F"/>
    <w:rsid w:val="002B6589"/>
    <w:rsid w:val="002B67F7"/>
    <w:rsid w:val="002B79E8"/>
    <w:rsid w:val="002C0A79"/>
    <w:rsid w:val="002C203B"/>
    <w:rsid w:val="002C282F"/>
    <w:rsid w:val="002C3B10"/>
    <w:rsid w:val="002C5FB5"/>
    <w:rsid w:val="002C7B4A"/>
    <w:rsid w:val="002D13E5"/>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9E9"/>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1F68"/>
    <w:rsid w:val="003521F8"/>
    <w:rsid w:val="003530CA"/>
    <w:rsid w:val="003538C4"/>
    <w:rsid w:val="0035544F"/>
    <w:rsid w:val="00361116"/>
    <w:rsid w:val="003616B4"/>
    <w:rsid w:val="00361AF2"/>
    <w:rsid w:val="00362E38"/>
    <w:rsid w:val="00363B20"/>
    <w:rsid w:val="00364654"/>
    <w:rsid w:val="00364894"/>
    <w:rsid w:val="003668D7"/>
    <w:rsid w:val="00371C95"/>
    <w:rsid w:val="00374937"/>
    <w:rsid w:val="00380335"/>
    <w:rsid w:val="00380CD9"/>
    <w:rsid w:val="00381848"/>
    <w:rsid w:val="00381A34"/>
    <w:rsid w:val="00382290"/>
    <w:rsid w:val="00386DAB"/>
    <w:rsid w:val="00387DB9"/>
    <w:rsid w:val="003920F1"/>
    <w:rsid w:val="0039231F"/>
    <w:rsid w:val="0039459E"/>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B6886"/>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5C7C"/>
    <w:rsid w:val="003F6323"/>
    <w:rsid w:val="003F7334"/>
    <w:rsid w:val="00400ED2"/>
    <w:rsid w:val="00402A25"/>
    <w:rsid w:val="00403349"/>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50FE"/>
    <w:rsid w:val="00456B72"/>
    <w:rsid w:val="00457619"/>
    <w:rsid w:val="00457787"/>
    <w:rsid w:val="004601A0"/>
    <w:rsid w:val="004626F4"/>
    <w:rsid w:val="0046466F"/>
    <w:rsid w:val="004666A6"/>
    <w:rsid w:val="004726CE"/>
    <w:rsid w:val="00474980"/>
    <w:rsid w:val="0048028C"/>
    <w:rsid w:val="00480A5B"/>
    <w:rsid w:val="00484F61"/>
    <w:rsid w:val="00486865"/>
    <w:rsid w:val="00491228"/>
    <w:rsid w:val="00491452"/>
    <w:rsid w:val="00491CA2"/>
    <w:rsid w:val="00491DE3"/>
    <w:rsid w:val="004938DA"/>
    <w:rsid w:val="00495385"/>
    <w:rsid w:val="0049586E"/>
    <w:rsid w:val="00495C8D"/>
    <w:rsid w:val="0049683C"/>
    <w:rsid w:val="00497CBE"/>
    <w:rsid w:val="004A0B31"/>
    <w:rsid w:val="004A1ED2"/>
    <w:rsid w:val="004A29D6"/>
    <w:rsid w:val="004A31A2"/>
    <w:rsid w:val="004A3B44"/>
    <w:rsid w:val="004A5408"/>
    <w:rsid w:val="004B001E"/>
    <w:rsid w:val="004B0B56"/>
    <w:rsid w:val="004C029A"/>
    <w:rsid w:val="004C122E"/>
    <w:rsid w:val="004C296A"/>
    <w:rsid w:val="004C3F9A"/>
    <w:rsid w:val="004C6671"/>
    <w:rsid w:val="004D1323"/>
    <w:rsid w:val="004D152C"/>
    <w:rsid w:val="004D2158"/>
    <w:rsid w:val="004D4B3E"/>
    <w:rsid w:val="004D5474"/>
    <w:rsid w:val="004D54CE"/>
    <w:rsid w:val="004D56F3"/>
    <w:rsid w:val="004D714F"/>
    <w:rsid w:val="004E163B"/>
    <w:rsid w:val="004E1E9E"/>
    <w:rsid w:val="004E36A5"/>
    <w:rsid w:val="004E41A8"/>
    <w:rsid w:val="004F1FFB"/>
    <w:rsid w:val="004F20B8"/>
    <w:rsid w:val="004F24DA"/>
    <w:rsid w:val="004F28B1"/>
    <w:rsid w:val="004F413D"/>
    <w:rsid w:val="004F4CD9"/>
    <w:rsid w:val="004F586C"/>
    <w:rsid w:val="004F5B4A"/>
    <w:rsid w:val="004F5C5C"/>
    <w:rsid w:val="004F5E3B"/>
    <w:rsid w:val="0050030C"/>
    <w:rsid w:val="00500F45"/>
    <w:rsid w:val="00502666"/>
    <w:rsid w:val="00503A0E"/>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5CE5"/>
    <w:rsid w:val="005579FC"/>
    <w:rsid w:val="0056060E"/>
    <w:rsid w:val="00560BBB"/>
    <w:rsid w:val="00560CFF"/>
    <w:rsid w:val="005626AD"/>
    <w:rsid w:val="00562771"/>
    <w:rsid w:val="00563877"/>
    <w:rsid w:val="00564007"/>
    <w:rsid w:val="0056473E"/>
    <w:rsid w:val="005651F2"/>
    <w:rsid w:val="00570106"/>
    <w:rsid w:val="0057196C"/>
    <w:rsid w:val="00571FE3"/>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38B0"/>
    <w:rsid w:val="005F4D17"/>
    <w:rsid w:val="005F67AA"/>
    <w:rsid w:val="005F772A"/>
    <w:rsid w:val="005F7A6A"/>
    <w:rsid w:val="006001B2"/>
    <w:rsid w:val="00600628"/>
    <w:rsid w:val="00603BDD"/>
    <w:rsid w:val="00604673"/>
    <w:rsid w:val="00605D32"/>
    <w:rsid w:val="00607C9C"/>
    <w:rsid w:val="00611BEE"/>
    <w:rsid w:val="006145CB"/>
    <w:rsid w:val="00614CDC"/>
    <w:rsid w:val="00616699"/>
    <w:rsid w:val="00622128"/>
    <w:rsid w:val="00622B23"/>
    <w:rsid w:val="00623277"/>
    <w:rsid w:val="00623544"/>
    <w:rsid w:val="00624A96"/>
    <w:rsid w:val="0062608D"/>
    <w:rsid w:val="006279C7"/>
    <w:rsid w:val="00630A9A"/>
    <w:rsid w:val="00632425"/>
    <w:rsid w:val="00632B6E"/>
    <w:rsid w:val="00635624"/>
    <w:rsid w:val="0063627A"/>
    <w:rsid w:val="00636627"/>
    <w:rsid w:val="006374BE"/>
    <w:rsid w:val="00637F9A"/>
    <w:rsid w:val="00640FC2"/>
    <w:rsid w:val="00642364"/>
    <w:rsid w:val="00642BA8"/>
    <w:rsid w:val="00644970"/>
    <w:rsid w:val="00645475"/>
    <w:rsid w:val="006464A1"/>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3E1C"/>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38A6"/>
    <w:rsid w:val="006C4798"/>
    <w:rsid w:val="006C4F9A"/>
    <w:rsid w:val="006D3048"/>
    <w:rsid w:val="006D34D2"/>
    <w:rsid w:val="006D38C4"/>
    <w:rsid w:val="006D4AFD"/>
    <w:rsid w:val="006D577B"/>
    <w:rsid w:val="006E11BA"/>
    <w:rsid w:val="006E125A"/>
    <w:rsid w:val="006E1CD4"/>
    <w:rsid w:val="006E23B8"/>
    <w:rsid w:val="006E3A3C"/>
    <w:rsid w:val="006E4D8E"/>
    <w:rsid w:val="006E5E35"/>
    <w:rsid w:val="006E714A"/>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07BCD"/>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37D24"/>
    <w:rsid w:val="007416E8"/>
    <w:rsid w:val="00743AE1"/>
    <w:rsid w:val="00747346"/>
    <w:rsid w:val="00747438"/>
    <w:rsid w:val="00747455"/>
    <w:rsid w:val="0075020D"/>
    <w:rsid w:val="007507F1"/>
    <w:rsid w:val="007554A5"/>
    <w:rsid w:val="00757C03"/>
    <w:rsid w:val="007623BF"/>
    <w:rsid w:val="00762821"/>
    <w:rsid w:val="00764DFB"/>
    <w:rsid w:val="0076680A"/>
    <w:rsid w:val="00766A13"/>
    <w:rsid w:val="0076796A"/>
    <w:rsid w:val="007702B5"/>
    <w:rsid w:val="00773077"/>
    <w:rsid w:val="00773305"/>
    <w:rsid w:val="00777479"/>
    <w:rsid w:val="00781B1F"/>
    <w:rsid w:val="00783121"/>
    <w:rsid w:val="0078312D"/>
    <w:rsid w:val="00784D49"/>
    <w:rsid w:val="0078599E"/>
    <w:rsid w:val="00786735"/>
    <w:rsid w:val="00787276"/>
    <w:rsid w:val="007923D4"/>
    <w:rsid w:val="0079335E"/>
    <w:rsid w:val="00793506"/>
    <w:rsid w:val="00793C82"/>
    <w:rsid w:val="00794FB7"/>
    <w:rsid w:val="00795436"/>
    <w:rsid w:val="007961DE"/>
    <w:rsid w:val="007968BB"/>
    <w:rsid w:val="00796F99"/>
    <w:rsid w:val="0079705E"/>
    <w:rsid w:val="007A3A37"/>
    <w:rsid w:val="007A57DB"/>
    <w:rsid w:val="007A5F42"/>
    <w:rsid w:val="007A7EAF"/>
    <w:rsid w:val="007A7F94"/>
    <w:rsid w:val="007B3A77"/>
    <w:rsid w:val="007B4741"/>
    <w:rsid w:val="007B521E"/>
    <w:rsid w:val="007B615D"/>
    <w:rsid w:val="007B67F0"/>
    <w:rsid w:val="007C077C"/>
    <w:rsid w:val="007C2BFF"/>
    <w:rsid w:val="007C6A7C"/>
    <w:rsid w:val="007D066D"/>
    <w:rsid w:val="007D2530"/>
    <w:rsid w:val="007D2DC3"/>
    <w:rsid w:val="007D5710"/>
    <w:rsid w:val="007D5955"/>
    <w:rsid w:val="007D75CA"/>
    <w:rsid w:val="007D78FC"/>
    <w:rsid w:val="007E0779"/>
    <w:rsid w:val="007E116D"/>
    <w:rsid w:val="007E7B65"/>
    <w:rsid w:val="007E7C37"/>
    <w:rsid w:val="007F0741"/>
    <w:rsid w:val="007F138B"/>
    <w:rsid w:val="007F205D"/>
    <w:rsid w:val="007F3C0A"/>
    <w:rsid w:val="007F3E42"/>
    <w:rsid w:val="007F5F44"/>
    <w:rsid w:val="007F62E5"/>
    <w:rsid w:val="007F6D8D"/>
    <w:rsid w:val="00800DD8"/>
    <w:rsid w:val="00802C95"/>
    <w:rsid w:val="00804CA4"/>
    <w:rsid w:val="008056FE"/>
    <w:rsid w:val="00805FC3"/>
    <w:rsid w:val="00806B53"/>
    <w:rsid w:val="00810798"/>
    <w:rsid w:val="008129B2"/>
    <w:rsid w:val="00812C10"/>
    <w:rsid w:val="00812E40"/>
    <w:rsid w:val="008133D2"/>
    <w:rsid w:val="008136D2"/>
    <w:rsid w:val="00813BF4"/>
    <w:rsid w:val="00813C05"/>
    <w:rsid w:val="00816D28"/>
    <w:rsid w:val="00821097"/>
    <w:rsid w:val="00822427"/>
    <w:rsid w:val="00822C12"/>
    <w:rsid w:val="0082429D"/>
    <w:rsid w:val="00825231"/>
    <w:rsid w:val="008254AF"/>
    <w:rsid w:val="0083085A"/>
    <w:rsid w:val="0083467D"/>
    <w:rsid w:val="00835A0F"/>
    <w:rsid w:val="00835E01"/>
    <w:rsid w:val="008366AD"/>
    <w:rsid w:val="00836DB3"/>
    <w:rsid w:val="00836EA3"/>
    <w:rsid w:val="00842648"/>
    <w:rsid w:val="008428F4"/>
    <w:rsid w:val="00842DAF"/>
    <w:rsid w:val="00843D32"/>
    <w:rsid w:val="00843F1A"/>
    <w:rsid w:val="00844288"/>
    <w:rsid w:val="0084508A"/>
    <w:rsid w:val="00852031"/>
    <w:rsid w:val="00852A13"/>
    <w:rsid w:val="008539EB"/>
    <w:rsid w:val="00853CCD"/>
    <w:rsid w:val="008549B6"/>
    <w:rsid w:val="0085510F"/>
    <w:rsid w:val="00856943"/>
    <w:rsid w:val="00861315"/>
    <w:rsid w:val="00865075"/>
    <w:rsid w:val="008657C6"/>
    <w:rsid w:val="00867021"/>
    <w:rsid w:val="00867CFD"/>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1C8A"/>
    <w:rsid w:val="008A2105"/>
    <w:rsid w:val="008A4159"/>
    <w:rsid w:val="008A43B6"/>
    <w:rsid w:val="008A68EC"/>
    <w:rsid w:val="008B1D44"/>
    <w:rsid w:val="008B248C"/>
    <w:rsid w:val="008B26C6"/>
    <w:rsid w:val="008B2B87"/>
    <w:rsid w:val="008B4AB3"/>
    <w:rsid w:val="008B5CD1"/>
    <w:rsid w:val="008C3AB2"/>
    <w:rsid w:val="008C4A1F"/>
    <w:rsid w:val="008C5D1E"/>
    <w:rsid w:val="008C686B"/>
    <w:rsid w:val="008D02F8"/>
    <w:rsid w:val="008D07E4"/>
    <w:rsid w:val="008D1BC0"/>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0920"/>
    <w:rsid w:val="009013F1"/>
    <w:rsid w:val="00901D51"/>
    <w:rsid w:val="0090227C"/>
    <w:rsid w:val="00904712"/>
    <w:rsid w:val="0090510A"/>
    <w:rsid w:val="009063ED"/>
    <w:rsid w:val="009078A5"/>
    <w:rsid w:val="00910138"/>
    <w:rsid w:val="00910A77"/>
    <w:rsid w:val="00911EF9"/>
    <w:rsid w:val="009138ED"/>
    <w:rsid w:val="00920DAE"/>
    <w:rsid w:val="00921E5E"/>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478F"/>
    <w:rsid w:val="0096623D"/>
    <w:rsid w:val="009666E7"/>
    <w:rsid w:val="009702C7"/>
    <w:rsid w:val="009705D3"/>
    <w:rsid w:val="00970783"/>
    <w:rsid w:val="00974DC4"/>
    <w:rsid w:val="00974E25"/>
    <w:rsid w:val="00977DD2"/>
    <w:rsid w:val="009808E9"/>
    <w:rsid w:val="009813E8"/>
    <w:rsid w:val="009829B4"/>
    <w:rsid w:val="00983994"/>
    <w:rsid w:val="00984829"/>
    <w:rsid w:val="00986703"/>
    <w:rsid w:val="0098682E"/>
    <w:rsid w:val="00986A9F"/>
    <w:rsid w:val="009934D5"/>
    <w:rsid w:val="00995C12"/>
    <w:rsid w:val="009972F9"/>
    <w:rsid w:val="009A0B12"/>
    <w:rsid w:val="009A1646"/>
    <w:rsid w:val="009A6434"/>
    <w:rsid w:val="009A76CF"/>
    <w:rsid w:val="009A777B"/>
    <w:rsid w:val="009B0F1A"/>
    <w:rsid w:val="009B27BB"/>
    <w:rsid w:val="009B3E51"/>
    <w:rsid w:val="009B3EC4"/>
    <w:rsid w:val="009B6C99"/>
    <w:rsid w:val="009B7CD9"/>
    <w:rsid w:val="009C03A9"/>
    <w:rsid w:val="009C0FA8"/>
    <w:rsid w:val="009C3C85"/>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39C0"/>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041A"/>
    <w:rsid w:val="00A621F5"/>
    <w:rsid w:val="00A62D4D"/>
    <w:rsid w:val="00A649C1"/>
    <w:rsid w:val="00A71EA0"/>
    <w:rsid w:val="00A7242D"/>
    <w:rsid w:val="00A726AE"/>
    <w:rsid w:val="00A73E35"/>
    <w:rsid w:val="00A74651"/>
    <w:rsid w:val="00A74E3C"/>
    <w:rsid w:val="00A779E1"/>
    <w:rsid w:val="00A8098C"/>
    <w:rsid w:val="00A82301"/>
    <w:rsid w:val="00A832F0"/>
    <w:rsid w:val="00A83ABA"/>
    <w:rsid w:val="00A8689B"/>
    <w:rsid w:val="00A87C23"/>
    <w:rsid w:val="00A87DFE"/>
    <w:rsid w:val="00A908E7"/>
    <w:rsid w:val="00A91960"/>
    <w:rsid w:val="00A948D2"/>
    <w:rsid w:val="00A95682"/>
    <w:rsid w:val="00A95906"/>
    <w:rsid w:val="00A95ACC"/>
    <w:rsid w:val="00A95CDF"/>
    <w:rsid w:val="00A96940"/>
    <w:rsid w:val="00A96986"/>
    <w:rsid w:val="00AA0A39"/>
    <w:rsid w:val="00AA0E11"/>
    <w:rsid w:val="00AA2FF6"/>
    <w:rsid w:val="00AA3F0C"/>
    <w:rsid w:val="00AA470F"/>
    <w:rsid w:val="00AA5BFB"/>
    <w:rsid w:val="00AA77D4"/>
    <w:rsid w:val="00AB295C"/>
    <w:rsid w:val="00AB2FCA"/>
    <w:rsid w:val="00AB3991"/>
    <w:rsid w:val="00AB48FE"/>
    <w:rsid w:val="00AB605C"/>
    <w:rsid w:val="00AB7732"/>
    <w:rsid w:val="00AB78D7"/>
    <w:rsid w:val="00AB7AEC"/>
    <w:rsid w:val="00AC0B8B"/>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651"/>
    <w:rsid w:val="00B05C38"/>
    <w:rsid w:val="00B07E1E"/>
    <w:rsid w:val="00B12BEC"/>
    <w:rsid w:val="00B1671A"/>
    <w:rsid w:val="00B1680B"/>
    <w:rsid w:val="00B20399"/>
    <w:rsid w:val="00B203D3"/>
    <w:rsid w:val="00B210B4"/>
    <w:rsid w:val="00B23E1C"/>
    <w:rsid w:val="00B2430A"/>
    <w:rsid w:val="00B248E8"/>
    <w:rsid w:val="00B258AA"/>
    <w:rsid w:val="00B2600A"/>
    <w:rsid w:val="00B262E5"/>
    <w:rsid w:val="00B27C53"/>
    <w:rsid w:val="00B30DA5"/>
    <w:rsid w:val="00B328A8"/>
    <w:rsid w:val="00B32B9C"/>
    <w:rsid w:val="00B35FDF"/>
    <w:rsid w:val="00B37783"/>
    <w:rsid w:val="00B40CCB"/>
    <w:rsid w:val="00B41ABB"/>
    <w:rsid w:val="00B4399A"/>
    <w:rsid w:val="00B44390"/>
    <w:rsid w:val="00B44E4F"/>
    <w:rsid w:val="00B451ED"/>
    <w:rsid w:val="00B46592"/>
    <w:rsid w:val="00B46AD9"/>
    <w:rsid w:val="00B46CCD"/>
    <w:rsid w:val="00B50C1B"/>
    <w:rsid w:val="00B52BD3"/>
    <w:rsid w:val="00B53255"/>
    <w:rsid w:val="00B54075"/>
    <w:rsid w:val="00B559ED"/>
    <w:rsid w:val="00B55C5B"/>
    <w:rsid w:val="00B56D65"/>
    <w:rsid w:val="00B57439"/>
    <w:rsid w:val="00B60771"/>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52CF"/>
    <w:rsid w:val="00BE64BE"/>
    <w:rsid w:val="00BE67EC"/>
    <w:rsid w:val="00BE743F"/>
    <w:rsid w:val="00BF32AA"/>
    <w:rsid w:val="00BF3A66"/>
    <w:rsid w:val="00BF3FD5"/>
    <w:rsid w:val="00BF52BA"/>
    <w:rsid w:val="00BF59DC"/>
    <w:rsid w:val="00BF6070"/>
    <w:rsid w:val="00C019D2"/>
    <w:rsid w:val="00C01E4F"/>
    <w:rsid w:val="00C028B5"/>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45CA"/>
    <w:rsid w:val="00C3530D"/>
    <w:rsid w:val="00C37858"/>
    <w:rsid w:val="00C41C9E"/>
    <w:rsid w:val="00C444CA"/>
    <w:rsid w:val="00C44D53"/>
    <w:rsid w:val="00C4573E"/>
    <w:rsid w:val="00C46D5F"/>
    <w:rsid w:val="00C47DB1"/>
    <w:rsid w:val="00C5016B"/>
    <w:rsid w:val="00C5152B"/>
    <w:rsid w:val="00C51769"/>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0DC3"/>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E7E2F"/>
    <w:rsid w:val="00CF1882"/>
    <w:rsid w:val="00CF2684"/>
    <w:rsid w:val="00CF4403"/>
    <w:rsid w:val="00D006CB"/>
    <w:rsid w:val="00D0083C"/>
    <w:rsid w:val="00D01613"/>
    <w:rsid w:val="00D02B0E"/>
    <w:rsid w:val="00D030C7"/>
    <w:rsid w:val="00D0536B"/>
    <w:rsid w:val="00D05E7A"/>
    <w:rsid w:val="00D060BA"/>
    <w:rsid w:val="00D11171"/>
    <w:rsid w:val="00D11FB4"/>
    <w:rsid w:val="00D126BD"/>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712"/>
    <w:rsid w:val="00D72BDF"/>
    <w:rsid w:val="00D75143"/>
    <w:rsid w:val="00D75422"/>
    <w:rsid w:val="00D76991"/>
    <w:rsid w:val="00D76C49"/>
    <w:rsid w:val="00D80E27"/>
    <w:rsid w:val="00D81F77"/>
    <w:rsid w:val="00D82AD9"/>
    <w:rsid w:val="00D839E4"/>
    <w:rsid w:val="00D851ED"/>
    <w:rsid w:val="00D86FFB"/>
    <w:rsid w:val="00D87FA5"/>
    <w:rsid w:val="00D926CC"/>
    <w:rsid w:val="00D932BA"/>
    <w:rsid w:val="00D9359A"/>
    <w:rsid w:val="00D94AA0"/>
    <w:rsid w:val="00DA4DD7"/>
    <w:rsid w:val="00DA6FFC"/>
    <w:rsid w:val="00DB014F"/>
    <w:rsid w:val="00DB2465"/>
    <w:rsid w:val="00DB38EF"/>
    <w:rsid w:val="00DB6EF0"/>
    <w:rsid w:val="00DB7753"/>
    <w:rsid w:val="00DB79C4"/>
    <w:rsid w:val="00DB7BC8"/>
    <w:rsid w:val="00DC075B"/>
    <w:rsid w:val="00DC278F"/>
    <w:rsid w:val="00DC356B"/>
    <w:rsid w:val="00DC356F"/>
    <w:rsid w:val="00DC3A02"/>
    <w:rsid w:val="00DC3D14"/>
    <w:rsid w:val="00DC503B"/>
    <w:rsid w:val="00DC51DD"/>
    <w:rsid w:val="00DC78FD"/>
    <w:rsid w:val="00DD1E51"/>
    <w:rsid w:val="00DD7B47"/>
    <w:rsid w:val="00DE0949"/>
    <w:rsid w:val="00DE18E7"/>
    <w:rsid w:val="00DE20AA"/>
    <w:rsid w:val="00DE328E"/>
    <w:rsid w:val="00DF2290"/>
    <w:rsid w:val="00DF24FC"/>
    <w:rsid w:val="00DF5215"/>
    <w:rsid w:val="00DF54C1"/>
    <w:rsid w:val="00DF5EAD"/>
    <w:rsid w:val="00DF6624"/>
    <w:rsid w:val="00DF6838"/>
    <w:rsid w:val="00E001A4"/>
    <w:rsid w:val="00E018F6"/>
    <w:rsid w:val="00E01E5F"/>
    <w:rsid w:val="00E0286E"/>
    <w:rsid w:val="00E02BDD"/>
    <w:rsid w:val="00E033DD"/>
    <w:rsid w:val="00E03E49"/>
    <w:rsid w:val="00E055B4"/>
    <w:rsid w:val="00E057C4"/>
    <w:rsid w:val="00E0681C"/>
    <w:rsid w:val="00E07A4B"/>
    <w:rsid w:val="00E10ADE"/>
    <w:rsid w:val="00E11B5E"/>
    <w:rsid w:val="00E12603"/>
    <w:rsid w:val="00E12CD0"/>
    <w:rsid w:val="00E14886"/>
    <w:rsid w:val="00E1506D"/>
    <w:rsid w:val="00E1550E"/>
    <w:rsid w:val="00E15CE1"/>
    <w:rsid w:val="00E16C89"/>
    <w:rsid w:val="00E16FDE"/>
    <w:rsid w:val="00E211B7"/>
    <w:rsid w:val="00E242E2"/>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96E0F"/>
    <w:rsid w:val="00EA002C"/>
    <w:rsid w:val="00EA0A98"/>
    <w:rsid w:val="00EA121E"/>
    <w:rsid w:val="00EA1886"/>
    <w:rsid w:val="00EA1A92"/>
    <w:rsid w:val="00EA232B"/>
    <w:rsid w:val="00EA3564"/>
    <w:rsid w:val="00EA3D62"/>
    <w:rsid w:val="00EA4117"/>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0B6E"/>
    <w:rsid w:val="00EE105C"/>
    <w:rsid w:val="00EE31E1"/>
    <w:rsid w:val="00EE32FD"/>
    <w:rsid w:val="00EE49F5"/>
    <w:rsid w:val="00EE5E24"/>
    <w:rsid w:val="00EE6CC2"/>
    <w:rsid w:val="00EE7C27"/>
    <w:rsid w:val="00EF01F4"/>
    <w:rsid w:val="00EF19B2"/>
    <w:rsid w:val="00EF5F69"/>
    <w:rsid w:val="00EF64EF"/>
    <w:rsid w:val="00F004B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5237"/>
    <w:rsid w:val="00F36123"/>
    <w:rsid w:val="00F37DBF"/>
    <w:rsid w:val="00F4123D"/>
    <w:rsid w:val="00F41A52"/>
    <w:rsid w:val="00F41F99"/>
    <w:rsid w:val="00F42A37"/>
    <w:rsid w:val="00F4524E"/>
    <w:rsid w:val="00F45A3A"/>
    <w:rsid w:val="00F46FF7"/>
    <w:rsid w:val="00F51130"/>
    <w:rsid w:val="00F51650"/>
    <w:rsid w:val="00F5241D"/>
    <w:rsid w:val="00F551AA"/>
    <w:rsid w:val="00F55EF4"/>
    <w:rsid w:val="00F607CD"/>
    <w:rsid w:val="00F60997"/>
    <w:rsid w:val="00F64428"/>
    <w:rsid w:val="00F64D13"/>
    <w:rsid w:val="00F64D46"/>
    <w:rsid w:val="00F66E08"/>
    <w:rsid w:val="00F67068"/>
    <w:rsid w:val="00F705B9"/>
    <w:rsid w:val="00F70DE7"/>
    <w:rsid w:val="00F72D08"/>
    <w:rsid w:val="00F74446"/>
    <w:rsid w:val="00F74BC7"/>
    <w:rsid w:val="00F74F73"/>
    <w:rsid w:val="00F75054"/>
    <w:rsid w:val="00F755C8"/>
    <w:rsid w:val="00F77381"/>
    <w:rsid w:val="00F80600"/>
    <w:rsid w:val="00F845E2"/>
    <w:rsid w:val="00F8714F"/>
    <w:rsid w:val="00F87CC5"/>
    <w:rsid w:val="00F9382C"/>
    <w:rsid w:val="00F93B77"/>
    <w:rsid w:val="00F94750"/>
    <w:rsid w:val="00F9526F"/>
    <w:rsid w:val="00F97CE3"/>
    <w:rsid w:val="00FA5DD0"/>
    <w:rsid w:val="00FA7769"/>
    <w:rsid w:val="00FB07FE"/>
    <w:rsid w:val="00FB121D"/>
    <w:rsid w:val="00FB2477"/>
    <w:rsid w:val="00FB2FCC"/>
    <w:rsid w:val="00FB367A"/>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 w:type="paragraph" w:styleId="NormalWeb">
    <w:name w:val="Normal (Web)"/>
    <w:basedOn w:val="Normal"/>
    <w:uiPriority w:val="99"/>
    <w:semiHidden/>
    <w:unhideWhenUsed/>
    <w:rsid w:val="00DB79C4"/>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234364712">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684677450">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47285096">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01009165">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792279834">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36918547">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 w:id="21100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3-UDP-Specification/td-p/1263288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80231-f1-2021-udp-specifica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1</TotalTime>
  <Pages>1</Pages>
  <Words>9111</Words>
  <Characters>51934</Characters>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2023-06-15T08:50:00Z</dcterms:created>
  <dcterms:modified xsi:type="dcterms:W3CDTF">2023-06-15T08:51:00Z</dcterms:modified>
</cp:coreProperties>
</file>