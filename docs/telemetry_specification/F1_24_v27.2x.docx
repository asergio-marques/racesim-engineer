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F795" w14:textId="0F5BF8FD" w:rsidR="0093731C" w:rsidRPr="00DB79C4" w:rsidRDefault="00CA29F8" w:rsidP="007308B5">
      <w:pPr>
        <w:pStyle w:val="Title"/>
        <w:rPr>
          <w:b/>
        </w:rPr>
      </w:pPr>
      <w:r w:rsidRPr="00DB79C4">
        <w:rPr>
          <w:b/>
        </w:rPr>
        <w:t xml:space="preserve">Data Output from </w:t>
      </w:r>
      <w:r w:rsidR="00DB79C4" w:rsidRPr="00DB79C4">
        <w:rPr>
          <w:rFonts w:cs="Segoe UI"/>
          <w:b/>
        </w:rPr>
        <w:t>F1® 2</w:t>
      </w:r>
      <w:r w:rsidR="00277A9D">
        <w:rPr>
          <w:rFonts w:cs="Segoe UI"/>
          <w:b/>
        </w:rPr>
        <w:t>4</w:t>
      </w:r>
      <w:r w:rsidR="00DB79C4" w:rsidRPr="00DB79C4">
        <w:rPr>
          <w:rFonts w:cs="Segoe UI"/>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4927360E" w14:textId="7BFD95AF" w:rsidR="009C3C85"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32899375" w:history="1">
            <w:r w:rsidR="009C3C85" w:rsidRPr="009C4A3B">
              <w:rPr>
                <w:rStyle w:val="Hyperlink"/>
                <w:noProof/>
              </w:rPr>
              <w:t>Overview</w:t>
            </w:r>
            <w:r w:rsidR="009C3C85">
              <w:rPr>
                <w:noProof/>
                <w:webHidden/>
              </w:rPr>
              <w:tab/>
            </w:r>
            <w:r w:rsidR="009C3C85">
              <w:rPr>
                <w:noProof/>
                <w:webHidden/>
              </w:rPr>
              <w:fldChar w:fldCharType="begin"/>
            </w:r>
            <w:r w:rsidR="009C3C85">
              <w:rPr>
                <w:noProof/>
                <w:webHidden/>
              </w:rPr>
              <w:instrText xml:space="preserve"> PAGEREF _Toc132899375 \h </w:instrText>
            </w:r>
            <w:r w:rsidR="009C3C85">
              <w:rPr>
                <w:noProof/>
                <w:webHidden/>
              </w:rPr>
            </w:r>
            <w:r w:rsidR="009C3C85">
              <w:rPr>
                <w:noProof/>
                <w:webHidden/>
              </w:rPr>
              <w:fldChar w:fldCharType="separate"/>
            </w:r>
            <w:r w:rsidR="007B730B">
              <w:rPr>
                <w:noProof/>
                <w:webHidden/>
              </w:rPr>
              <w:t>1</w:t>
            </w:r>
            <w:r w:rsidR="009C3C85">
              <w:rPr>
                <w:noProof/>
                <w:webHidden/>
              </w:rPr>
              <w:fldChar w:fldCharType="end"/>
            </w:r>
          </w:hyperlink>
        </w:p>
        <w:p w14:paraId="00519BDE" w14:textId="39BF83B6" w:rsidR="009C3C85" w:rsidRDefault="007B730B">
          <w:pPr>
            <w:pStyle w:val="TOC1"/>
            <w:tabs>
              <w:tab w:val="right" w:leader="dot" w:pos="9016"/>
            </w:tabs>
            <w:rPr>
              <w:rFonts w:asciiTheme="minorHAnsi" w:eastAsiaTheme="minorEastAsia" w:hAnsiTheme="minorHAnsi" w:cstheme="minorBidi"/>
              <w:noProof/>
              <w:sz w:val="22"/>
              <w:szCs w:val="22"/>
              <w:lang w:eastAsia="en-GB"/>
            </w:rPr>
          </w:pPr>
          <w:hyperlink w:anchor="_Toc132899376" w:history="1">
            <w:r w:rsidR="009C3C85" w:rsidRPr="009C4A3B">
              <w:rPr>
                <w:rStyle w:val="Hyperlink"/>
                <w:noProof/>
              </w:rPr>
              <w:t>Packet Information</w:t>
            </w:r>
            <w:r w:rsidR="009C3C85">
              <w:rPr>
                <w:noProof/>
                <w:webHidden/>
              </w:rPr>
              <w:tab/>
            </w:r>
            <w:r w:rsidR="009C3C85">
              <w:rPr>
                <w:noProof/>
                <w:webHidden/>
              </w:rPr>
              <w:fldChar w:fldCharType="begin"/>
            </w:r>
            <w:r w:rsidR="009C3C85">
              <w:rPr>
                <w:noProof/>
                <w:webHidden/>
              </w:rPr>
              <w:instrText xml:space="preserve"> PAGEREF _Toc132899376 \h </w:instrText>
            </w:r>
            <w:r w:rsidR="009C3C85">
              <w:rPr>
                <w:noProof/>
                <w:webHidden/>
              </w:rPr>
            </w:r>
            <w:r w:rsidR="009C3C85">
              <w:rPr>
                <w:noProof/>
                <w:webHidden/>
              </w:rPr>
              <w:fldChar w:fldCharType="separate"/>
            </w:r>
            <w:r>
              <w:rPr>
                <w:noProof/>
                <w:webHidden/>
              </w:rPr>
              <w:t>2</w:t>
            </w:r>
            <w:r w:rsidR="009C3C85">
              <w:rPr>
                <w:noProof/>
                <w:webHidden/>
              </w:rPr>
              <w:fldChar w:fldCharType="end"/>
            </w:r>
          </w:hyperlink>
        </w:p>
        <w:p w14:paraId="55D552E3" w14:textId="1889C609" w:rsidR="009C3C85" w:rsidRDefault="007B730B">
          <w:pPr>
            <w:pStyle w:val="TOC1"/>
            <w:tabs>
              <w:tab w:val="right" w:leader="dot" w:pos="9016"/>
            </w:tabs>
            <w:rPr>
              <w:rFonts w:asciiTheme="minorHAnsi" w:eastAsiaTheme="minorEastAsia" w:hAnsiTheme="minorHAnsi" w:cstheme="minorBidi"/>
              <w:noProof/>
              <w:sz w:val="22"/>
              <w:szCs w:val="22"/>
              <w:lang w:eastAsia="en-GB"/>
            </w:rPr>
          </w:pPr>
          <w:hyperlink w:anchor="_Toc132899377" w:history="1">
            <w:r w:rsidR="009C3C85" w:rsidRPr="009C4A3B">
              <w:rPr>
                <w:rStyle w:val="Hyperlink"/>
                <w:noProof/>
              </w:rPr>
              <w:t>FAQS</w:t>
            </w:r>
            <w:r w:rsidR="009C3C85">
              <w:rPr>
                <w:noProof/>
                <w:webHidden/>
              </w:rPr>
              <w:tab/>
            </w:r>
            <w:r w:rsidR="009C3C85">
              <w:rPr>
                <w:noProof/>
                <w:webHidden/>
              </w:rPr>
              <w:fldChar w:fldCharType="begin"/>
            </w:r>
            <w:r w:rsidR="009C3C85">
              <w:rPr>
                <w:noProof/>
                <w:webHidden/>
              </w:rPr>
              <w:instrText xml:space="preserve"> PAGEREF _Toc132899377 \h </w:instrText>
            </w:r>
            <w:r w:rsidR="009C3C85">
              <w:rPr>
                <w:noProof/>
                <w:webHidden/>
              </w:rPr>
            </w:r>
            <w:r w:rsidR="009C3C85">
              <w:rPr>
                <w:noProof/>
                <w:webHidden/>
              </w:rPr>
              <w:fldChar w:fldCharType="separate"/>
            </w:r>
            <w:r>
              <w:rPr>
                <w:noProof/>
                <w:webHidden/>
              </w:rPr>
              <w:t>18</w:t>
            </w:r>
            <w:r w:rsidR="009C3C85">
              <w:rPr>
                <w:noProof/>
                <w:webHidden/>
              </w:rPr>
              <w:fldChar w:fldCharType="end"/>
            </w:r>
          </w:hyperlink>
        </w:p>
        <w:p w14:paraId="73D9B3FE" w14:textId="07BBA8C8" w:rsidR="009C3C85" w:rsidRDefault="007B730B">
          <w:pPr>
            <w:pStyle w:val="TOC1"/>
            <w:tabs>
              <w:tab w:val="right" w:leader="dot" w:pos="9016"/>
            </w:tabs>
            <w:rPr>
              <w:rFonts w:asciiTheme="minorHAnsi" w:eastAsiaTheme="minorEastAsia" w:hAnsiTheme="minorHAnsi" w:cstheme="minorBidi"/>
              <w:noProof/>
              <w:sz w:val="22"/>
              <w:szCs w:val="22"/>
              <w:lang w:eastAsia="en-GB"/>
            </w:rPr>
          </w:pPr>
          <w:hyperlink w:anchor="_Toc132899378" w:history="1">
            <w:r w:rsidR="009C3C85" w:rsidRPr="009C4A3B">
              <w:rPr>
                <w:rStyle w:val="Hyperlink"/>
                <w:noProof/>
              </w:rPr>
              <w:t>Appendices</w:t>
            </w:r>
            <w:r w:rsidR="009C3C85">
              <w:rPr>
                <w:noProof/>
                <w:webHidden/>
              </w:rPr>
              <w:tab/>
            </w:r>
            <w:r w:rsidR="009C3C85">
              <w:rPr>
                <w:noProof/>
                <w:webHidden/>
              </w:rPr>
              <w:fldChar w:fldCharType="begin"/>
            </w:r>
            <w:r w:rsidR="009C3C85">
              <w:rPr>
                <w:noProof/>
                <w:webHidden/>
              </w:rPr>
              <w:instrText xml:space="preserve"> PAGEREF _Toc132899378 \h </w:instrText>
            </w:r>
            <w:r w:rsidR="009C3C85">
              <w:rPr>
                <w:noProof/>
                <w:webHidden/>
              </w:rPr>
            </w:r>
            <w:r w:rsidR="009C3C85">
              <w:rPr>
                <w:noProof/>
                <w:webHidden/>
              </w:rPr>
              <w:fldChar w:fldCharType="separate"/>
            </w:r>
            <w:r>
              <w:rPr>
                <w:noProof/>
                <w:webHidden/>
              </w:rPr>
              <w:t>23</w:t>
            </w:r>
            <w:r w:rsidR="009C3C85">
              <w:rPr>
                <w:noProof/>
                <w:webHidden/>
              </w:rPr>
              <w:fldChar w:fldCharType="end"/>
            </w:r>
          </w:hyperlink>
        </w:p>
        <w:p w14:paraId="01DB0439" w14:textId="7E8FC014" w:rsidR="009C3C85" w:rsidRDefault="007B730B">
          <w:pPr>
            <w:pStyle w:val="TOC1"/>
            <w:tabs>
              <w:tab w:val="right" w:leader="dot" w:pos="9016"/>
            </w:tabs>
            <w:rPr>
              <w:rFonts w:asciiTheme="minorHAnsi" w:eastAsiaTheme="minorEastAsia" w:hAnsiTheme="minorHAnsi" w:cstheme="minorBidi"/>
              <w:noProof/>
              <w:sz w:val="22"/>
              <w:szCs w:val="22"/>
              <w:lang w:eastAsia="en-GB"/>
            </w:rPr>
          </w:pPr>
          <w:hyperlink w:anchor="_Toc132899379" w:history="1">
            <w:r w:rsidR="009C3C85" w:rsidRPr="009C4A3B">
              <w:rPr>
                <w:rStyle w:val="Hyperlink"/>
                <w:noProof/>
              </w:rPr>
              <w:t>Legal Notice</w:t>
            </w:r>
            <w:r w:rsidR="009C3C85">
              <w:rPr>
                <w:noProof/>
                <w:webHidden/>
              </w:rPr>
              <w:tab/>
            </w:r>
            <w:r w:rsidR="009C3C85">
              <w:rPr>
                <w:noProof/>
                <w:webHidden/>
              </w:rPr>
              <w:fldChar w:fldCharType="begin"/>
            </w:r>
            <w:r w:rsidR="009C3C85">
              <w:rPr>
                <w:noProof/>
                <w:webHidden/>
              </w:rPr>
              <w:instrText xml:space="preserve"> PAGEREF _Toc132899379 \h </w:instrText>
            </w:r>
            <w:r w:rsidR="009C3C85">
              <w:rPr>
                <w:noProof/>
                <w:webHidden/>
              </w:rPr>
            </w:r>
            <w:r w:rsidR="009C3C85">
              <w:rPr>
                <w:noProof/>
                <w:webHidden/>
              </w:rPr>
              <w:fldChar w:fldCharType="separate"/>
            </w:r>
            <w:r>
              <w:rPr>
                <w:noProof/>
                <w:webHidden/>
              </w:rPr>
              <w:t>32</w:t>
            </w:r>
            <w:r w:rsidR="009C3C85">
              <w:rPr>
                <w:noProof/>
                <w:webHidden/>
              </w:rPr>
              <w:fldChar w:fldCharType="end"/>
            </w:r>
          </w:hyperlink>
        </w:p>
        <w:p w14:paraId="2C3E7B3F" w14:textId="4A3DB661"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32899375"/>
      <w:r w:rsidRPr="007308B5">
        <w:t>Overview</w:t>
      </w:r>
      <w:bookmarkEnd w:id="0"/>
    </w:p>
    <w:p w14:paraId="599FEEF4" w14:textId="77777777" w:rsidR="00AE2BE5" w:rsidRDefault="00AE2BE5" w:rsidP="00AE2BE5"/>
    <w:p w14:paraId="679EE81F" w14:textId="4D948266" w:rsidR="00AE2BE5" w:rsidRDefault="00AE2BE5" w:rsidP="00AE2BE5">
      <w:r w:rsidRPr="007308B5">
        <w:t xml:space="preserve">The </w:t>
      </w:r>
      <w:r w:rsidR="00DB79C4" w:rsidRPr="00DB79C4">
        <w:t>F1® 2</w:t>
      </w:r>
      <w:r w:rsidR="00277A9D">
        <w:t>4</w:t>
      </w:r>
      <w:r w:rsidR="00DB79C4" w:rsidRPr="00DB79C4">
        <w:t xml:space="preserve"> Game</w:t>
      </w:r>
      <w:r w:rsidRPr="007308B5">
        <w:t xml:space="preserve"> support</w:t>
      </w:r>
      <w:r w:rsidR="00DB79C4">
        <w:t>s</w:t>
      </w:r>
      <w:r w:rsidRPr="007308B5">
        <w:t xml:space="preserve">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28F3EC7B"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 xml:space="preserve">with the </w:t>
      </w:r>
      <w:r w:rsidR="00DB79C4" w:rsidRPr="00DB79C4">
        <w:t>F1® 2</w:t>
      </w:r>
      <w:r w:rsidR="00277A9D">
        <w:t>4</w:t>
      </w:r>
      <w:r w:rsidR="00DB79C4" w:rsidRPr="00DB79C4">
        <w:t xml:space="preserve"> Game</w:t>
      </w:r>
      <w:r w:rsidRPr="007308B5">
        <w:t>.</w:t>
      </w:r>
      <w:r>
        <w:t xml:space="preserve"> </w:t>
      </w:r>
    </w:p>
    <w:p w14:paraId="6BF7E3CF" w14:textId="1FEB6EFE" w:rsidR="00AE2BE5" w:rsidRDefault="00AE2BE5" w:rsidP="00AE2BE5"/>
    <w:p w14:paraId="260DC43E" w14:textId="40124D78"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68BDD391" w:rsidR="00D82AD9" w:rsidRDefault="00D82AD9" w:rsidP="00D82AD9">
      <w:r>
        <w:t xml:space="preserve">If you cannot find the information that you require then please contact the team via the official forum thread listed above. For any bugs with the UDP system, please post a new bug report on the </w:t>
      </w:r>
      <w:r w:rsidR="00DB79C4" w:rsidRPr="00DB79C4">
        <w:t>F1® 2</w:t>
      </w:r>
      <w:r w:rsidR="00277A9D">
        <w:t>4</w:t>
      </w:r>
      <w:r w:rsidR="00DB79C4" w:rsidRPr="00DB79C4">
        <w:t xml:space="preserve"> Game </w:t>
      </w:r>
      <w:r>
        <w:t xml:space="preserve">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32899376"/>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3390"/>
      </w:tblGrid>
      <w:tr w:rsidR="00261C43" w14:paraId="6FA6B6E0" w14:textId="77777777" w:rsidTr="007D75CA">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3390"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7D75CA">
        <w:tc>
          <w:tcPr>
            <w:tcW w:w="1668" w:type="dxa"/>
          </w:tcPr>
          <w:p w14:paraId="69C2AE60" w14:textId="77777777" w:rsidR="00261C43" w:rsidRPr="002F73F2" w:rsidRDefault="00261C43" w:rsidP="00181D1E">
            <w:pPr>
              <w:rPr>
                <w:sz w:val="18"/>
              </w:rPr>
            </w:pPr>
            <w:r w:rsidRPr="002F73F2">
              <w:rPr>
                <w:sz w:val="18"/>
              </w:rPr>
              <w:t>uint8</w:t>
            </w:r>
          </w:p>
        </w:tc>
        <w:tc>
          <w:tcPr>
            <w:tcW w:w="3390"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7D75CA">
        <w:tc>
          <w:tcPr>
            <w:tcW w:w="1668" w:type="dxa"/>
          </w:tcPr>
          <w:p w14:paraId="60A3B049" w14:textId="77777777" w:rsidR="00261C43" w:rsidRPr="002F73F2" w:rsidRDefault="00261C43" w:rsidP="00181D1E">
            <w:pPr>
              <w:rPr>
                <w:sz w:val="18"/>
              </w:rPr>
            </w:pPr>
            <w:r w:rsidRPr="002F73F2">
              <w:rPr>
                <w:sz w:val="18"/>
              </w:rPr>
              <w:t>int8</w:t>
            </w:r>
          </w:p>
        </w:tc>
        <w:tc>
          <w:tcPr>
            <w:tcW w:w="3390"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7D75CA">
        <w:tc>
          <w:tcPr>
            <w:tcW w:w="1668" w:type="dxa"/>
          </w:tcPr>
          <w:p w14:paraId="74154E8A" w14:textId="77777777" w:rsidR="00261C43" w:rsidRPr="002F73F2" w:rsidRDefault="00261C43" w:rsidP="00181D1E">
            <w:pPr>
              <w:rPr>
                <w:sz w:val="18"/>
              </w:rPr>
            </w:pPr>
            <w:r w:rsidRPr="002F73F2">
              <w:rPr>
                <w:sz w:val="18"/>
              </w:rPr>
              <w:t>uint16</w:t>
            </w:r>
          </w:p>
        </w:tc>
        <w:tc>
          <w:tcPr>
            <w:tcW w:w="3390"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7D75CA">
        <w:tc>
          <w:tcPr>
            <w:tcW w:w="1668" w:type="dxa"/>
          </w:tcPr>
          <w:p w14:paraId="1A406982" w14:textId="77777777" w:rsidR="00261C43" w:rsidRPr="002F73F2" w:rsidRDefault="00261C43" w:rsidP="00181D1E">
            <w:pPr>
              <w:rPr>
                <w:sz w:val="18"/>
              </w:rPr>
            </w:pPr>
            <w:r w:rsidRPr="002F73F2">
              <w:rPr>
                <w:sz w:val="18"/>
              </w:rPr>
              <w:t>int16</w:t>
            </w:r>
          </w:p>
        </w:tc>
        <w:tc>
          <w:tcPr>
            <w:tcW w:w="3390"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7D75CA">
        <w:tc>
          <w:tcPr>
            <w:tcW w:w="1668" w:type="dxa"/>
          </w:tcPr>
          <w:p w14:paraId="5E9A8DE2" w14:textId="06554884" w:rsidR="00EE5E24" w:rsidRPr="002F73F2" w:rsidRDefault="00EE5E24" w:rsidP="00181D1E">
            <w:pPr>
              <w:rPr>
                <w:sz w:val="18"/>
              </w:rPr>
            </w:pPr>
            <w:r>
              <w:rPr>
                <w:sz w:val="18"/>
              </w:rPr>
              <w:t>uint32</w:t>
            </w:r>
          </w:p>
        </w:tc>
        <w:tc>
          <w:tcPr>
            <w:tcW w:w="3390"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7D75CA">
        <w:tc>
          <w:tcPr>
            <w:tcW w:w="1668" w:type="dxa"/>
          </w:tcPr>
          <w:p w14:paraId="30FCDB40" w14:textId="77777777" w:rsidR="00261C43" w:rsidRPr="002F73F2" w:rsidRDefault="00261C43" w:rsidP="00181D1E">
            <w:pPr>
              <w:rPr>
                <w:sz w:val="18"/>
              </w:rPr>
            </w:pPr>
            <w:r w:rsidRPr="002F73F2">
              <w:rPr>
                <w:sz w:val="18"/>
              </w:rPr>
              <w:t>float</w:t>
            </w:r>
          </w:p>
        </w:tc>
        <w:tc>
          <w:tcPr>
            <w:tcW w:w="3390" w:type="dxa"/>
          </w:tcPr>
          <w:p w14:paraId="6F73E69C" w14:textId="77777777" w:rsidR="00261C43" w:rsidRPr="002F73F2" w:rsidRDefault="00261C43" w:rsidP="00181D1E">
            <w:pPr>
              <w:rPr>
                <w:sz w:val="18"/>
              </w:rPr>
            </w:pPr>
            <w:r w:rsidRPr="002F73F2">
              <w:rPr>
                <w:sz w:val="18"/>
              </w:rPr>
              <w:t>Floating point (32-bit)</w:t>
            </w:r>
          </w:p>
        </w:tc>
      </w:tr>
      <w:tr w:rsidR="007D75CA" w14:paraId="55CCE721" w14:textId="77777777" w:rsidTr="007D75CA">
        <w:tc>
          <w:tcPr>
            <w:tcW w:w="1668" w:type="dxa"/>
          </w:tcPr>
          <w:p w14:paraId="10057ED9" w14:textId="3889FC08" w:rsidR="007D75CA" w:rsidRPr="002F73F2" w:rsidRDefault="004E2126" w:rsidP="00181D1E">
            <w:pPr>
              <w:rPr>
                <w:sz w:val="18"/>
              </w:rPr>
            </w:pPr>
            <w:r>
              <w:rPr>
                <w:sz w:val="18"/>
              </w:rPr>
              <w:t>d</w:t>
            </w:r>
            <w:r w:rsidR="007D75CA">
              <w:rPr>
                <w:sz w:val="18"/>
              </w:rPr>
              <w:t>ouble</w:t>
            </w:r>
          </w:p>
        </w:tc>
        <w:tc>
          <w:tcPr>
            <w:tcW w:w="3390" w:type="dxa"/>
          </w:tcPr>
          <w:p w14:paraId="3DE00281" w14:textId="745BA9F3" w:rsidR="007D75CA" w:rsidRPr="002F73F2" w:rsidRDefault="007D75CA" w:rsidP="00181D1E">
            <w:pPr>
              <w:rPr>
                <w:sz w:val="18"/>
              </w:rPr>
            </w:pPr>
            <w:r>
              <w:rPr>
                <w:sz w:val="18"/>
              </w:rPr>
              <w:t>Double-precision floating point (64-bit)</w:t>
            </w:r>
          </w:p>
        </w:tc>
      </w:tr>
      <w:tr w:rsidR="00261C43" w14:paraId="0F606CCD" w14:textId="77777777" w:rsidTr="007D75CA">
        <w:tc>
          <w:tcPr>
            <w:tcW w:w="1668" w:type="dxa"/>
          </w:tcPr>
          <w:p w14:paraId="0A9DF743" w14:textId="77777777" w:rsidR="00261C43" w:rsidRPr="002F73F2" w:rsidRDefault="00261C43" w:rsidP="00181D1E">
            <w:pPr>
              <w:rPr>
                <w:sz w:val="18"/>
              </w:rPr>
            </w:pPr>
            <w:r w:rsidRPr="002F73F2">
              <w:rPr>
                <w:sz w:val="18"/>
              </w:rPr>
              <w:t>uint64</w:t>
            </w:r>
          </w:p>
        </w:tc>
        <w:tc>
          <w:tcPr>
            <w:tcW w:w="3390" w:type="dxa"/>
          </w:tcPr>
          <w:p w14:paraId="69236ED9" w14:textId="77777777" w:rsidR="00261C43" w:rsidRPr="002F73F2" w:rsidRDefault="00261C43" w:rsidP="00181D1E">
            <w:pPr>
              <w:rPr>
                <w:sz w:val="18"/>
              </w:rPr>
            </w:pPr>
            <w:r w:rsidRPr="002F73F2">
              <w:rPr>
                <w:sz w:val="18"/>
              </w:rPr>
              <w:t>Unsigned 64-bit integer</w:t>
            </w:r>
          </w:p>
        </w:tc>
      </w:tr>
      <w:tr w:rsidR="007D75CA" w14:paraId="5D57D93D" w14:textId="77777777" w:rsidTr="007D75CA">
        <w:tc>
          <w:tcPr>
            <w:tcW w:w="1668" w:type="dxa"/>
          </w:tcPr>
          <w:p w14:paraId="4B65BB62" w14:textId="54DD65FE" w:rsidR="007D75CA" w:rsidRPr="002F73F2" w:rsidRDefault="007D75CA" w:rsidP="00181D1E">
            <w:pPr>
              <w:rPr>
                <w:sz w:val="18"/>
              </w:rPr>
            </w:pPr>
            <w:r>
              <w:rPr>
                <w:sz w:val="18"/>
              </w:rPr>
              <w:t>char</w:t>
            </w:r>
          </w:p>
        </w:tc>
        <w:tc>
          <w:tcPr>
            <w:tcW w:w="3390" w:type="dxa"/>
          </w:tcPr>
          <w:p w14:paraId="18D27825" w14:textId="64DDFBE6" w:rsidR="007D75CA" w:rsidRPr="002F73F2" w:rsidRDefault="007D75CA" w:rsidP="00181D1E">
            <w:pPr>
              <w:rPr>
                <w:sz w:val="18"/>
              </w:rPr>
            </w:pPr>
            <w:r>
              <w:rPr>
                <w:sz w:val="18"/>
              </w:rPr>
              <w:t>Character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6CDAEAAD"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277A9D">
        <w:t>4</w:t>
      </w:r>
    </w:p>
    <w:p w14:paraId="090F3857" w14:textId="6955964D" w:rsidR="002D13E5" w:rsidRDefault="002D13E5" w:rsidP="00FD3B3E">
      <w:pPr>
        <w:pStyle w:val="Code"/>
      </w:pPr>
      <w:r w:rsidRPr="00FD3B3E">
        <w:t xml:space="preserve">    uint8     m_game</w:t>
      </w:r>
      <w:r>
        <w:t>Year</w:t>
      </w:r>
      <w:r w:rsidRPr="00FD3B3E">
        <w:t xml:space="preserve">;        </w:t>
      </w:r>
      <w:r>
        <w:t xml:space="preserve">        </w:t>
      </w:r>
      <w:r w:rsidRPr="00FD3B3E">
        <w:t xml:space="preserve">// </w:t>
      </w:r>
      <w:r w:rsidRPr="002D13E5">
        <w:t>Game year - last two digits e.g. 2</w:t>
      </w:r>
      <w:r w:rsidR="00277A9D">
        <w:t>4</w:t>
      </w:r>
    </w:p>
    <w:p w14:paraId="33A214FE" w14:textId="43B4C5A6"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11678DC6" w14:textId="77777777" w:rsidR="004F24DA" w:rsidRDefault="004F24DA" w:rsidP="00FD3B3E">
      <w:pPr>
        <w:pStyle w:val="Code"/>
      </w:pPr>
      <w:r w:rsidRPr="00FD3B3E">
        <w:t xml:space="preserve">    uint32    m_</w:t>
      </w:r>
      <w:r>
        <w:t>overallF</w:t>
      </w:r>
      <w:r w:rsidRPr="00FD3B3E">
        <w:t xml:space="preserve">rameIdentifier;  // </w:t>
      </w:r>
      <w:r w:rsidRPr="004F24DA">
        <w:t>Overall identifier for the frame the data was retrieved</w:t>
      </w:r>
    </w:p>
    <w:p w14:paraId="78E41EE3" w14:textId="275E4F4C" w:rsidR="004F24DA" w:rsidRDefault="004F24DA" w:rsidP="00FD3B3E">
      <w:pPr>
        <w:pStyle w:val="Code"/>
      </w:pPr>
      <w:r>
        <w:t xml:space="preserve">                                         // </w:t>
      </w:r>
      <w:r w:rsidRPr="004F24DA">
        <w:t>on, doesn't go back after flashbacks</w:t>
      </w:r>
    </w:p>
    <w:p w14:paraId="50E8D743" w14:textId="7C26D5C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lastRenderedPageBreak/>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r w:rsidR="00087A90" w14:paraId="7D25DFE2" w14:textId="77777777" w:rsidTr="005D734F">
        <w:tc>
          <w:tcPr>
            <w:tcW w:w="1798" w:type="dxa"/>
          </w:tcPr>
          <w:p w14:paraId="4DFCD242" w14:textId="3C2A3A46" w:rsidR="00087A90" w:rsidRDefault="00087A90" w:rsidP="00F94750">
            <w:pPr>
              <w:rPr>
                <w:sz w:val="18"/>
              </w:rPr>
            </w:pPr>
            <w:r>
              <w:rPr>
                <w:sz w:val="18"/>
              </w:rPr>
              <w:t>Tyre Sets</w:t>
            </w:r>
          </w:p>
        </w:tc>
        <w:tc>
          <w:tcPr>
            <w:tcW w:w="510" w:type="dxa"/>
          </w:tcPr>
          <w:p w14:paraId="771B1D2B" w14:textId="1B5FF0E0" w:rsidR="00087A90" w:rsidRDefault="00087A90" w:rsidP="002F73F2">
            <w:pPr>
              <w:jc w:val="center"/>
              <w:rPr>
                <w:sz w:val="18"/>
              </w:rPr>
            </w:pPr>
            <w:r>
              <w:rPr>
                <w:sz w:val="18"/>
              </w:rPr>
              <w:t>12</w:t>
            </w:r>
          </w:p>
        </w:tc>
        <w:tc>
          <w:tcPr>
            <w:tcW w:w="5444" w:type="dxa"/>
          </w:tcPr>
          <w:p w14:paraId="663AE9BD" w14:textId="30C9F7B5" w:rsidR="00087A90" w:rsidRDefault="00087A90" w:rsidP="00521673">
            <w:pPr>
              <w:rPr>
                <w:sz w:val="18"/>
              </w:rPr>
            </w:pPr>
            <w:r>
              <w:rPr>
                <w:sz w:val="18"/>
              </w:rPr>
              <w:t>Extended tyre set data</w:t>
            </w:r>
          </w:p>
        </w:tc>
      </w:tr>
      <w:tr w:rsidR="007C2BFF" w14:paraId="37C30870" w14:textId="77777777" w:rsidTr="005D734F">
        <w:tc>
          <w:tcPr>
            <w:tcW w:w="1798" w:type="dxa"/>
          </w:tcPr>
          <w:p w14:paraId="1FC2A7F6" w14:textId="028C6023" w:rsidR="007C2BFF" w:rsidRDefault="007C2BFF" w:rsidP="00F94750">
            <w:pPr>
              <w:rPr>
                <w:sz w:val="18"/>
              </w:rPr>
            </w:pPr>
            <w:r>
              <w:rPr>
                <w:sz w:val="18"/>
              </w:rPr>
              <w:t>Motion Ex</w:t>
            </w:r>
          </w:p>
        </w:tc>
        <w:tc>
          <w:tcPr>
            <w:tcW w:w="510" w:type="dxa"/>
          </w:tcPr>
          <w:p w14:paraId="09B23F4B" w14:textId="5CD05CA8" w:rsidR="007C2BFF" w:rsidRDefault="007C2BFF" w:rsidP="002F73F2">
            <w:pPr>
              <w:jc w:val="center"/>
              <w:rPr>
                <w:sz w:val="18"/>
              </w:rPr>
            </w:pPr>
            <w:r>
              <w:rPr>
                <w:sz w:val="18"/>
              </w:rPr>
              <w:t>13</w:t>
            </w:r>
          </w:p>
        </w:tc>
        <w:tc>
          <w:tcPr>
            <w:tcW w:w="5444" w:type="dxa"/>
          </w:tcPr>
          <w:p w14:paraId="1632D932" w14:textId="76978435" w:rsidR="007C2BFF" w:rsidRDefault="007C2BFF" w:rsidP="00521673">
            <w:pPr>
              <w:rPr>
                <w:sz w:val="18"/>
              </w:rPr>
            </w:pPr>
            <w:r>
              <w:rPr>
                <w:sz w:val="18"/>
              </w:rPr>
              <w:t>Extended motion data for player car</w:t>
            </w:r>
          </w:p>
        </w:tc>
      </w:tr>
      <w:tr w:rsidR="00212B4E" w14:paraId="6ED2876A" w14:textId="77777777" w:rsidTr="005D734F">
        <w:tc>
          <w:tcPr>
            <w:tcW w:w="1798" w:type="dxa"/>
          </w:tcPr>
          <w:p w14:paraId="29DCBE28" w14:textId="1933ECC3" w:rsidR="00212B4E" w:rsidRDefault="00212B4E" w:rsidP="00F94750">
            <w:pPr>
              <w:rPr>
                <w:sz w:val="18"/>
              </w:rPr>
            </w:pPr>
            <w:r>
              <w:rPr>
                <w:sz w:val="18"/>
              </w:rPr>
              <w:t>Time Trial</w:t>
            </w:r>
          </w:p>
        </w:tc>
        <w:tc>
          <w:tcPr>
            <w:tcW w:w="510" w:type="dxa"/>
          </w:tcPr>
          <w:p w14:paraId="1477BB75" w14:textId="65E03726" w:rsidR="00212B4E" w:rsidRDefault="00212B4E" w:rsidP="002F73F2">
            <w:pPr>
              <w:jc w:val="center"/>
              <w:rPr>
                <w:sz w:val="18"/>
              </w:rPr>
            </w:pPr>
            <w:r>
              <w:rPr>
                <w:sz w:val="18"/>
              </w:rPr>
              <w:t>14</w:t>
            </w:r>
          </w:p>
        </w:tc>
        <w:tc>
          <w:tcPr>
            <w:tcW w:w="5444" w:type="dxa"/>
          </w:tcPr>
          <w:p w14:paraId="505F3073" w14:textId="0B942AA4" w:rsidR="00212B4E" w:rsidRDefault="00212B4E" w:rsidP="00521673">
            <w:pPr>
              <w:rPr>
                <w:sz w:val="18"/>
              </w:rPr>
            </w:pPr>
            <w:r>
              <w:rPr>
                <w:sz w:val="18"/>
              </w:rPr>
              <w:t>Time Trial specific data</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3314B9B7" w:rsidR="00C14ABB" w:rsidRDefault="00C23F80" w:rsidP="00C14ABB">
      <w:r w:rsidRPr="00C23F80">
        <w:t>The motion packet gives physics data for all the cars being driven.</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0946C561" w:rsidR="00382290" w:rsidRDefault="00382290" w:rsidP="00C14ABB">
      <w:r>
        <w:t xml:space="preserve">Size: </w:t>
      </w:r>
      <w:r w:rsidR="004666A6">
        <w:t>1</w:t>
      </w:r>
      <w:r w:rsidR="00080CDB">
        <w:t>349</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67784C3D" w:rsidR="00113DC9" w:rsidRPr="00FD3B3E" w:rsidRDefault="00113DC9" w:rsidP="00FD3B3E">
      <w:pPr>
        <w:pStyle w:val="Code"/>
      </w:pPr>
      <w:r w:rsidRPr="00FD3B3E">
        <w:t xml:space="preserve">    float         m_worldPos</w:t>
      </w:r>
      <w:r w:rsidR="00514EF4" w:rsidRPr="00FD3B3E">
        <w:t>ition</w:t>
      </w:r>
      <w:r w:rsidRPr="00FD3B3E">
        <w:t>X;           // World space X position</w:t>
      </w:r>
      <w:r w:rsidR="00844288">
        <w:t xml:space="preserve"> - metres</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68310D4" w:rsidR="00113DC9" w:rsidRPr="00FD3B3E" w:rsidRDefault="00113DC9" w:rsidP="00FD3B3E">
      <w:pPr>
        <w:pStyle w:val="Code"/>
      </w:pPr>
      <w:r w:rsidRPr="00FD3B3E">
        <w:t xml:space="preserve">    float         m_worldVelocityX;           // Velocity in world space X</w:t>
      </w:r>
      <w:r w:rsidR="00844288">
        <w:t xml:space="preserve"> – metres/s</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9F7C91B" w:rsidR="0076796A" w:rsidRDefault="009432F8" w:rsidP="006F0028">
      <w:r>
        <w:t xml:space="preserve">Size: </w:t>
      </w:r>
      <w:r w:rsidR="004C7138">
        <w:t>7</w:t>
      </w:r>
      <w:r w:rsidR="005B19C8">
        <w:t>53</w:t>
      </w:r>
      <w:r w:rsidR="0076796A">
        <w:t xml:space="preserve"> bytes</w:t>
      </w:r>
    </w:p>
    <w:p w14:paraId="40C5049D" w14:textId="1F9878DF" w:rsidR="00816D28" w:rsidRPr="00C14ABB" w:rsidRDefault="00816D28" w:rsidP="006F0028">
      <w:r>
        <w:t xml:space="preserve">Version: </w:t>
      </w:r>
      <w:r w:rsidR="00432A7A">
        <w:t>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1A8257A7" w:rsidR="000F69FE" w:rsidRPr="00FD3B3E" w:rsidRDefault="000F69FE" w:rsidP="00FD3B3E">
      <w:pPr>
        <w:pStyle w:val="Code"/>
      </w:pPr>
      <w:r w:rsidRPr="00FD3B3E">
        <w:t xml:space="preserve">    int8   m_zone</w:t>
      </w:r>
      <w:r w:rsidR="007F6D8D" w:rsidRPr="00FD3B3E">
        <w:t>F</w:t>
      </w:r>
      <w:r w:rsidRPr="00FD3B3E">
        <w:t>lag;    // -1 = invalid/unknown, 0 = none, 1 = green, 2 = blue, 3 = yellow</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55632D39" w14:textId="785DDD3C" w:rsidR="00594A3A" w:rsidRPr="00FD3B3E" w:rsidRDefault="0085510F" w:rsidP="00890F80">
      <w:pPr>
        <w:pStyle w:val="Code"/>
      </w:pPr>
      <w:r w:rsidRPr="00FD3B3E">
        <w:t xml:space="preserve">    </w:t>
      </w:r>
      <w:r w:rsidR="00594A3A" w:rsidRPr="00FD3B3E">
        <w:t xml:space="preserve">uint8     m_sessionType;              // 0 = unknown, </w:t>
      </w:r>
      <w:r w:rsidR="00890F80">
        <w:t>see appendix</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24C5FD8F" w14:textId="52FFB2FE" w:rsidR="00DD7B47" w:rsidRPr="00FD3B3E" w:rsidRDefault="00C8350B" w:rsidP="00890F80">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w:t>
      </w:r>
      <w:r w:rsidR="00890F80">
        <w:t>see appendix</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228BD2C0" w14:textId="77777777" w:rsidR="00B23FD7" w:rsidRDefault="00FD3B3E" w:rsidP="00B23FD7">
      <w:pPr>
        <w:pStyle w:val="Code"/>
      </w:pPr>
      <w:r>
        <w:t xml:space="preserve">                                                 </w:t>
      </w:r>
      <w:r w:rsidR="003920F1" w:rsidRPr="00FD3B3E">
        <w:t>// 3 = F1 Generic</w:t>
      </w:r>
      <w:r w:rsidR="00165103">
        <w:t xml:space="preserve">, </w:t>
      </w:r>
      <w:r w:rsidR="00165103" w:rsidRPr="00165103">
        <w:t>4 = Beta, 6 = Esports</w:t>
      </w:r>
    </w:p>
    <w:p w14:paraId="49CAF563" w14:textId="604CFC48" w:rsidR="003920F1" w:rsidRPr="00FD3B3E" w:rsidRDefault="00B23FD7" w:rsidP="00B23FD7">
      <w:pPr>
        <w:pStyle w:val="Code"/>
        <w:ind w:left="3600" w:firstLine="720"/>
      </w:pPr>
      <w:r>
        <w:t>//</w:t>
      </w:r>
      <w:r w:rsidR="00165103" w:rsidRPr="00165103">
        <w:t xml:space="preserve"> </w:t>
      </w:r>
      <w:r w:rsidR="00620404" w:rsidRPr="00620404">
        <w:t>8 = F1 World, 9 = F1 Elimination</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m_gamePaused;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t xml:space="preserve">    uint8           m_numWeatherForecastSamples; // Number of weather samples to follow</w:t>
      </w:r>
    </w:p>
    <w:p w14:paraId="062B0CA1" w14:textId="611AA60F" w:rsidR="00594A3A" w:rsidRPr="00FD3B3E" w:rsidRDefault="0085510F" w:rsidP="00FD3B3E">
      <w:pPr>
        <w:pStyle w:val="Code"/>
      </w:pPr>
      <w:r w:rsidRPr="00FD3B3E">
        <w:t xml:space="preserve">    </w:t>
      </w:r>
      <w:r w:rsidR="00594A3A" w:rsidRPr="00FD3B3E">
        <w:t>WeatherForecastSample m_weatherForecastSamples[</w:t>
      </w:r>
      <w:r w:rsidR="00E1521A">
        <w:t>64</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5DF8A35C" w:rsidR="00054784" w:rsidRDefault="00054784" w:rsidP="00054784">
      <w:pPr>
        <w:pStyle w:val="Code"/>
      </w:pPr>
      <w:r>
        <w:t xml:space="preserve">    uint8           m_dynamicRacingLineType;     // 0 = 2D, 1 = 3D</w:t>
      </w:r>
    </w:p>
    <w:p w14:paraId="269FF53D" w14:textId="0C9E7B86" w:rsidR="002F0029" w:rsidRDefault="002F0029" w:rsidP="002F0029">
      <w:pPr>
        <w:pStyle w:val="Code"/>
      </w:pPr>
      <w:r>
        <w:t xml:space="preserve">    </w:t>
      </w:r>
      <w:r w:rsidRPr="002F0029">
        <w:t xml:space="preserve">uint8     </w:t>
      </w:r>
      <w:r>
        <w:t xml:space="preserve">      </w:t>
      </w:r>
      <w:r w:rsidRPr="002F0029">
        <w:t xml:space="preserve">m_gameMode;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r w:rsidRPr="00B91866">
        <w:t xml:space="preserve">m_ruleSet;                  </w:t>
      </w:r>
      <w:r>
        <w:t xml:space="preserve"> </w:t>
      </w:r>
      <w:r w:rsidRPr="00B91866">
        <w:t>// Ruleset - see appendix</w:t>
      </w:r>
    </w:p>
    <w:p w14:paraId="7D1E4DBC" w14:textId="71565918" w:rsidR="00E01E5F" w:rsidRDefault="00E01E5F" w:rsidP="00E01E5F">
      <w:pPr>
        <w:pStyle w:val="Code"/>
      </w:pPr>
      <w:r>
        <w:lastRenderedPageBreak/>
        <w:t xml:space="preserve">    </w:t>
      </w:r>
      <w:r w:rsidRPr="00E01E5F">
        <w:t xml:space="preserve">uint32    </w:t>
      </w:r>
      <w:r>
        <w:t xml:space="preserve">      </w:t>
      </w:r>
      <w:r w:rsidRPr="00E01E5F">
        <w:t xml:space="preserve">m_timeOfDay;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r w:rsidRPr="00D66070">
        <w:t xml:space="preserve">m_sessionLength;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E7B3351" w14:textId="1C45CE93" w:rsidR="00B262E5" w:rsidRDefault="00B262E5" w:rsidP="00B262E5">
      <w:pPr>
        <w:pStyle w:val="Code"/>
      </w:pPr>
      <w:r>
        <w:t xml:space="preserve">    uint8</w:t>
      </w:r>
      <w:r w:rsidR="00EA64E2">
        <w:t xml:space="preserve">    </w:t>
      </w:r>
      <w:r>
        <w:t xml:space="preserve">m_speedUnitsLeadPlayer;             // 0 = </w:t>
      </w:r>
      <w:r w:rsidR="00EF19B2">
        <w:t>M</w:t>
      </w:r>
      <w:r>
        <w:t xml:space="preserve">PH, 1 = </w:t>
      </w:r>
      <w:r w:rsidR="00EF19B2">
        <w:t>K</w:t>
      </w:r>
      <w:r>
        <w:t>PH</w:t>
      </w:r>
    </w:p>
    <w:p w14:paraId="176C7DD3" w14:textId="49FF9A54" w:rsidR="00B262E5" w:rsidRPr="00205A6C" w:rsidRDefault="00B262E5" w:rsidP="00B262E5">
      <w:pPr>
        <w:pStyle w:val="Code"/>
      </w:pPr>
      <w:r w:rsidRPr="00205A6C">
        <w:t xml:space="preserve">    uint8    m_temperatureUnitsLeadPlayer;       // 0 = Celsius, 1 = Fahrenheit</w:t>
      </w:r>
    </w:p>
    <w:p w14:paraId="3823C17F" w14:textId="151A7E64" w:rsidR="00B262E5" w:rsidRDefault="00B262E5" w:rsidP="00B262E5">
      <w:pPr>
        <w:pStyle w:val="Code"/>
      </w:pPr>
      <w:r w:rsidRPr="00A14E64">
        <w:t xml:space="preserve">    </w:t>
      </w:r>
      <w:r>
        <w:t xml:space="preserve">uint8    m_speedUnitsSecondaryPlayer;        // 0 = </w:t>
      </w:r>
      <w:r w:rsidR="00EF19B2">
        <w:t>M</w:t>
      </w:r>
      <w:r>
        <w:t xml:space="preserve">PH, 1 = </w:t>
      </w:r>
      <w:r w:rsidR="00EF19B2">
        <w:t>K</w:t>
      </w:r>
      <w:r>
        <w:t>PH</w:t>
      </w:r>
    </w:p>
    <w:p w14:paraId="399B4C7B" w14:textId="64025829" w:rsidR="00B262E5" w:rsidRDefault="00B262E5" w:rsidP="00B262E5">
      <w:pPr>
        <w:pStyle w:val="Code"/>
      </w:pPr>
      <w:r>
        <w:t xml:space="preserve">    uint8    m_temperatureUnitsSecondaryPlayer;  // 0 = Celsius, 1 = Fahrenheit</w:t>
      </w:r>
    </w:p>
    <w:p w14:paraId="379C3663" w14:textId="116B1F02" w:rsidR="00351F68" w:rsidRDefault="00351F68" w:rsidP="00351F68">
      <w:pPr>
        <w:pStyle w:val="Code"/>
      </w:pPr>
      <w:r>
        <w:t xml:space="preserve">    uint8    m_numSafetyCarPeriods;              // Number of safety cars called during session</w:t>
      </w:r>
    </w:p>
    <w:p w14:paraId="7EDF38F8" w14:textId="288ABA76" w:rsidR="00351F68" w:rsidRDefault="00351F68" w:rsidP="00351F68">
      <w:pPr>
        <w:pStyle w:val="Code"/>
      </w:pPr>
      <w:r>
        <w:t xml:space="preserve">    uint8    m_numVirtualSafetyCarPeriods;       // Number of virtual safety cars called</w:t>
      </w:r>
    </w:p>
    <w:p w14:paraId="793D9840" w14:textId="52E29054" w:rsidR="00351F68" w:rsidRDefault="00351F68" w:rsidP="00351F68">
      <w:pPr>
        <w:pStyle w:val="Code"/>
      </w:pPr>
      <w:r>
        <w:t xml:space="preserve">    uint8    m_numRedFlagPeriods;                // Number of red flags called during session</w:t>
      </w:r>
    </w:p>
    <w:p w14:paraId="68FC86C8" w14:textId="58C7D722" w:rsidR="00096916" w:rsidRPr="00277A9D" w:rsidRDefault="00096916" w:rsidP="00096916">
      <w:pPr>
        <w:pStyle w:val="Code"/>
      </w:pPr>
      <w:r>
        <w:rPr>
          <w:color w:val="000000"/>
        </w:rPr>
        <w:t xml:space="preserve">    </w:t>
      </w:r>
      <w:r>
        <w:t>uint8</w:t>
      </w:r>
      <w:r>
        <w:rPr>
          <w:color w:val="000000"/>
        </w:rPr>
        <w:t xml:space="preserve">    </w:t>
      </w:r>
      <w:r w:rsidRPr="00277A9D">
        <w:t xml:space="preserve">m_equalCarPerformance;              // 0 = </w:t>
      </w:r>
      <w:r w:rsidR="00277A9D">
        <w:t>Off</w:t>
      </w:r>
      <w:r w:rsidRPr="00277A9D">
        <w:t xml:space="preserve">, 1 = </w:t>
      </w:r>
      <w:r w:rsidR="00277A9D">
        <w:t>On</w:t>
      </w:r>
    </w:p>
    <w:p w14:paraId="0A553D34" w14:textId="05950D6B" w:rsidR="008578E5" w:rsidRDefault="008578E5" w:rsidP="008578E5">
      <w:pPr>
        <w:pStyle w:val="Code"/>
      </w:pPr>
      <w:r>
        <w:t xml:space="preserve">    uint8    m_recoveryMode;              </w:t>
      </w:r>
      <w:r w:rsidR="00A14E64">
        <w:tab/>
      </w:r>
      <w:r>
        <w:t>// 0 = None, 1 = Flashbacks, 2 = Auto-recovery</w:t>
      </w:r>
    </w:p>
    <w:p w14:paraId="0319AD71" w14:textId="11D550D0" w:rsidR="008578E5" w:rsidRDefault="008578E5" w:rsidP="008578E5">
      <w:pPr>
        <w:pStyle w:val="Code"/>
      </w:pPr>
      <w:r>
        <w:t xml:space="preserve">    uint8    m_flashbackLimit;            </w:t>
      </w:r>
      <w:r w:rsidR="00EA64E2">
        <w:tab/>
      </w:r>
      <w:r>
        <w:t>// 0 = Low, 1 = Medium, 2 = High, 3 = Unlimited</w:t>
      </w:r>
    </w:p>
    <w:p w14:paraId="0B1F6859" w14:textId="3F89F016" w:rsidR="008578E5" w:rsidRDefault="008578E5" w:rsidP="008578E5">
      <w:pPr>
        <w:pStyle w:val="Code"/>
      </w:pPr>
      <w:r>
        <w:t xml:space="preserve">    uint8    m_surfaceType;               </w:t>
      </w:r>
      <w:r w:rsidR="00EA64E2">
        <w:tab/>
      </w:r>
      <w:r>
        <w:t>// 0 = Simplified, 1 = Realistic</w:t>
      </w:r>
    </w:p>
    <w:p w14:paraId="4EF2DCD3" w14:textId="29CC627F" w:rsidR="008578E5" w:rsidRDefault="008578E5" w:rsidP="008578E5">
      <w:pPr>
        <w:pStyle w:val="Code"/>
      </w:pPr>
      <w:r>
        <w:t xml:space="preserve">    uint8    m_lowFuelMode;               </w:t>
      </w:r>
      <w:r w:rsidR="00EA64E2">
        <w:tab/>
      </w:r>
      <w:r>
        <w:t>// 0 = Easy, 1 = Hard</w:t>
      </w:r>
    </w:p>
    <w:p w14:paraId="560E67DA" w14:textId="3611689B" w:rsidR="008578E5" w:rsidRDefault="008578E5" w:rsidP="008578E5">
      <w:pPr>
        <w:pStyle w:val="Code"/>
      </w:pPr>
      <w:r>
        <w:t xml:space="preserve">    uint8    m_raceStarts;</w:t>
      </w:r>
      <w:r>
        <w:tab/>
      </w:r>
      <w:r>
        <w:tab/>
      </w:r>
      <w:r w:rsidR="00EA64E2">
        <w:tab/>
      </w:r>
      <w:r>
        <w:t>// 0 = Manual, 1 = Assisted</w:t>
      </w:r>
    </w:p>
    <w:p w14:paraId="01B3059E" w14:textId="54E6D900" w:rsidR="008578E5" w:rsidRDefault="008578E5" w:rsidP="008578E5">
      <w:pPr>
        <w:pStyle w:val="Code"/>
      </w:pPr>
      <w:r>
        <w:t xml:space="preserve">    uint8    m_tyreTemperature;           </w:t>
      </w:r>
      <w:r w:rsidR="00EA64E2">
        <w:tab/>
      </w:r>
      <w:r>
        <w:t>// 0 = Surface only, 1 = Surface &amp; Carcass</w:t>
      </w:r>
    </w:p>
    <w:p w14:paraId="4BEB35B2" w14:textId="371FB4E9" w:rsidR="008578E5" w:rsidRDefault="008578E5" w:rsidP="008578E5">
      <w:pPr>
        <w:pStyle w:val="Code"/>
      </w:pPr>
      <w:r>
        <w:t xml:space="preserve">    uint8    m_pitLaneTyreSim;            </w:t>
      </w:r>
      <w:r w:rsidR="00EA64E2">
        <w:tab/>
      </w:r>
      <w:r>
        <w:t>// 0 = On, 1 = Off</w:t>
      </w:r>
    </w:p>
    <w:p w14:paraId="1977C975" w14:textId="566C154D" w:rsidR="008578E5" w:rsidRDefault="008578E5" w:rsidP="008578E5">
      <w:pPr>
        <w:pStyle w:val="Code"/>
      </w:pPr>
      <w:r>
        <w:t xml:space="preserve">    uint8    m_carDamage;                 </w:t>
      </w:r>
      <w:r w:rsidR="00EA64E2">
        <w:tab/>
      </w:r>
      <w:r>
        <w:t>// 0 = Off, 1 = Reduced, 2 = Standard, 3 = Simulation</w:t>
      </w:r>
    </w:p>
    <w:p w14:paraId="2378452D" w14:textId="55D81963" w:rsidR="008578E5" w:rsidRDefault="008578E5" w:rsidP="008578E5">
      <w:pPr>
        <w:pStyle w:val="Code"/>
      </w:pPr>
      <w:r>
        <w:t xml:space="preserve">    uint8    m_carDamageRate;                    // 0 = Reduced, 1 = Standard, 2 = Simulation</w:t>
      </w:r>
    </w:p>
    <w:p w14:paraId="5802A79D" w14:textId="5E52CC98" w:rsidR="008578E5" w:rsidRDefault="008578E5" w:rsidP="008578E5">
      <w:pPr>
        <w:pStyle w:val="Code"/>
      </w:pPr>
      <w:r>
        <w:t xml:space="preserve">    uint8    m_collisions;                       // 0 = Off, </w:t>
      </w:r>
      <w:r w:rsidRPr="00205A6C">
        <w:t xml:space="preserve">1 = </w:t>
      </w:r>
      <w:r w:rsidR="00205A6C" w:rsidRPr="00205A6C">
        <w:t>Player-to-</w:t>
      </w:r>
      <w:r w:rsidR="00EC769E">
        <w:t>P</w:t>
      </w:r>
      <w:r w:rsidR="00205A6C" w:rsidRPr="00205A6C">
        <w:t>layer Off</w:t>
      </w:r>
      <w:r>
        <w:t>, 2 = On</w:t>
      </w:r>
    </w:p>
    <w:p w14:paraId="7412E306" w14:textId="297FD70F" w:rsidR="007B6207" w:rsidRDefault="008578E5" w:rsidP="008578E5">
      <w:pPr>
        <w:pStyle w:val="Code"/>
      </w:pPr>
      <w:r>
        <w:t xml:space="preserve">    uint8    m_collisionsOffForFirstLapOnly;     // 0 = Disabled, 1 = Enabled</w:t>
      </w:r>
    </w:p>
    <w:p w14:paraId="560D8044" w14:textId="286A2D3F" w:rsidR="007B6207" w:rsidRPr="007B6207" w:rsidRDefault="007B6207" w:rsidP="007B6207">
      <w:pPr>
        <w:pStyle w:val="Code"/>
      </w:pPr>
      <w:r w:rsidRPr="007B6207">
        <w:t xml:space="preserve">    uint8    m_</w:t>
      </w:r>
      <w:r>
        <w:t>mpU</w:t>
      </w:r>
      <w:r w:rsidRPr="007B6207">
        <w:t>nsafePitRelease;               // 0 = On, 1 = Off</w:t>
      </w:r>
      <w:r>
        <w:t xml:space="preserve"> (Multiplayer)</w:t>
      </w:r>
    </w:p>
    <w:p w14:paraId="443919EE" w14:textId="0C5698B7" w:rsidR="00EA64E2" w:rsidRDefault="007B6207" w:rsidP="00EA64E2">
      <w:pPr>
        <w:pStyle w:val="Code"/>
      </w:pPr>
      <w:r w:rsidRPr="007B6207">
        <w:t xml:space="preserve">    uint8    m_</w:t>
      </w:r>
      <w:r>
        <w:t>mpO</w:t>
      </w:r>
      <w:r w:rsidRPr="007B6207">
        <w:t>ffForGriefing;                 // 0 = Disabled, 1 = Enabled</w:t>
      </w:r>
      <w:r>
        <w:t xml:space="preserve"> (Multiplayer)</w:t>
      </w:r>
    </w:p>
    <w:p w14:paraId="57C9F26F" w14:textId="712D5B40" w:rsidR="00EA64E2" w:rsidRPr="00EA64E2" w:rsidRDefault="00EA64E2" w:rsidP="00EA64E2">
      <w:pPr>
        <w:pStyle w:val="Code"/>
      </w:pPr>
      <w:r w:rsidRPr="00EA64E2">
        <w:t xml:space="preserve">    uint8</w:t>
      </w:r>
      <w:r>
        <w:t xml:space="preserve">    </w:t>
      </w:r>
      <w:r w:rsidRPr="00EA64E2">
        <w:t>m_cornerCuttingStringency;          // 0 = Regular, 1 = Strict</w:t>
      </w:r>
    </w:p>
    <w:p w14:paraId="79667A04" w14:textId="74129DFC" w:rsidR="00EA64E2" w:rsidRPr="00EA64E2" w:rsidRDefault="00EA64E2" w:rsidP="00EA64E2">
      <w:pPr>
        <w:pStyle w:val="Code"/>
      </w:pPr>
      <w:r w:rsidRPr="00EA64E2">
        <w:t xml:space="preserve">    uint8    m_parcFermeRules;                   // 0 = Off, 1 = On</w:t>
      </w:r>
    </w:p>
    <w:p w14:paraId="6B63E8A8" w14:textId="0943B094" w:rsidR="00EA64E2" w:rsidRPr="00EA64E2" w:rsidRDefault="00EA64E2" w:rsidP="00EA64E2">
      <w:pPr>
        <w:pStyle w:val="Code"/>
      </w:pPr>
      <w:r w:rsidRPr="00EA64E2">
        <w:t xml:space="preserve">    uint8    m_pitStopExperience;                // 0 = Automatic, 1 = Broadcast, 2 = Immersive</w:t>
      </w:r>
    </w:p>
    <w:p w14:paraId="72E162F3" w14:textId="04D9E421" w:rsidR="00EA64E2" w:rsidRPr="00EA64E2" w:rsidRDefault="00EA64E2" w:rsidP="00EA64E2">
      <w:pPr>
        <w:pStyle w:val="Code"/>
      </w:pPr>
      <w:r w:rsidRPr="00EA64E2">
        <w:t xml:space="preserve">    uint8    m_safetyCar;                        // 0 = Off, 1 = Reduced, 2 = Standard, 3 = Increased</w:t>
      </w:r>
    </w:p>
    <w:p w14:paraId="4B9DF019" w14:textId="5BA69701" w:rsidR="00EA64E2" w:rsidRPr="00EA64E2" w:rsidRDefault="00EA64E2" w:rsidP="00EA64E2">
      <w:pPr>
        <w:pStyle w:val="Code"/>
      </w:pPr>
      <w:r w:rsidRPr="00EA64E2">
        <w:t xml:space="preserve">    </w:t>
      </w:r>
      <w:r>
        <w:t>u</w:t>
      </w:r>
      <w:r w:rsidRPr="00EA64E2">
        <w:t>int8</w:t>
      </w:r>
      <w:r>
        <w:t xml:space="preserve">    </w:t>
      </w:r>
      <w:r w:rsidRPr="00EA64E2">
        <w:t>m_safetyCarExperience;              // 0 = Broadcast, 1 = Immersive</w:t>
      </w:r>
    </w:p>
    <w:p w14:paraId="0510D79C" w14:textId="20FBE1F3" w:rsidR="00EA64E2" w:rsidRPr="00EA64E2" w:rsidRDefault="00EA64E2" w:rsidP="00EA64E2">
      <w:pPr>
        <w:pStyle w:val="Code"/>
      </w:pPr>
      <w:r w:rsidRPr="00EA64E2">
        <w:t xml:space="preserve">    </w:t>
      </w:r>
      <w:r>
        <w:t>u</w:t>
      </w:r>
      <w:r w:rsidRPr="00EA64E2">
        <w:t>int8    m_formationLap;                     // 0 = Off, 1 = On</w:t>
      </w:r>
    </w:p>
    <w:p w14:paraId="722C3E0E" w14:textId="7A17DFEB" w:rsidR="00EA64E2" w:rsidRPr="00EA64E2" w:rsidRDefault="00EA64E2" w:rsidP="00EA64E2">
      <w:pPr>
        <w:pStyle w:val="Code"/>
      </w:pPr>
      <w:r w:rsidRPr="00EA64E2">
        <w:t xml:space="preserve">    uint8    m_formationLapExperience;           // 0 = Broadcast, 1 = Immersive</w:t>
      </w:r>
    </w:p>
    <w:p w14:paraId="26559CBE" w14:textId="00F646DE" w:rsidR="00EA64E2" w:rsidRPr="00EA64E2" w:rsidRDefault="00EA64E2" w:rsidP="00EA64E2">
      <w:pPr>
        <w:pStyle w:val="Code"/>
      </w:pPr>
      <w:r w:rsidRPr="00EA64E2">
        <w:t xml:space="preserve">    uint8    m_redFlags;                         // 0 = Off, 1 = Reduced, 2 = Standard, 3 = Increased</w:t>
      </w:r>
    </w:p>
    <w:p w14:paraId="3D6AF007" w14:textId="030955F2" w:rsidR="00EA64E2" w:rsidRPr="00EA64E2" w:rsidRDefault="00EA64E2" w:rsidP="00EA64E2">
      <w:pPr>
        <w:pStyle w:val="Code"/>
      </w:pPr>
      <w:r w:rsidRPr="00EA64E2">
        <w:t xml:space="preserve">    uint8    m_affectsLicenceLevelSolo;          // 0 = Off, 1 = On</w:t>
      </w:r>
    </w:p>
    <w:p w14:paraId="2F0DCA65" w14:textId="1832C73C" w:rsidR="00EA64E2" w:rsidRDefault="00EA64E2" w:rsidP="00EA64E2">
      <w:pPr>
        <w:pStyle w:val="Code"/>
      </w:pPr>
      <w:r w:rsidRPr="00EA64E2">
        <w:t xml:space="preserve">    uint8    m_affectsLicenceLevelMP;            // 0 = Off, 1 = On</w:t>
      </w:r>
    </w:p>
    <w:p w14:paraId="437EB2DC" w14:textId="2BE60A9A" w:rsidR="004B1261" w:rsidRPr="004B1261" w:rsidRDefault="004B1261" w:rsidP="004B1261">
      <w:pPr>
        <w:pStyle w:val="Code"/>
      </w:pPr>
      <w:r w:rsidRPr="004B1261">
        <w:t xml:space="preserve">   </w:t>
      </w:r>
      <w:r>
        <w:t xml:space="preserve"> </w:t>
      </w:r>
      <w:r w:rsidRPr="004B1261">
        <w:t>uint8    m_numSessionsInWeekend;             // Number of session in following array</w:t>
      </w:r>
    </w:p>
    <w:p w14:paraId="35AD2468" w14:textId="2D02D7F7" w:rsidR="004B1261" w:rsidRDefault="004B1261" w:rsidP="004B1261">
      <w:pPr>
        <w:pStyle w:val="Code"/>
      </w:pPr>
      <w:r w:rsidRPr="004B1261">
        <w:t xml:space="preserve">    uint8    m_weekendStructure[</w:t>
      </w:r>
      <w:r w:rsidR="007C51E4">
        <w:t>12</w:t>
      </w:r>
      <w:r w:rsidRPr="004B1261">
        <w:t xml:space="preserve">];    </w:t>
      </w:r>
      <w:r w:rsidR="007C51E4">
        <w:tab/>
      </w:r>
      <w:r w:rsidR="007C51E4">
        <w:tab/>
      </w:r>
      <w:r w:rsidRPr="004B1261">
        <w:t>// List of session types to show wee</w:t>
      </w:r>
      <w:r>
        <w:t>kend</w:t>
      </w:r>
    </w:p>
    <w:p w14:paraId="6EA08533" w14:textId="6123E490" w:rsidR="004B1261" w:rsidRPr="004B1261" w:rsidRDefault="004B1261" w:rsidP="004B1261">
      <w:pPr>
        <w:pStyle w:val="Code"/>
      </w:pPr>
      <w:r>
        <w:t xml:space="preserve">          </w:t>
      </w:r>
      <w:r>
        <w:tab/>
      </w:r>
      <w:r>
        <w:tab/>
      </w:r>
      <w:r>
        <w:tab/>
      </w:r>
      <w:r>
        <w:tab/>
      </w:r>
      <w:r>
        <w:tab/>
        <w:t xml:space="preserve">// </w:t>
      </w:r>
      <w:r w:rsidRPr="004B1261">
        <w:t>structure - see appendix for types</w:t>
      </w:r>
    </w:p>
    <w:p w14:paraId="5443AC7B" w14:textId="2069B808" w:rsidR="005B19C8" w:rsidRPr="005B19C8" w:rsidRDefault="005B19C8" w:rsidP="005B19C8">
      <w:pPr>
        <w:pStyle w:val="Code"/>
      </w:pPr>
      <w:r w:rsidRPr="005B19C8">
        <w:t xml:space="preserve">    float    m_sector2LapDistanceStart;          // Distance in m around track where sector 2 starts</w:t>
      </w:r>
    </w:p>
    <w:p w14:paraId="433CDFB9" w14:textId="1A7910C0" w:rsidR="005B19C8" w:rsidRPr="005B19C8" w:rsidRDefault="005B19C8" w:rsidP="005B19C8">
      <w:pPr>
        <w:pStyle w:val="Code"/>
      </w:pPr>
      <w:r w:rsidRPr="005B19C8">
        <w:t xml:space="preserve">    float    m_sector3LapDistanceStart;          // Distance in m around track where sector 3 starts</w:t>
      </w:r>
    </w:p>
    <w:p w14:paraId="3C903AAE" w14:textId="4282CD61" w:rsidR="00DD7B47" w:rsidRPr="00FD3B3E" w:rsidRDefault="00C8350B" w:rsidP="00EA64E2">
      <w:pPr>
        <w:pStyle w:val="Code"/>
        <w:tabs>
          <w:tab w:val="left" w:pos="1530"/>
        </w:tabs>
      </w:pPr>
      <w:r w:rsidRPr="00FD3B3E">
        <w:t>};</w:t>
      </w:r>
      <w:r w:rsidR="00EA64E2">
        <w:tab/>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E0386E8" w:rsidR="006E7B90" w:rsidRDefault="008E727B" w:rsidP="00D3731C">
      <w:r>
        <w:t xml:space="preserve">Size: </w:t>
      </w:r>
      <w:r w:rsidR="00EE0B6E">
        <w:t>1</w:t>
      </w:r>
      <w:r w:rsidR="00C068F1">
        <w:t>28</w:t>
      </w:r>
      <w:r w:rsidR="00D5009B">
        <w:t>5</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55B48F02" w14:textId="08493823" w:rsidR="005B5783"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7588F2A4" w14:textId="5E449258" w:rsidR="005B5783" w:rsidRDefault="005B5783" w:rsidP="005B5783">
      <w:pPr>
        <w:pStyle w:val="Code"/>
      </w:pPr>
      <w:r>
        <w:t xml:space="preserve">    uint16   m_sector1TimeMSPart;         // Sector 1 time milliseconds part</w:t>
      </w:r>
    </w:p>
    <w:p w14:paraId="21D184E7" w14:textId="721DB32F" w:rsidR="005B5783" w:rsidRDefault="005B5783" w:rsidP="005B5783">
      <w:pPr>
        <w:pStyle w:val="Code"/>
      </w:pPr>
      <w:r>
        <w:t xml:space="preserve">    uint8    m_sector1TimeMinutesPart;    // Sector 1 whole minute part</w:t>
      </w:r>
    </w:p>
    <w:p w14:paraId="7DE44730" w14:textId="56A3094B" w:rsidR="005B5783" w:rsidRDefault="005B5783" w:rsidP="005B5783">
      <w:pPr>
        <w:pStyle w:val="Code"/>
      </w:pPr>
      <w:r>
        <w:t xml:space="preserve">    uint16   m_sector2TimeMSPart;         // Sector 2 time milliseconds part</w:t>
      </w:r>
    </w:p>
    <w:p w14:paraId="398C0243" w14:textId="4DD4FC28" w:rsidR="005B5783" w:rsidRDefault="005B5783" w:rsidP="005B5783">
      <w:pPr>
        <w:pStyle w:val="Code"/>
      </w:pPr>
      <w:r>
        <w:t xml:space="preserve">    uint8    m_sector2TimeMinutesPart;    // Sector 2 whole minute part</w:t>
      </w:r>
    </w:p>
    <w:p w14:paraId="4B3F87B3" w14:textId="6B10457E" w:rsidR="005B5783" w:rsidRDefault="005B5783" w:rsidP="005B5783">
      <w:pPr>
        <w:pStyle w:val="Code"/>
      </w:pPr>
      <w:r>
        <w:t xml:space="preserve">    uint16   m_deltaToCarInFrontMSPart;   // Time delta to car in front milliseconds part</w:t>
      </w:r>
    </w:p>
    <w:p w14:paraId="5F45C32E" w14:textId="7289A0A9" w:rsidR="005B5783" w:rsidRDefault="005B5783" w:rsidP="005B5783">
      <w:pPr>
        <w:pStyle w:val="Code"/>
      </w:pPr>
      <w:r>
        <w:t xml:space="preserve">    uint8    m_deltaToCarInFrontMinutesPart; // Time delta to car in front whole minute part</w:t>
      </w:r>
    </w:p>
    <w:p w14:paraId="125D9DCC" w14:textId="24E56D3B" w:rsidR="005B5783" w:rsidRDefault="005B5783" w:rsidP="005B5783">
      <w:pPr>
        <w:pStyle w:val="Code"/>
      </w:pPr>
      <w:r>
        <w:t xml:space="preserve">    uint16   m_deltaToRaceLeaderMSPart;      // Time delta to race leader milliseconds part</w:t>
      </w:r>
    </w:p>
    <w:p w14:paraId="18D8C5A9" w14:textId="531FDC09" w:rsidR="005B5783" w:rsidRPr="00FD3B3E" w:rsidRDefault="005B5783" w:rsidP="005B5783">
      <w:pPr>
        <w:pStyle w:val="Code"/>
      </w:pPr>
      <w:r>
        <w:t xml:space="preserve">    uint8    m_deltaToRaceLeaderMinutesPart; // Time delta to race leader whole minute part</w:t>
      </w:r>
    </w:p>
    <w:p w14:paraId="2A419084" w14:textId="1EB1B4AB" w:rsidR="00D3731C" w:rsidRPr="00FD3B3E" w:rsidRDefault="002372D2" w:rsidP="002372D2">
      <w:pPr>
        <w:pStyle w:val="Code"/>
      </w:pPr>
      <w:r>
        <w:t xml:space="preserve">    </w:t>
      </w:r>
      <w:r w:rsidR="00D3731C" w:rsidRPr="00FD3B3E">
        <w:t xml:space="preserve">float </w:t>
      </w:r>
      <w:r w:rsidR="00691633" w:rsidRPr="00FD3B3E">
        <w:t xml:space="preserve">   </w:t>
      </w:r>
      <w:r w:rsidR="0005723B" w:rsidRPr="00FD3B3E">
        <w:t>m_lap</w:t>
      </w:r>
      <w:r w:rsidR="005B6FCD" w:rsidRPr="00FD3B3E">
        <w:t>D</w:t>
      </w:r>
      <w:r w:rsidR="00D3731C"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lastRenderedPageBreak/>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17FDA927" w:rsidR="00D5639B" w:rsidRPr="00FD3B3E" w:rsidRDefault="00D5639B" w:rsidP="00FD3B3E">
      <w:pPr>
        <w:pStyle w:val="Code"/>
      </w:pPr>
      <w:r w:rsidRPr="00D5639B">
        <w:t xml:space="preserve">    uint8    m_</w:t>
      </w:r>
      <w:r w:rsidR="000208DB">
        <w:t>totalW</w:t>
      </w:r>
      <w:r w:rsidRPr="00D5639B">
        <w:t>arnings;             // Accumulated number of warnings issue</w:t>
      </w:r>
      <w:r>
        <w:t>d</w:t>
      </w:r>
    </w:p>
    <w:p w14:paraId="207A0022" w14:textId="77777777" w:rsidR="000208DB" w:rsidRDefault="000208DB" w:rsidP="00E62149">
      <w:pPr>
        <w:pStyle w:val="Code"/>
      </w:pPr>
      <w:r w:rsidRPr="000208DB">
        <w:t xml:space="preserve">    uint8    m_cornerCuttingWarnings;    </w:t>
      </w:r>
      <w:r>
        <w:t xml:space="preserve"> </w:t>
      </w:r>
      <w:r w:rsidRPr="000208DB">
        <w:t>// Accumulated number of corner cutting warnings issued</w:t>
      </w:r>
    </w:p>
    <w:p w14:paraId="3482F2E9" w14:textId="591C68BC" w:rsidR="00E62149" w:rsidRDefault="000208DB" w:rsidP="00E62149">
      <w:pPr>
        <w:pStyle w:val="Code"/>
      </w:pPr>
      <w:r>
        <w:t xml:space="preserve">    </w:t>
      </w:r>
      <w:r w:rsidR="00E62149">
        <w:t>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B688515" w14:textId="0448B79E" w:rsidR="00C068F1" w:rsidRPr="00C068F1" w:rsidRDefault="00C068F1" w:rsidP="00C068F1">
      <w:pPr>
        <w:pStyle w:val="Code"/>
      </w:pPr>
      <w:r w:rsidRPr="00C068F1">
        <w:t xml:space="preserve">    float    m_speedTrapFastestSpeed;    </w:t>
      </w:r>
      <w:r>
        <w:t xml:space="preserve"> </w:t>
      </w:r>
      <w:r w:rsidRPr="00C068F1">
        <w:t>// Fastest speed through speed trap for this car in kmph</w:t>
      </w:r>
    </w:p>
    <w:p w14:paraId="23C66D78" w14:textId="4D0E8C6B" w:rsidR="00C068F1" w:rsidRPr="00C068F1" w:rsidRDefault="00C068F1" w:rsidP="00422C5F">
      <w:pPr>
        <w:pStyle w:val="Code"/>
      </w:pPr>
      <w:r w:rsidRPr="00C068F1">
        <w:t xml:space="preserve">    uint8    m_speedTrapFastestLap;       // </w:t>
      </w:r>
      <w:r w:rsidR="00422C5F" w:rsidRPr="00422C5F">
        <w:t>Lap no the fastest speed was achieved, 255 = not set</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r>
        <w:t xml:space="preserve">m_timeTrialPBCarIdx;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r>
        <w:t xml:space="preserve">m_timeTrialRivalCarIdx;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4B1261">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16018E4" w:rsidR="006E7B90" w:rsidRDefault="00C26E8C" w:rsidP="00422E9B">
      <w:r>
        <w:t xml:space="preserve">Size: </w:t>
      </w:r>
      <w:r w:rsidR="00136128">
        <w:t>4</w:t>
      </w:r>
      <w:r w:rsidR="00D87FA5">
        <w:t>5</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lastRenderedPageBreak/>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r w:rsidR="0053001A">
        <w:t>isO</w:t>
      </w:r>
      <w:r w:rsidRPr="00FD3B3E">
        <w:t>verallFastestInSession; // Overall fastest speed in session = 1, otherwise 0</w:t>
      </w:r>
    </w:p>
    <w:p w14:paraId="0199C499" w14:textId="3675F049" w:rsidR="00CE1D1A" w:rsidRPr="00FD3B3E" w:rsidRDefault="00CE1D1A" w:rsidP="00FD3B3E">
      <w:pPr>
        <w:pStyle w:val="Code"/>
      </w:pPr>
      <w:r w:rsidRPr="00FD3B3E">
        <w:t xml:space="preserve">        uint8 </w:t>
      </w:r>
      <w:r w:rsidR="0053001A">
        <w:t>isD</w:t>
      </w:r>
      <w:r w:rsidRPr="00FD3B3E">
        <w:t>riverFastestInSession;  // Fastest speed for driver in session = 1, otherwise 0</w:t>
      </w:r>
    </w:p>
    <w:p w14:paraId="17205F9A" w14:textId="35568B80" w:rsidR="0053001A" w:rsidRDefault="0053001A" w:rsidP="0053001A">
      <w:pPr>
        <w:pStyle w:val="Code"/>
      </w:pPr>
      <w:r>
        <w:t xml:space="preserve">        uint8 fastestVehicleIdxInSession;//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t xml:space="preserve">        float fastestSpeedInSession;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numLights;</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42105A4D" w:rsidR="003F0D6D" w:rsidRPr="00FD3B3E" w:rsidRDefault="003F0D6D" w:rsidP="003F0D6D">
      <w:pPr>
        <w:pStyle w:val="Code"/>
      </w:pPr>
      <w:r w:rsidRPr="00FD3B3E">
        <w:t xml:space="preserve">    </w:t>
      </w:r>
      <w:r>
        <w:t xml:space="preserve">    </w:t>
      </w:r>
      <w:r w:rsidRPr="00FD3B3E">
        <w:t>uint32</w:t>
      </w:r>
      <w:r w:rsidR="00F004BF">
        <w:t xml:space="preserve"> </w:t>
      </w:r>
      <w:r w:rsidRPr="00FD3B3E">
        <w:t xml:space="preserve">buttonStatus;    </w:t>
      </w:r>
      <w:r w:rsidR="00F004BF">
        <w:t xml:space="preserve">          </w:t>
      </w:r>
      <w:r w:rsidRPr="00FD3B3E">
        <w:t>//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39CCC75" w:rsidR="003F0D6D" w:rsidRDefault="003F0D6D" w:rsidP="003F0D6D">
      <w:pPr>
        <w:pStyle w:val="Code"/>
      </w:pPr>
      <w:r>
        <w:t xml:space="preserve">    } Buttons;</w:t>
      </w:r>
    </w:p>
    <w:p w14:paraId="115C8A09" w14:textId="26283378" w:rsidR="00F004BF" w:rsidRDefault="00F004BF" w:rsidP="003F0D6D">
      <w:pPr>
        <w:pStyle w:val="Code"/>
      </w:pPr>
    </w:p>
    <w:p w14:paraId="712A94F1" w14:textId="6EFAA960" w:rsidR="00F004BF" w:rsidRDefault="00F004BF" w:rsidP="00F004BF">
      <w:pPr>
        <w:pStyle w:val="Code"/>
      </w:pPr>
      <w:r>
        <w:t xml:space="preserve">    struct</w:t>
      </w:r>
    </w:p>
    <w:p w14:paraId="09A0D565" w14:textId="2140AAC8" w:rsidR="00F004BF" w:rsidRDefault="00F004BF" w:rsidP="00F004BF">
      <w:pPr>
        <w:pStyle w:val="Code"/>
      </w:pPr>
      <w:r>
        <w:t xml:space="preserve">    {</w:t>
      </w:r>
    </w:p>
    <w:p w14:paraId="7A273045" w14:textId="697EA28B" w:rsidR="00F004BF" w:rsidRDefault="00F004BF" w:rsidP="00F004BF">
      <w:pPr>
        <w:pStyle w:val="Code"/>
      </w:pPr>
      <w:r>
        <w:t xml:space="preserve">        uint8 overtakingVehicleIdx;       // Vehicle index of the vehicle overtaking</w:t>
      </w:r>
    </w:p>
    <w:p w14:paraId="4C73CA31" w14:textId="3A2EAC4D" w:rsidR="00F004BF" w:rsidRDefault="00F004BF" w:rsidP="00F004BF">
      <w:pPr>
        <w:pStyle w:val="Code"/>
      </w:pPr>
      <w:r>
        <w:t xml:space="preserve">        uint8 beingOvertakenVehicleIdx;   // Vehicle index of the vehicle being overtaken</w:t>
      </w:r>
    </w:p>
    <w:p w14:paraId="6F4B3EE9" w14:textId="17193438" w:rsidR="00F004BF" w:rsidRDefault="00F004BF" w:rsidP="00F004BF">
      <w:pPr>
        <w:pStyle w:val="Code"/>
      </w:pPr>
      <w:r>
        <w:t xml:space="preserve">    } Overtake;</w:t>
      </w:r>
    </w:p>
    <w:p w14:paraId="4C0D851C" w14:textId="77777777" w:rsidR="0085279F" w:rsidRDefault="0085279F" w:rsidP="00F004BF">
      <w:pPr>
        <w:pStyle w:val="Code"/>
      </w:pPr>
    </w:p>
    <w:p w14:paraId="4DEB65DF" w14:textId="079FA2DD" w:rsidR="0085279F" w:rsidRDefault="0085279F" w:rsidP="0085279F">
      <w:pPr>
        <w:pStyle w:val="Code"/>
      </w:pPr>
      <w:r>
        <w:t xml:space="preserve">    struct</w:t>
      </w:r>
    </w:p>
    <w:p w14:paraId="5AAFF03B" w14:textId="52B30EED" w:rsidR="0085279F" w:rsidRDefault="0085279F" w:rsidP="0085279F">
      <w:pPr>
        <w:pStyle w:val="Code"/>
      </w:pPr>
      <w:r>
        <w:t xml:space="preserve">    {</w:t>
      </w:r>
    </w:p>
    <w:p w14:paraId="3385D9E6" w14:textId="77777777" w:rsidR="008B5385" w:rsidRDefault="0085279F" w:rsidP="0085279F">
      <w:pPr>
        <w:pStyle w:val="Code"/>
      </w:pPr>
      <w:r>
        <w:t xml:space="preserve">        uint8 safetyCarType;              // 0 = No Safety Car, 1 = Full Safety Car</w:t>
      </w:r>
    </w:p>
    <w:p w14:paraId="2A9FE791" w14:textId="53C84886" w:rsidR="0085279F" w:rsidRDefault="008B5385" w:rsidP="0085279F">
      <w:pPr>
        <w:pStyle w:val="Code"/>
      </w:pPr>
      <w:r>
        <w:t xml:space="preserve">                                          // </w:t>
      </w:r>
      <w:r w:rsidR="0085279F">
        <w:t>2 = Virtual Safety Car, 3 = Formation Lap Safety Car</w:t>
      </w:r>
    </w:p>
    <w:p w14:paraId="238E8760" w14:textId="77777777" w:rsidR="008B5385" w:rsidRDefault="0085279F" w:rsidP="0085279F">
      <w:pPr>
        <w:pStyle w:val="Code"/>
      </w:pPr>
      <w:r>
        <w:t xml:space="preserve">        uint8 eventType;                  // 0 = Deployed, 1 = Returning, 2 = Returned</w:t>
      </w:r>
    </w:p>
    <w:p w14:paraId="7701D9A6" w14:textId="58035065" w:rsidR="0085279F" w:rsidRDefault="008B5385" w:rsidP="0085279F">
      <w:pPr>
        <w:pStyle w:val="Code"/>
      </w:pPr>
      <w:r>
        <w:t xml:space="preserve">                                          // </w:t>
      </w:r>
      <w:r w:rsidR="0085279F">
        <w:t>3 = Resume</w:t>
      </w:r>
      <w:r w:rsidR="00483C4F">
        <w:t xml:space="preserve"> </w:t>
      </w:r>
      <w:r w:rsidR="0085279F">
        <w:t>Race</w:t>
      </w:r>
    </w:p>
    <w:p w14:paraId="66DCFA57" w14:textId="3EAFEDA5" w:rsidR="0085279F" w:rsidRDefault="0085279F" w:rsidP="0085279F">
      <w:pPr>
        <w:pStyle w:val="Code"/>
      </w:pPr>
      <w:r>
        <w:t xml:space="preserve">    } SafetyCar;</w:t>
      </w:r>
    </w:p>
    <w:p w14:paraId="18A4B89E" w14:textId="77777777" w:rsidR="00EA7557" w:rsidRDefault="00EA7557" w:rsidP="0085279F">
      <w:pPr>
        <w:pStyle w:val="Code"/>
      </w:pPr>
    </w:p>
    <w:p w14:paraId="22E873CF" w14:textId="5C614F4D" w:rsidR="00EA7557" w:rsidRPr="00EA7557" w:rsidRDefault="00EA7557" w:rsidP="00EA7557">
      <w:pPr>
        <w:pStyle w:val="Code"/>
      </w:pPr>
      <w:r>
        <w:t xml:space="preserve">    </w:t>
      </w:r>
      <w:r w:rsidRPr="00EA7557">
        <w:t>struct</w:t>
      </w:r>
    </w:p>
    <w:p w14:paraId="4AAF939C" w14:textId="3918755A" w:rsidR="00EA7557" w:rsidRPr="00EA7557" w:rsidRDefault="00EA7557" w:rsidP="00EA7557">
      <w:pPr>
        <w:pStyle w:val="Code"/>
      </w:pPr>
      <w:r>
        <w:t xml:space="preserve">    </w:t>
      </w:r>
      <w:r w:rsidRPr="00EA7557">
        <w:t>{</w:t>
      </w:r>
    </w:p>
    <w:p w14:paraId="4CBE961F" w14:textId="0F9C4D44" w:rsidR="00EA7557" w:rsidRPr="00EA7557" w:rsidRDefault="00EA7557" w:rsidP="00EA7557">
      <w:pPr>
        <w:pStyle w:val="Code"/>
      </w:pPr>
      <w:r w:rsidRPr="00EA7557">
        <w:t xml:space="preserve">    </w:t>
      </w:r>
      <w:r>
        <w:t xml:space="preserve">    </w:t>
      </w:r>
      <w:r w:rsidRPr="00EA7557">
        <w:t>uint8 vehicle1Idx;            // Vehicle index of the first vehicle involved in the collision</w:t>
      </w:r>
    </w:p>
    <w:p w14:paraId="469203EB" w14:textId="092519B5" w:rsidR="00EA7557" w:rsidRPr="00EA7557" w:rsidRDefault="00EA7557" w:rsidP="00EA7557">
      <w:pPr>
        <w:pStyle w:val="Code"/>
      </w:pPr>
      <w:r w:rsidRPr="00EA7557">
        <w:t xml:space="preserve">    </w:t>
      </w:r>
      <w:r>
        <w:t xml:space="preserve">    </w:t>
      </w:r>
      <w:r w:rsidRPr="00EA7557">
        <w:t>uint8 vehicle2Idx;            // Vehicle index of the second vehicle involved in the collision</w:t>
      </w:r>
    </w:p>
    <w:p w14:paraId="228EDC66" w14:textId="5F27E499" w:rsidR="00EA7557" w:rsidRPr="00EA7557" w:rsidRDefault="00EA7557" w:rsidP="00EA7557">
      <w:pPr>
        <w:pStyle w:val="Code"/>
      </w:pPr>
      <w:r>
        <w:t xml:space="preserve">    </w:t>
      </w:r>
      <w:r w:rsidRPr="00EA7557">
        <w:t>} Collision;</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lastRenderedPageBreak/>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r w:rsidR="00E1506D" w14:paraId="4587934E" w14:textId="77777777" w:rsidTr="001D77F3">
        <w:tc>
          <w:tcPr>
            <w:tcW w:w="2235" w:type="dxa"/>
          </w:tcPr>
          <w:p w14:paraId="792EC8FC" w14:textId="62F4F3D1" w:rsidR="00E1506D" w:rsidRDefault="00E1506D" w:rsidP="00317B1C">
            <w:pPr>
              <w:rPr>
                <w:sz w:val="18"/>
              </w:rPr>
            </w:pPr>
            <w:r>
              <w:rPr>
                <w:sz w:val="18"/>
              </w:rPr>
              <w:t>Red Flag</w:t>
            </w:r>
          </w:p>
        </w:tc>
        <w:tc>
          <w:tcPr>
            <w:tcW w:w="974" w:type="dxa"/>
          </w:tcPr>
          <w:p w14:paraId="12E16875" w14:textId="76DFE52F" w:rsidR="00E1506D" w:rsidRDefault="00E1506D" w:rsidP="00317B1C">
            <w:pPr>
              <w:rPr>
                <w:sz w:val="18"/>
              </w:rPr>
            </w:pPr>
            <w:r>
              <w:rPr>
                <w:sz w:val="18"/>
              </w:rPr>
              <w:t>“RDFL”</w:t>
            </w:r>
          </w:p>
        </w:tc>
        <w:tc>
          <w:tcPr>
            <w:tcW w:w="4117" w:type="dxa"/>
          </w:tcPr>
          <w:p w14:paraId="6C70FC2F" w14:textId="3373D483" w:rsidR="00E1506D" w:rsidRDefault="00E1506D" w:rsidP="00317B1C">
            <w:pPr>
              <w:rPr>
                <w:sz w:val="18"/>
              </w:rPr>
            </w:pPr>
            <w:r>
              <w:rPr>
                <w:sz w:val="18"/>
              </w:rPr>
              <w:t>Red flag shown</w:t>
            </w:r>
          </w:p>
        </w:tc>
      </w:tr>
      <w:tr w:rsidR="00F004BF" w14:paraId="6094B0FF" w14:textId="77777777" w:rsidTr="001D77F3">
        <w:tc>
          <w:tcPr>
            <w:tcW w:w="2235" w:type="dxa"/>
          </w:tcPr>
          <w:p w14:paraId="2578FDFC" w14:textId="7D6A4ED5" w:rsidR="00F004BF" w:rsidRDefault="00F004BF" w:rsidP="00317B1C">
            <w:pPr>
              <w:rPr>
                <w:sz w:val="18"/>
              </w:rPr>
            </w:pPr>
            <w:r>
              <w:rPr>
                <w:sz w:val="18"/>
              </w:rPr>
              <w:t>Overtake</w:t>
            </w:r>
          </w:p>
        </w:tc>
        <w:tc>
          <w:tcPr>
            <w:tcW w:w="974" w:type="dxa"/>
          </w:tcPr>
          <w:p w14:paraId="2DB46CC3" w14:textId="4943310F" w:rsidR="00F004BF" w:rsidRDefault="00F004BF" w:rsidP="00317B1C">
            <w:pPr>
              <w:rPr>
                <w:sz w:val="18"/>
              </w:rPr>
            </w:pPr>
            <w:r>
              <w:rPr>
                <w:sz w:val="18"/>
              </w:rPr>
              <w:t>“OVTK”</w:t>
            </w:r>
          </w:p>
        </w:tc>
        <w:tc>
          <w:tcPr>
            <w:tcW w:w="4117" w:type="dxa"/>
          </w:tcPr>
          <w:p w14:paraId="7DBD41DD" w14:textId="62E7BAB6" w:rsidR="00F004BF" w:rsidRDefault="00F004BF" w:rsidP="00317B1C">
            <w:pPr>
              <w:rPr>
                <w:sz w:val="18"/>
              </w:rPr>
            </w:pPr>
            <w:r>
              <w:rPr>
                <w:sz w:val="18"/>
              </w:rPr>
              <w:t>Overtake occurred</w:t>
            </w:r>
          </w:p>
        </w:tc>
      </w:tr>
      <w:tr w:rsidR="0085279F" w14:paraId="1B37A218" w14:textId="77777777" w:rsidTr="001D77F3">
        <w:tc>
          <w:tcPr>
            <w:tcW w:w="2235" w:type="dxa"/>
          </w:tcPr>
          <w:p w14:paraId="36DBF00B" w14:textId="716D5945" w:rsidR="0085279F" w:rsidRDefault="0085279F" w:rsidP="00317B1C">
            <w:pPr>
              <w:rPr>
                <w:sz w:val="18"/>
              </w:rPr>
            </w:pPr>
            <w:r>
              <w:rPr>
                <w:sz w:val="18"/>
              </w:rPr>
              <w:t>Safety Car</w:t>
            </w:r>
          </w:p>
        </w:tc>
        <w:tc>
          <w:tcPr>
            <w:tcW w:w="974" w:type="dxa"/>
          </w:tcPr>
          <w:p w14:paraId="2E94A0A0" w14:textId="6C083BA0" w:rsidR="0085279F" w:rsidRDefault="0085279F" w:rsidP="00317B1C">
            <w:pPr>
              <w:rPr>
                <w:sz w:val="18"/>
              </w:rPr>
            </w:pPr>
            <w:r>
              <w:rPr>
                <w:sz w:val="18"/>
              </w:rPr>
              <w:t>“SCAR”</w:t>
            </w:r>
          </w:p>
        </w:tc>
        <w:tc>
          <w:tcPr>
            <w:tcW w:w="4117" w:type="dxa"/>
          </w:tcPr>
          <w:p w14:paraId="16E2F0AC" w14:textId="16E0A575" w:rsidR="0085279F" w:rsidRDefault="0085279F" w:rsidP="00317B1C">
            <w:pPr>
              <w:rPr>
                <w:sz w:val="18"/>
              </w:rPr>
            </w:pPr>
            <w:r>
              <w:rPr>
                <w:sz w:val="18"/>
              </w:rPr>
              <w:t>Safety car event – details in event</w:t>
            </w:r>
          </w:p>
        </w:tc>
      </w:tr>
      <w:tr w:rsidR="00EA7557" w14:paraId="3E91EB8A" w14:textId="77777777" w:rsidTr="001D77F3">
        <w:tc>
          <w:tcPr>
            <w:tcW w:w="2235" w:type="dxa"/>
          </w:tcPr>
          <w:p w14:paraId="4FC52785" w14:textId="7B8AA425" w:rsidR="00EA7557" w:rsidRDefault="00EA7557" w:rsidP="00317B1C">
            <w:pPr>
              <w:rPr>
                <w:sz w:val="18"/>
              </w:rPr>
            </w:pPr>
            <w:r>
              <w:rPr>
                <w:sz w:val="18"/>
              </w:rPr>
              <w:t>Collision</w:t>
            </w:r>
          </w:p>
        </w:tc>
        <w:tc>
          <w:tcPr>
            <w:tcW w:w="974" w:type="dxa"/>
          </w:tcPr>
          <w:p w14:paraId="5989E6A4" w14:textId="7470C6DE" w:rsidR="00EA7557" w:rsidRDefault="00EA7557" w:rsidP="00317B1C">
            <w:pPr>
              <w:rPr>
                <w:sz w:val="18"/>
              </w:rPr>
            </w:pPr>
            <w:r>
              <w:rPr>
                <w:sz w:val="18"/>
              </w:rPr>
              <w:t>“COLL”</w:t>
            </w:r>
          </w:p>
        </w:tc>
        <w:tc>
          <w:tcPr>
            <w:tcW w:w="4117" w:type="dxa"/>
          </w:tcPr>
          <w:p w14:paraId="1A620CCE" w14:textId="23D6EE5F" w:rsidR="00EA7557" w:rsidRDefault="00EA7557" w:rsidP="00317B1C">
            <w:pPr>
              <w:rPr>
                <w:sz w:val="18"/>
              </w:rPr>
            </w:pPr>
            <w:r>
              <w:rPr>
                <w:sz w:val="18"/>
              </w:rPr>
              <w:t>Collision between two vehicles has occurred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1125DAE8" w:rsidR="00343788" w:rsidRDefault="00343788" w:rsidP="00842DAF">
      <w:r>
        <w:t xml:space="preserve">Size: </w:t>
      </w:r>
      <w:r w:rsidR="00202428">
        <w:t>1</w:t>
      </w:r>
      <w:r w:rsidR="00737D24">
        <w:t>3</w:t>
      </w:r>
      <w:r w:rsidR="004F099F">
        <w:t>50</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DE439F" w:rsidRDefault="00842DAF" w:rsidP="00DE439F">
      <w:pPr>
        <w:pStyle w:val="Code"/>
      </w:pPr>
      <w:r w:rsidRPr="00DE439F">
        <w:t>struct ParticipantData</w:t>
      </w:r>
    </w:p>
    <w:p w14:paraId="5C83CF0F" w14:textId="77777777" w:rsidR="00842DAF" w:rsidRPr="00DE439F" w:rsidRDefault="00842DAF" w:rsidP="00DE439F">
      <w:pPr>
        <w:pStyle w:val="Code"/>
      </w:pPr>
      <w:r w:rsidRPr="00DE439F">
        <w:t>{</w:t>
      </w:r>
    </w:p>
    <w:p w14:paraId="47AB470B" w14:textId="21DC6160" w:rsidR="00842DAF" w:rsidRPr="00DE439F" w:rsidRDefault="00842DAF" w:rsidP="00DE439F">
      <w:pPr>
        <w:pStyle w:val="Code"/>
      </w:pPr>
      <w:r w:rsidRPr="00DE439F">
        <w:t xml:space="preserve">    </w:t>
      </w:r>
      <w:r w:rsidR="00724BF9" w:rsidRPr="00DE439F">
        <w:t xml:space="preserve">uint8      </w:t>
      </w:r>
      <w:r w:rsidRPr="00DE439F">
        <w:t xml:space="preserve">m_aiControlled;      </w:t>
      </w:r>
      <w:r w:rsidR="00A726AE" w:rsidRPr="00DE439F">
        <w:t xml:space="preserve">// </w:t>
      </w:r>
      <w:r w:rsidR="0013799B" w:rsidRPr="00DE439F">
        <w:t>W</w:t>
      </w:r>
      <w:r w:rsidRPr="00DE439F">
        <w:t>hether the vehicle is AI (1) or Human (0) controlled</w:t>
      </w:r>
    </w:p>
    <w:p w14:paraId="10D14D9C" w14:textId="3C31B9AA" w:rsidR="00E26586" w:rsidRPr="00DE439F" w:rsidRDefault="00E26586" w:rsidP="00DE439F">
      <w:pPr>
        <w:pStyle w:val="Code"/>
      </w:pPr>
      <w:r w:rsidRPr="00DE439F">
        <w:t xml:space="preserve">    uint8      m_driverId;</w:t>
      </w:r>
      <w:r w:rsidRPr="00DE439F">
        <w:tab/>
      </w:r>
      <w:r w:rsidR="00910138" w:rsidRPr="00DE439F">
        <w:t xml:space="preserve">   </w:t>
      </w:r>
      <w:r w:rsidRPr="00DE439F">
        <w:t>// Driver id - see appendix</w:t>
      </w:r>
      <w:r w:rsidR="00380335" w:rsidRPr="00DE439F">
        <w:t>, 255 if network human</w:t>
      </w:r>
    </w:p>
    <w:p w14:paraId="7FCB3B24" w14:textId="04EEA7C8" w:rsidR="00380335" w:rsidRPr="00DE439F" w:rsidRDefault="00380335" w:rsidP="00DE439F">
      <w:pPr>
        <w:pStyle w:val="Code"/>
      </w:pPr>
      <w:r w:rsidRPr="00DE439F">
        <w:t xml:space="preserve">    uint8      m_networkId;</w:t>
      </w:r>
      <w:r w:rsidRPr="00DE439F">
        <w:tab/>
      </w:r>
      <w:r w:rsidR="00910138" w:rsidRPr="00DE439F">
        <w:t xml:space="preserve">   </w:t>
      </w:r>
      <w:r w:rsidRPr="00DE439F">
        <w:t xml:space="preserve">// Network id </w:t>
      </w:r>
      <w:r w:rsidR="005845E7" w:rsidRPr="00DE439F">
        <w:t>–</w:t>
      </w:r>
      <w:r w:rsidRPr="00DE439F">
        <w:t xml:space="preserve"> </w:t>
      </w:r>
      <w:r w:rsidR="005845E7" w:rsidRPr="00DE439F">
        <w:t>unique identifier for network players</w:t>
      </w:r>
    </w:p>
    <w:p w14:paraId="489B20A1" w14:textId="3F68B123" w:rsidR="00E26586" w:rsidRPr="00DE439F" w:rsidRDefault="00E26586" w:rsidP="00DE439F">
      <w:pPr>
        <w:pStyle w:val="Code"/>
      </w:pPr>
      <w:r w:rsidRPr="00DE439F">
        <w:t xml:space="preserve">    uint8      m_teamId;            // Team id - see appendix</w:t>
      </w:r>
    </w:p>
    <w:p w14:paraId="68F4E10D" w14:textId="7B981EF7" w:rsidR="00986A9F" w:rsidRPr="00DE439F" w:rsidRDefault="00986A9F" w:rsidP="00DE439F">
      <w:pPr>
        <w:pStyle w:val="Code"/>
      </w:pPr>
      <w:r w:rsidRPr="00DE439F">
        <w:t xml:space="preserve">    uint8      m_myTeam;            // My team flag – 1 = My Team, 0 = otherwise</w:t>
      </w:r>
    </w:p>
    <w:p w14:paraId="023F9ADB" w14:textId="2E4A5F73" w:rsidR="00000503" w:rsidRPr="00DE439F" w:rsidRDefault="00000503" w:rsidP="00DE439F">
      <w:pPr>
        <w:pStyle w:val="Code"/>
      </w:pPr>
      <w:r w:rsidRPr="00DE439F">
        <w:lastRenderedPageBreak/>
        <w:t xml:space="preserve">    uint8      m_raceNumber;        // Race number of the car</w:t>
      </w:r>
    </w:p>
    <w:p w14:paraId="5D247948" w14:textId="7D7133C7" w:rsidR="00000503" w:rsidRPr="00DE439F" w:rsidRDefault="00000503" w:rsidP="00DE439F">
      <w:pPr>
        <w:pStyle w:val="Code"/>
      </w:pPr>
      <w:r w:rsidRPr="00DE439F">
        <w:t xml:space="preserve">    uint8      m_nationality;       // Nationality of the driver</w:t>
      </w:r>
    </w:p>
    <w:p w14:paraId="5B4DA210" w14:textId="12FABF45"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3BEABF85" w:rsidR="00EC1917" w:rsidRPr="00FD3B3E" w:rsidRDefault="00EC1917" w:rsidP="00FD3B3E">
      <w:pPr>
        <w:pStyle w:val="Code"/>
      </w:pPr>
      <w:r w:rsidRPr="00FD3B3E">
        <w:tab/>
      </w:r>
      <w:r w:rsidRPr="00FD3B3E">
        <w:tab/>
      </w:r>
      <w:r w:rsidRPr="00FD3B3E">
        <w:tab/>
      </w:r>
      <w:r w:rsidRPr="00FD3B3E">
        <w:tab/>
      </w:r>
      <w:r w:rsidR="00910138">
        <w:t xml:space="preserve">   </w:t>
      </w:r>
      <w:r w:rsidRPr="00FD3B3E">
        <w:t xml:space="preserve">// </w:t>
      </w:r>
      <w:r w:rsidR="0013799B" w:rsidRPr="00FD3B3E">
        <w:t>W</w:t>
      </w:r>
      <w:r w:rsidRPr="00FD3B3E">
        <w:t xml:space="preserve">ill be truncated with </w:t>
      </w:r>
      <w:r w:rsidR="003A5209" w:rsidRPr="00FD3B3E">
        <w:t>…</w:t>
      </w:r>
      <w:r w:rsidRPr="00FD3B3E">
        <w:t xml:space="preserve"> (U+2026) if too long</w:t>
      </w:r>
    </w:p>
    <w:p w14:paraId="13B17529" w14:textId="3F6D5432" w:rsidR="00690A01" w:rsidRPr="00FD3B3E" w:rsidRDefault="00EC275B" w:rsidP="00FD3B3E">
      <w:pPr>
        <w:pStyle w:val="Code"/>
      </w:pPr>
      <w:r w:rsidRPr="00FD3B3E">
        <w:t xml:space="preserve">    uint8      m_</w:t>
      </w:r>
      <w:r w:rsidR="00690A01" w:rsidRPr="00FD3B3E">
        <w:t>yourTelemetry</w:t>
      </w:r>
      <w:r w:rsidRPr="00FD3B3E">
        <w:t xml:space="preserve">;     // </w:t>
      </w:r>
      <w:r w:rsidR="00690A01" w:rsidRPr="00FD3B3E">
        <w:t>The player's UDP setting, 0 = restricted, 1 = public</w:t>
      </w:r>
    </w:p>
    <w:p w14:paraId="11621CB9" w14:textId="778B578A" w:rsidR="00362E38" w:rsidRDefault="00362E38" w:rsidP="00FD3B3E">
      <w:pPr>
        <w:pStyle w:val="Code"/>
      </w:pPr>
      <w:r w:rsidRPr="00362E38">
        <w:t xml:space="preserve">    uint8     </w:t>
      </w:r>
      <w:r>
        <w:t xml:space="preserve"> </w:t>
      </w:r>
      <w:r w:rsidRPr="00362E38">
        <w:t>m_showOnlineNames;   // The player's show online names setting, 0 = off, 1 = on</w:t>
      </w:r>
    </w:p>
    <w:p w14:paraId="17406418" w14:textId="4454C528" w:rsidR="00911B72" w:rsidRDefault="00911B72" w:rsidP="00FD3B3E">
      <w:pPr>
        <w:pStyle w:val="Code"/>
      </w:pPr>
      <w:r w:rsidRPr="00911B72">
        <w:t xml:space="preserve">    uint</w:t>
      </w:r>
      <w:r w:rsidR="000F35BD">
        <w:t>16</w:t>
      </w:r>
      <w:r w:rsidRPr="00911B72">
        <w:t xml:space="preserve">    </w:t>
      </w:r>
      <w:r>
        <w:t xml:space="preserve"> </w:t>
      </w:r>
      <w:r w:rsidRPr="00911B72">
        <w:t>m_techLevel;         // F1 World tech level</w:t>
      </w:r>
      <w:r w:rsidR="00910138" w:rsidRPr="00910138">
        <w:t xml:space="preserve">    </w:t>
      </w:r>
    </w:p>
    <w:p w14:paraId="3D8D7605" w14:textId="6A6D185F" w:rsidR="00910138" w:rsidRDefault="00911B72" w:rsidP="00FD3B3E">
      <w:pPr>
        <w:pStyle w:val="Code"/>
      </w:pPr>
      <w:r>
        <w:t xml:space="preserve">    </w:t>
      </w:r>
      <w:r w:rsidR="00910138" w:rsidRPr="00910138">
        <w:t xml:space="preserve">uint8     </w:t>
      </w:r>
      <w:r w:rsidR="00910138">
        <w:t xml:space="preserve"> </w:t>
      </w:r>
      <w:r w:rsidR="00910138" w:rsidRPr="00910138">
        <w:t>m_platform;          // 1 = Steam, 3 = PlayStation, 4 = Xbox, 6 = Origin, 255 = unknown</w:t>
      </w:r>
    </w:p>
    <w:p w14:paraId="19E8558D" w14:textId="038FC53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61B8987A" w:rsidR="00B2430A" w:rsidRDefault="00B2430A" w:rsidP="00B2430A">
      <w:r>
        <w:t xml:space="preserve">This packet details the car setups for each vehicle in the session. Note that in multiplayer games, other player cars will appear as blank, you will only be able to see your </w:t>
      </w:r>
      <w:r w:rsidR="009972F9">
        <w:t xml:space="preserve">own </w:t>
      </w:r>
      <w:r>
        <w:t>car setup</w:t>
      </w:r>
      <w:r w:rsidR="009972F9">
        <w:t>, regardless of the “Your Telemetry” setting. Spectators will also not be able to see any car setups.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00DFDEE9" w:rsidR="00133315" w:rsidRDefault="009432F8" w:rsidP="00B2430A">
      <w:r>
        <w:t xml:space="preserve">Size: </w:t>
      </w:r>
      <w:r w:rsidR="000957B5">
        <w:t>11</w:t>
      </w:r>
      <w:r w:rsidR="00B5076A">
        <w:t>33</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1269B065" w:rsidR="000708E5" w:rsidRDefault="000708E5" w:rsidP="00FD3B3E">
      <w:pPr>
        <w:pStyle w:val="Code"/>
      </w:pPr>
      <w:r w:rsidRPr="00FD3B3E">
        <w:t xml:space="preserve">   </w:t>
      </w:r>
      <w:r w:rsidR="001A72BF">
        <w:t xml:space="preserve"> </w:t>
      </w:r>
      <w:r w:rsidRPr="00FD3B3E">
        <w:t xml:space="preserve">uint8     m_brakeBias;                // </w:t>
      </w:r>
      <w:r w:rsidR="008E1E2E" w:rsidRPr="00FD3B3E">
        <w:t>B</w:t>
      </w:r>
      <w:r w:rsidRPr="00FD3B3E">
        <w:t>rake bias (percentage)</w:t>
      </w:r>
    </w:p>
    <w:p w14:paraId="4E833228" w14:textId="7BA0D2AD" w:rsidR="001A72BF" w:rsidRPr="001A72BF" w:rsidRDefault="001A72BF" w:rsidP="001A72BF">
      <w:pPr>
        <w:pStyle w:val="Code"/>
      </w:pPr>
      <w:r>
        <w:rPr>
          <w:color w:val="000000"/>
        </w:rPr>
        <w:t xml:space="preserve">    </w:t>
      </w:r>
      <w:r w:rsidRPr="001A72BF">
        <w:t>uint8     m_engineBraking;            // Engine braking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490D055F" w14:textId="77777777" w:rsidR="00B5076A" w:rsidRDefault="00B5076A" w:rsidP="00FD3B3E">
      <w:pPr>
        <w:pStyle w:val="Code"/>
      </w:pPr>
    </w:p>
    <w:p w14:paraId="36A068CE" w14:textId="77777777" w:rsidR="00B5076A" w:rsidRDefault="00B5076A" w:rsidP="00FD3B3E">
      <w:pPr>
        <w:pStyle w:val="Code"/>
      </w:pPr>
      <w:r>
        <w:t xml:space="preserve">    </w:t>
      </w:r>
      <w:r w:rsidRPr="00B5076A">
        <w:t>float         m_nextFrontWingValue;</w:t>
      </w:r>
      <w:r>
        <w:tab/>
      </w:r>
      <w:r w:rsidRPr="00B5076A">
        <w:t>// Value of front wing after next pit stop - player only</w:t>
      </w:r>
    </w:p>
    <w:p w14:paraId="04E53F39" w14:textId="30EAB14B"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5DBDA4AD" w:rsidR="00D4596A" w:rsidRDefault="00D4596A" w:rsidP="00171648">
      <w:r>
        <w:t xml:space="preserve">Size: </w:t>
      </w:r>
      <w:r w:rsidR="00235245">
        <w:t>13</w:t>
      </w:r>
      <w:r w:rsidR="00D87FA5">
        <w:t>52</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5C63EFC6" w:rsidR="000F2717" w:rsidRDefault="000F2717" w:rsidP="006B220B">
      <w:r>
        <w:t xml:space="preserve">Size: </w:t>
      </w:r>
      <w:r w:rsidR="00600628">
        <w:t>1</w:t>
      </w:r>
      <w:r w:rsidR="00AC0B8B">
        <w:t>239</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lastRenderedPageBreak/>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092142BA"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541B0">
        <w:t xml:space="preserve">21 = C0,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08C8587F"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p>
    <w:p w14:paraId="6CD51495" w14:textId="53F51655" w:rsidR="00AC0B8B" w:rsidRPr="00DE439F" w:rsidRDefault="00AC0B8B" w:rsidP="00DE439F">
      <w:pPr>
        <w:pStyle w:val="Code"/>
      </w:pPr>
      <w:r>
        <w:t xml:space="preserve">    </w:t>
      </w:r>
      <w:r w:rsidRPr="00DE439F">
        <w:t>float       m_enginePowerICE;           // Engine power output of ICE (W)</w:t>
      </w:r>
    </w:p>
    <w:p w14:paraId="4583799C" w14:textId="0932C830" w:rsidR="00AC0B8B" w:rsidRPr="00DE439F" w:rsidRDefault="00AC0B8B" w:rsidP="00DE439F">
      <w:pPr>
        <w:pStyle w:val="Code"/>
      </w:pPr>
      <w:r w:rsidRPr="00DE439F">
        <w:t xml:space="preserve">    float       m_enginePowerMGUK;          // Engine power output of MGU-K (W)</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485CCDDA" w:rsidR="00623277" w:rsidRDefault="00623277" w:rsidP="00623277">
      <w:r>
        <w:t xml:space="preserve">Size: </w:t>
      </w:r>
      <w:r w:rsidR="00EA6A8E">
        <w:t>10</w:t>
      </w:r>
      <w:r w:rsidR="00D87FA5">
        <w:t>20</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lastRenderedPageBreak/>
        <w:t xml:space="preserve">    uint8     m_tyreStintsActual[8];   // Actual tyres used by this driver</w:t>
      </w:r>
    </w:p>
    <w:p w14:paraId="6A4C1460" w14:textId="30F5DD19" w:rsidR="0075020D" w:rsidRDefault="0075020D" w:rsidP="00FD3B3E">
      <w:pPr>
        <w:pStyle w:val="Code"/>
      </w:pPr>
      <w:r w:rsidRPr="00FD3B3E">
        <w:t xml:space="preserve">    uint8     m_tyreStintsVisual[8];   // Visual tyres used by this driver</w:t>
      </w:r>
    </w:p>
    <w:p w14:paraId="632FD435" w14:textId="22B2F9EA" w:rsidR="00BD04D3" w:rsidRPr="00FD3B3E" w:rsidRDefault="00BD04D3" w:rsidP="00FD3B3E">
      <w:pPr>
        <w:pStyle w:val="Code"/>
      </w:pPr>
      <w:r>
        <w:t xml:space="preserve">    </w:t>
      </w:r>
      <w:r w:rsidRPr="00BD04D3">
        <w:t>uint8     m_tyreStint</w:t>
      </w:r>
      <w:r w:rsidR="002746D5">
        <w:t>s</w:t>
      </w:r>
      <w:r w:rsidRPr="00BD04D3">
        <w:t>EndLap</w:t>
      </w:r>
      <w:r w:rsidR="002746D5">
        <w:t>s</w:t>
      </w:r>
      <w:r w:rsidRPr="00BD04D3">
        <w:t>[</w:t>
      </w:r>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621F03CC" w:rsidR="00290650" w:rsidRDefault="00290650" w:rsidP="00290650">
      <w:r>
        <w:t xml:space="preserve">Size: </w:t>
      </w:r>
      <w:r w:rsidR="00DC3D14">
        <w:t>1</w:t>
      </w:r>
      <w:r w:rsidR="00A47E73">
        <w:t>306</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3CF77226"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3A468D1F" w:rsidR="00A54871" w:rsidRPr="00FD3B3E" w:rsidRDefault="00A54871" w:rsidP="00FD3B3E">
      <w:pPr>
        <w:pStyle w:val="Code"/>
      </w:pPr>
      <w:r w:rsidRPr="00FD3B3E">
        <w:t xml:space="preserve">    uint8     m_teamId;            // Team id - see appendix (255 if no team currently selected)</w:t>
      </w:r>
    </w:p>
    <w:p w14:paraId="36DFC499" w14:textId="373697F2" w:rsidR="00A54871" w:rsidRPr="00FD3B3E" w:rsidRDefault="00A54871" w:rsidP="00FD3B3E">
      <w:pPr>
        <w:pStyle w:val="Code"/>
      </w:pPr>
      <w:r w:rsidRPr="00FD3B3E">
        <w:t xml:space="preserve">    uint8     m_nationality;       // Nationality of the driver</w:t>
      </w:r>
    </w:p>
    <w:p w14:paraId="1B65056E" w14:textId="279CD479" w:rsidR="00EA3D62" w:rsidRDefault="00EA3D62" w:rsidP="00FD3B3E">
      <w:pPr>
        <w:pStyle w:val="Code"/>
      </w:pPr>
      <w:r w:rsidRPr="00EA3D62">
        <w:t xml:space="preserve">    uint8     m_platform;          // 1 = Steam, 3 = PlayStation, 4 = Xbox, 6 = Origin, 255 = unknown</w:t>
      </w:r>
    </w:p>
    <w:p w14:paraId="4185FCB2" w14:textId="333DEAF5"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00EA3D62">
        <w:t xml:space="preserve">  </w:t>
      </w:r>
      <w:r w:rsidR="00A54871" w:rsidRPr="00FD3B3E">
        <w:t>// Name of participant in UTF-8 format – null terminated</w:t>
      </w:r>
    </w:p>
    <w:p w14:paraId="4C3C0DB5" w14:textId="7A8C5B15" w:rsidR="00A54871" w:rsidRPr="00FD3B3E" w:rsidRDefault="00A54871" w:rsidP="00FD3B3E">
      <w:pPr>
        <w:pStyle w:val="Code"/>
      </w:pPr>
      <w:r w:rsidRPr="00FD3B3E">
        <w:t xml:space="preserve">                                   // Will be truncated with ... (U+2026) if too long</w:t>
      </w:r>
    </w:p>
    <w:p w14:paraId="4BA5C489" w14:textId="717BEC2F" w:rsidR="00E83E6D" w:rsidRPr="00FD3B3E" w:rsidRDefault="00E83E6D" w:rsidP="00FD3B3E">
      <w:pPr>
        <w:pStyle w:val="Code"/>
      </w:pPr>
      <w:r w:rsidRPr="00FD3B3E">
        <w:t xml:space="preserve">    uint8     m_carNumber;         // Car number of the player</w:t>
      </w:r>
    </w:p>
    <w:p w14:paraId="4386D206" w14:textId="53744DCF" w:rsidR="00EF1158" w:rsidRPr="00DE439F" w:rsidRDefault="00EF1158" w:rsidP="00DE439F">
      <w:pPr>
        <w:pStyle w:val="Code"/>
      </w:pPr>
      <w:r>
        <w:rPr>
          <w:color w:val="000000"/>
        </w:rPr>
        <w:t xml:space="preserve">    </w:t>
      </w:r>
      <w:r w:rsidRPr="00DE439F">
        <w:t>uint8     m_yourTelemetry;     // The player's UDP setting, 0 = restricted, 1 = public</w:t>
      </w:r>
    </w:p>
    <w:p w14:paraId="26341A94" w14:textId="0CC1EE69" w:rsidR="00EF1158" w:rsidRPr="00DE439F" w:rsidRDefault="00EF1158" w:rsidP="00DE439F">
      <w:pPr>
        <w:pStyle w:val="Code"/>
      </w:pPr>
      <w:r w:rsidRPr="00DE439F">
        <w:t xml:space="preserve">    uint8     m_showOnlineNames;   // The player's show online names setting, 0 = off, 1 = on</w:t>
      </w:r>
    </w:p>
    <w:p w14:paraId="2ED84233" w14:textId="4B91A47D" w:rsidR="00CF15E2" w:rsidRDefault="00CF15E2" w:rsidP="00DE439F">
      <w:pPr>
        <w:pStyle w:val="Code"/>
      </w:pPr>
      <w:r w:rsidRPr="00DE439F">
        <w:t xml:space="preserve">    </w:t>
      </w:r>
      <w:r w:rsidRPr="00CF15E2">
        <w:t>uint</w:t>
      </w:r>
      <w:r w:rsidR="00A47E73">
        <w:t>16</w:t>
      </w:r>
      <w:r w:rsidRPr="00CF15E2">
        <w:t xml:space="preserve">    m_techLevel;         // F1 World tech level</w:t>
      </w:r>
      <w:r w:rsidR="00E83E6D" w:rsidRPr="00FD3B3E">
        <w:t xml:space="preserve">  </w:t>
      </w:r>
      <w:r w:rsidR="00A54871" w:rsidRPr="00FD3B3E">
        <w:t xml:space="preserve">  </w:t>
      </w:r>
    </w:p>
    <w:p w14:paraId="36E6B8D0" w14:textId="7525FEDF" w:rsidR="00A54871" w:rsidRPr="00FD3B3E" w:rsidRDefault="00CF15E2" w:rsidP="00FD3B3E">
      <w:pPr>
        <w:pStyle w:val="Code"/>
      </w:pPr>
      <w:r>
        <w:t xml:space="preserve">    </w:t>
      </w:r>
      <w:r w:rsidR="00A54871" w:rsidRPr="00FD3B3E">
        <w:t>uint8     m_readyStatus;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5F244BB6" w:rsidR="00CE03E1" w:rsidRDefault="007E7B65" w:rsidP="00CE03E1">
      <w:r>
        <w:t xml:space="preserve">Frequency: </w:t>
      </w:r>
      <w:r w:rsidR="00112296">
        <w:t>10</w:t>
      </w:r>
      <w:r w:rsidR="00CE03E1">
        <w:t xml:space="preserve"> per second</w:t>
      </w:r>
    </w:p>
    <w:p w14:paraId="4DDEB1A4" w14:textId="09D7CA80" w:rsidR="00CE03E1" w:rsidRDefault="007E7B65" w:rsidP="007E7B65">
      <w:r>
        <w:t>Size:</w:t>
      </w:r>
      <w:r w:rsidR="00CE03E1">
        <w:t xml:space="preserve"> </w:t>
      </w:r>
      <w:r w:rsidR="007F205D">
        <w:t>9</w:t>
      </w:r>
      <w:r w:rsidR="00D87FA5">
        <w:t>53</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lastRenderedPageBreak/>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5A7A1997" w14:textId="4277DAED" w:rsidR="007F205D" w:rsidRPr="00FD3B3E" w:rsidRDefault="007F205D" w:rsidP="007F205D">
      <w:pPr>
        <w:pStyle w:val="Code"/>
      </w:pPr>
      <w:r w:rsidRPr="00FD3B3E">
        <w:t xml:space="preserve">    uint8     m_</w:t>
      </w:r>
      <w:r>
        <w:t>e</w:t>
      </w:r>
      <w:r w:rsidRPr="00FD3B3E">
        <w:t xml:space="preserve">rsFault;                         // Indicator for </w:t>
      </w:r>
      <w:r>
        <w:t>E</w:t>
      </w:r>
      <w:r w:rsidRPr="00FD3B3E">
        <w:t>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7A3E0BA2" w14:textId="24CE27B9" w:rsidR="007F205D" w:rsidRPr="00FD3B3E" w:rsidRDefault="007F205D" w:rsidP="007F205D">
      <w:pPr>
        <w:pStyle w:val="Code"/>
      </w:pPr>
      <w:r w:rsidRPr="00FD3B3E">
        <w:t xml:space="preserve">    uint8     m_engine</w:t>
      </w:r>
      <w:r>
        <w:t>Blown</w:t>
      </w:r>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m_engine</w:t>
      </w:r>
      <w:r>
        <w:t>Seized</w:t>
      </w:r>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2CAB7CB8" w:rsidR="00BF59DC" w:rsidRDefault="00BF59DC" w:rsidP="00BF59DC">
      <w:r>
        <w:t>Size: 1</w:t>
      </w:r>
      <w:r w:rsidR="006001B2">
        <w:t>4</w:t>
      </w:r>
      <w:r w:rsidR="00D87FA5">
        <w:t>60</w:t>
      </w:r>
      <w:r>
        <w:t xml:space="preserve">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53F25756" w14:textId="058FC171" w:rsidR="00562703" w:rsidRDefault="00BB787C" w:rsidP="00BB787C">
      <w:pPr>
        <w:pStyle w:val="Code"/>
      </w:pPr>
      <w:r>
        <w:t xml:space="preserve">    </w:t>
      </w:r>
      <w:r w:rsidR="00562703">
        <w:t>uint16    m_sector1TimeMSPart;        // Sector 1 milliseconds part</w:t>
      </w:r>
    </w:p>
    <w:p w14:paraId="130D67BF" w14:textId="19B46F44" w:rsidR="00562703" w:rsidRDefault="00562703" w:rsidP="00562703">
      <w:pPr>
        <w:pStyle w:val="Code"/>
      </w:pPr>
      <w:r>
        <w:t xml:space="preserve">    uint8     m_sector1TimeMinutesPart;   // Sector 1 whole minute part</w:t>
      </w:r>
    </w:p>
    <w:p w14:paraId="0451B447" w14:textId="3A1D3B3A" w:rsidR="00562703" w:rsidRDefault="00562703" w:rsidP="00562703">
      <w:pPr>
        <w:pStyle w:val="Code"/>
      </w:pPr>
      <w:r>
        <w:t xml:space="preserve">    uint16    m_sector2TimeMSPart;        // Sector 2 time milliseconds part</w:t>
      </w:r>
    </w:p>
    <w:p w14:paraId="4D7DA983" w14:textId="0E75EA67" w:rsidR="00562703" w:rsidRDefault="00562703" w:rsidP="00562703">
      <w:pPr>
        <w:pStyle w:val="Code"/>
      </w:pPr>
      <w:r>
        <w:t xml:space="preserve">    uint8     m_sector2TimeMinutesPart;   // Sector 2 whole minute part</w:t>
      </w:r>
    </w:p>
    <w:p w14:paraId="68DCD663" w14:textId="5CAE2C16" w:rsidR="00562703" w:rsidRDefault="00562703" w:rsidP="00562703">
      <w:pPr>
        <w:pStyle w:val="Code"/>
      </w:pPr>
      <w:r>
        <w:t xml:space="preserve">    uint16    m_sector3TimeMSPart;        // Sector 3 time milliseconds part</w:t>
      </w:r>
    </w:p>
    <w:p w14:paraId="282BE745" w14:textId="76FCB7E1" w:rsidR="00562703" w:rsidRDefault="00562703" w:rsidP="00562703">
      <w:pPr>
        <w:pStyle w:val="Code"/>
      </w:pPr>
      <w:r>
        <w:t xml:space="preserve">    uint8     m_sector3TimeMinutesPart;   // Sector 3 whole minute part</w:t>
      </w:r>
    </w:p>
    <w:p w14:paraId="53D73F0C" w14:textId="16D091B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lastRenderedPageBreak/>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B9874C1" w14:textId="0ED73193" w:rsidR="009B3EC4" w:rsidRDefault="00E82526" w:rsidP="00080CDB">
      <w:pPr>
        <w:pStyle w:val="Code"/>
      </w:pPr>
      <w:r w:rsidRPr="00FD3B3E">
        <w:t>};</w:t>
      </w:r>
    </w:p>
    <w:p w14:paraId="648F926C" w14:textId="709584CE" w:rsidR="009B3EC4" w:rsidRDefault="009B3EC4">
      <w:pPr>
        <w:spacing w:after="200" w:line="276" w:lineRule="auto"/>
        <w:jc w:val="left"/>
        <w:rPr>
          <w:b/>
          <w:sz w:val="28"/>
          <w:szCs w:val="24"/>
        </w:rPr>
      </w:pPr>
    </w:p>
    <w:p w14:paraId="65940110" w14:textId="32FA09CC" w:rsidR="006E714A" w:rsidRDefault="009B3EC4" w:rsidP="006E714A">
      <w:pPr>
        <w:pStyle w:val="Heading2"/>
      </w:pPr>
      <w:r>
        <w:t>Tyre Sets Packet</w:t>
      </w:r>
    </w:p>
    <w:p w14:paraId="3D569719" w14:textId="77777777" w:rsidR="006E714A" w:rsidRPr="006E714A" w:rsidRDefault="006E714A" w:rsidP="006E714A"/>
    <w:p w14:paraId="6ADF56EE" w14:textId="3A49A9E6" w:rsidR="009B3EC4" w:rsidRDefault="00DC075B" w:rsidP="006E714A">
      <w:r>
        <w:t xml:space="preserve">This packets gives a more in-depth </w:t>
      </w:r>
      <w:r w:rsidR="002074E4">
        <w:t xml:space="preserve">details about tyre sets </w:t>
      </w:r>
      <w:r w:rsidR="00C028B5">
        <w:t>assigned to a vehicle during the session</w:t>
      </w:r>
      <w:r>
        <w:t>.</w:t>
      </w:r>
    </w:p>
    <w:p w14:paraId="26F12E64" w14:textId="77777777" w:rsidR="006E714A" w:rsidRDefault="006E714A" w:rsidP="006E714A"/>
    <w:p w14:paraId="599AD2A0" w14:textId="61B8F3AD" w:rsidR="009B3EC4" w:rsidRDefault="009B3EC4" w:rsidP="009B3EC4">
      <w:r>
        <w:t xml:space="preserve">Frequency: </w:t>
      </w:r>
      <w:r w:rsidR="00DC075B">
        <w:t>20 per second but cycling through cars</w:t>
      </w:r>
    </w:p>
    <w:p w14:paraId="238F1DBE" w14:textId="77F96CC5" w:rsidR="009B3EC4" w:rsidRDefault="009B3EC4" w:rsidP="009B3EC4">
      <w:r>
        <w:t xml:space="preserve">Size: </w:t>
      </w:r>
      <w:r w:rsidR="00F66E08">
        <w:t>2</w:t>
      </w:r>
      <w:r w:rsidR="00D87FA5">
        <w:t>3</w:t>
      </w:r>
      <w:r w:rsidR="00B60771">
        <w:t>1</w:t>
      </w:r>
      <w:r>
        <w:t xml:space="preserve"> bytes</w:t>
      </w:r>
    </w:p>
    <w:p w14:paraId="4474BECA" w14:textId="4DC83123" w:rsidR="009B3EC4" w:rsidRDefault="009B3EC4" w:rsidP="009B3EC4">
      <w:r>
        <w:t>Version: 1</w:t>
      </w:r>
    </w:p>
    <w:p w14:paraId="1411D8D2" w14:textId="77777777" w:rsidR="009B3EC4" w:rsidRPr="00C14ABB" w:rsidRDefault="009B3EC4" w:rsidP="009B3EC4"/>
    <w:p w14:paraId="57523051" w14:textId="0C445457" w:rsidR="009B3EC4" w:rsidRDefault="009B3EC4" w:rsidP="009B3EC4">
      <w:pPr>
        <w:pStyle w:val="Code"/>
      </w:pPr>
      <w:r>
        <w:t>struct TyreSetData</w:t>
      </w:r>
    </w:p>
    <w:p w14:paraId="071480E6" w14:textId="3A2CBD04" w:rsidR="009B3EC4" w:rsidRDefault="009B3EC4" w:rsidP="009B3EC4">
      <w:pPr>
        <w:pStyle w:val="Code"/>
      </w:pPr>
      <w:r>
        <w:t>{</w:t>
      </w:r>
    </w:p>
    <w:p w14:paraId="0E16930E" w14:textId="771F24C9" w:rsidR="009B3EC4" w:rsidRDefault="009B3EC4" w:rsidP="00062E33">
      <w:pPr>
        <w:pStyle w:val="Code"/>
      </w:pPr>
      <w:r>
        <w:t xml:space="preserve">    uint8     m_actualTyreCompound;    // </w:t>
      </w:r>
      <w:r w:rsidR="00062E33">
        <w:t>Actual tyre compound used</w:t>
      </w:r>
    </w:p>
    <w:p w14:paraId="146019D7" w14:textId="2CA490A6" w:rsidR="009B3EC4" w:rsidRDefault="009B3EC4" w:rsidP="00B44390">
      <w:pPr>
        <w:pStyle w:val="Code"/>
      </w:pPr>
      <w:r>
        <w:t xml:space="preserve">    uint8     m_visualTyreCompound;    // </w:t>
      </w:r>
      <w:r w:rsidR="00B44390">
        <w:t>Visual tyre compound used</w:t>
      </w:r>
    </w:p>
    <w:p w14:paraId="45CC0B39" w14:textId="42B0888E" w:rsidR="009B3EC4" w:rsidRDefault="009B3EC4" w:rsidP="009B3EC4">
      <w:pPr>
        <w:pStyle w:val="Code"/>
      </w:pPr>
      <w:r>
        <w:t xml:space="preserve">    uint8     m_wear;                  // Tyre wear (percentage)</w:t>
      </w:r>
    </w:p>
    <w:p w14:paraId="3FD75370" w14:textId="6A817E57" w:rsidR="009B3EC4" w:rsidRDefault="009B3EC4" w:rsidP="009B3EC4">
      <w:pPr>
        <w:pStyle w:val="Code"/>
      </w:pPr>
      <w:r>
        <w:t xml:space="preserve">    uint8     m_available;             // Whether this set is currently available</w:t>
      </w:r>
    </w:p>
    <w:p w14:paraId="42A8BF56" w14:textId="6EA3D18F" w:rsidR="009B3EC4" w:rsidRDefault="009B3EC4" w:rsidP="009B3EC4">
      <w:pPr>
        <w:pStyle w:val="Code"/>
      </w:pPr>
      <w:r>
        <w:t xml:space="preserve">    uint8     m_recommendedSession;    // </w:t>
      </w:r>
      <w:r w:rsidR="00B44390">
        <w:t>Recommended session for tyre set</w:t>
      </w:r>
      <w:r w:rsidR="00A96A2A">
        <w:t>, see appendix</w:t>
      </w:r>
    </w:p>
    <w:p w14:paraId="5EC1234D" w14:textId="6DA493ED" w:rsidR="009B3EC4" w:rsidRDefault="009B3EC4" w:rsidP="009B3EC4">
      <w:pPr>
        <w:pStyle w:val="Code"/>
      </w:pPr>
      <w:r>
        <w:t xml:space="preserve">    uint8     m_lifeSpan;              // </w:t>
      </w:r>
      <w:r w:rsidR="00B44390">
        <w:t xml:space="preserve">Laps left in this </w:t>
      </w:r>
      <w:r>
        <w:t xml:space="preserve">tyre </w:t>
      </w:r>
      <w:r w:rsidR="00B44390">
        <w:t>set</w:t>
      </w:r>
    </w:p>
    <w:p w14:paraId="327431BE" w14:textId="7C7E7B6B" w:rsidR="009B3EC4" w:rsidRDefault="009B3EC4" w:rsidP="009B3EC4">
      <w:pPr>
        <w:pStyle w:val="Code"/>
      </w:pPr>
      <w:r>
        <w:t xml:space="preserve">    uint8     m_usableLife;            // Max number of laps recommended for this compound</w:t>
      </w:r>
    </w:p>
    <w:p w14:paraId="2EA507A9" w14:textId="448EDC16" w:rsidR="009B3EC4" w:rsidRDefault="009B3EC4" w:rsidP="009B3EC4">
      <w:pPr>
        <w:pStyle w:val="Code"/>
      </w:pPr>
      <w:r>
        <w:t xml:space="preserve">    </w:t>
      </w:r>
      <w:r w:rsidR="004D54CE">
        <w:t>in</w:t>
      </w:r>
      <w:r>
        <w:t>t</w:t>
      </w:r>
      <w:r w:rsidR="004D54CE">
        <w:t>16</w:t>
      </w:r>
      <w:r>
        <w:t xml:space="preserve">     m_lapDeltaTime;          // </w:t>
      </w:r>
      <w:r w:rsidR="00D76C49" w:rsidRPr="00D76C49">
        <w:t>Lap delta time in milliseconds compared to fitted set</w:t>
      </w:r>
    </w:p>
    <w:p w14:paraId="53BB2E55" w14:textId="4D292CBA" w:rsidR="005F38B0" w:rsidRDefault="005F38B0" w:rsidP="009B3EC4">
      <w:pPr>
        <w:pStyle w:val="Code"/>
      </w:pPr>
      <w:r w:rsidRPr="005F38B0">
        <w:t xml:space="preserve">    uint8     m_fitted;                // Whether the set is fitted or not</w:t>
      </w:r>
    </w:p>
    <w:p w14:paraId="0C23BCBC" w14:textId="7929CD70" w:rsidR="009B3EC4" w:rsidRDefault="009B3EC4" w:rsidP="009B3EC4">
      <w:pPr>
        <w:pStyle w:val="Code"/>
      </w:pPr>
      <w:r>
        <w:t>};</w:t>
      </w:r>
    </w:p>
    <w:p w14:paraId="520C1FB5" w14:textId="77777777" w:rsidR="009B3EC4" w:rsidRDefault="009B3EC4" w:rsidP="009B3EC4">
      <w:pPr>
        <w:pStyle w:val="Code"/>
      </w:pPr>
    </w:p>
    <w:p w14:paraId="3629516D" w14:textId="5CDEA35C" w:rsidR="009B3EC4" w:rsidRDefault="009B3EC4" w:rsidP="009B3EC4">
      <w:pPr>
        <w:pStyle w:val="Code"/>
      </w:pPr>
      <w:r>
        <w:t>struct PacketTyreSetsData</w:t>
      </w:r>
    </w:p>
    <w:p w14:paraId="6A2580F0" w14:textId="642DD58A" w:rsidR="009B3EC4" w:rsidRDefault="009B3EC4" w:rsidP="009B3EC4">
      <w:pPr>
        <w:pStyle w:val="Code"/>
      </w:pPr>
      <w:r>
        <w:t>{</w:t>
      </w:r>
    </w:p>
    <w:p w14:paraId="3A961E07" w14:textId="4A624F88" w:rsidR="009B3EC4" w:rsidRDefault="009B3EC4" w:rsidP="009B3EC4">
      <w:pPr>
        <w:pStyle w:val="Code"/>
      </w:pPr>
      <w:r>
        <w:t xml:space="preserve">    PacketHeader    m_header;            // Header</w:t>
      </w:r>
    </w:p>
    <w:p w14:paraId="2C0AD680" w14:textId="77777777" w:rsidR="009B3EC4" w:rsidRDefault="009B3EC4" w:rsidP="009B3EC4">
      <w:pPr>
        <w:pStyle w:val="Code"/>
      </w:pPr>
    </w:p>
    <w:p w14:paraId="36D3ABD1" w14:textId="5D02AAE1" w:rsidR="009B3EC4" w:rsidRDefault="009B3EC4" w:rsidP="009B3EC4">
      <w:pPr>
        <w:pStyle w:val="Code"/>
      </w:pPr>
      <w:r>
        <w:t xml:space="preserve">    uint8           m_carIdx;            // Index of the car this data relates to</w:t>
      </w:r>
    </w:p>
    <w:p w14:paraId="7173370E" w14:textId="77777777" w:rsidR="009B3EC4" w:rsidRDefault="009B3EC4" w:rsidP="009B3EC4">
      <w:pPr>
        <w:pStyle w:val="Code"/>
      </w:pPr>
    </w:p>
    <w:p w14:paraId="59722B98" w14:textId="5B8373E9" w:rsidR="009B3EC4" w:rsidRDefault="009B3EC4" w:rsidP="009B3EC4">
      <w:pPr>
        <w:pStyle w:val="Code"/>
      </w:pPr>
      <w:r>
        <w:t xml:space="preserve">    TyreSetData     m_tyreSetData[</w:t>
      </w:r>
      <w:r w:rsidR="00024D9B">
        <w:t>20</w:t>
      </w:r>
      <w:r>
        <w:t>];</w:t>
      </w:r>
      <w:r w:rsidR="00024D9B">
        <w:tab/>
        <w:t>// 13 (dry) + 7 (wet)</w:t>
      </w:r>
    </w:p>
    <w:p w14:paraId="34F2340E" w14:textId="77777777" w:rsidR="00B60771" w:rsidRDefault="00B60771" w:rsidP="009B3EC4">
      <w:pPr>
        <w:pStyle w:val="Code"/>
      </w:pPr>
    </w:p>
    <w:p w14:paraId="0DD751D7" w14:textId="018E1E09" w:rsidR="00B60771" w:rsidRDefault="00B60771" w:rsidP="009B3EC4">
      <w:pPr>
        <w:pStyle w:val="Code"/>
      </w:pPr>
      <w:r w:rsidRPr="00B60771">
        <w:t xml:space="preserve">    uint8         </w:t>
      </w:r>
      <w:r>
        <w:t xml:space="preserve">  </w:t>
      </w:r>
      <w:r w:rsidRPr="00B60771">
        <w:t>m_fittedIdx;</w:t>
      </w:r>
      <w:r>
        <w:t xml:space="preserve">         </w:t>
      </w:r>
      <w:r w:rsidRPr="00B60771">
        <w:t>// Index into array of fitted tyre</w:t>
      </w:r>
    </w:p>
    <w:p w14:paraId="3200EFB0" w14:textId="2765F792" w:rsidR="00A7242D" w:rsidRDefault="009B3EC4" w:rsidP="009B3EC4">
      <w:pPr>
        <w:pStyle w:val="Code"/>
      </w:pPr>
      <w:r>
        <w:t>};</w:t>
      </w:r>
      <w:r w:rsidR="00A7242D">
        <w:br w:type="page"/>
      </w:r>
    </w:p>
    <w:p w14:paraId="47F10F96" w14:textId="580DDCD0" w:rsidR="00080CDB" w:rsidRDefault="00080CDB" w:rsidP="00080CDB">
      <w:pPr>
        <w:pStyle w:val="Heading2"/>
      </w:pPr>
      <w:r>
        <w:lastRenderedPageBreak/>
        <w:t>Motion Ex Packet</w:t>
      </w:r>
    </w:p>
    <w:p w14:paraId="05EFC503" w14:textId="77777777" w:rsidR="00080CDB" w:rsidRDefault="00080CDB" w:rsidP="00080CDB"/>
    <w:p w14:paraId="5A65BD8F" w14:textId="4FB11D9D" w:rsidR="00080CDB" w:rsidRDefault="00080CDB" w:rsidP="00080CDB">
      <w:r w:rsidRPr="00C23F80">
        <w:t xml:space="preserve">The motion packet gives </w:t>
      </w:r>
      <w:r>
        <w:t>extended data for the car being driven with the goal of being able to drive a motion platform setup.</w:t>
      </w:r>
    </w:p>
    <w:p w14:paraId="2867D1FA" w14:textId="77777777" w:rsidR="00080CDB" w:rsidRDefault="00080CDB" w:rsidP="00080CDB"/>
    <w:p w14:paraId="31EF29A8" w14:textId="77777777" w:rsidR="00080CDB" w:rsidRDefault="00080CDB" w:rsidP="00080CDB">
      <w:r>
        <w:t>Frequency: Rate as specified in menus</w:t>
      </w:r>
    </w:p>
    <w:p w14:paraId="3F1DD099" w14:textId="4BA108B7" w:rsidR="00080CDB" w:rsidRDefault="00080CDB" w:rsidP="00080CDB">
      <w:r>
        <w:t>Size: 2</w:t>
      </w:r>
      <w:r w:rsidR="00B07AB8">
        <w:t>3</w:t>
      </w:r>
      <w:r w:rsidR="005B36EB">
        <w:t>7</w:t>
      </w:r>
      <w:r>
        <w:t xml:space="preserve"> bytes</w:t>
      </w:r>
    </w:p>
    <w:p w14:paraId="75D84AC1" w14:textId="77777777" w:rsidR="00080CDB" w:rsidRPr="00C14ABB" w:rsidRDefault="00080CDB" w:rsidP="00080CDB">
      <w:r>
        <w:t>Version: 1</w:t>
      </w:r>
    </w:p>
    <w:p w14:paraId="05B8D1C4" w14:textId="77777777" w:rsidR="00080CDB" w:rsidRDefault="00080CDB" w:rsidP="00080CDB"/>
    <w:p w14:paraId="78E650DC" w14:textId="1D8EC6A9" w:rsidR="00080CDB" w:rsidRPr="00FD3B3E" w:rsidRDefault="00080CDB" w:rsidP="00080CDB">
      <w:pPr>
        <w:pStyle w:val="Code"/>
      </w:pPr>
      <w:r w:rsidRPr="00FD3B3E">
        <w:t>struct PacketMotion</w:t>
      </w:r>
      <w:r w:rsidR="00614CDC">
        <w:t>Ex</w:t>
      </w:r>
      <w:r w:rsidRPr="00FD3B3E">
        <w:t>Data</w:t>
      </w:r>
    </w:p>
    <w:p w14:paraId="36B8F7CA" w14:textId="77777777" w:rsidR="00080CDB" w:rsidRPr="00FD3B3E" w:rsidRDefault="00080CDB" w:rsidP="00080CDB">
      <w:pPr>
        <w:pStyle w:val="Code"/>
      </w:pPr>
      <w:r w:rsidRPr="00FD3B3E">
        <w:t>{</w:t>
      </w:r>
    </w:p>
    <w:p w14:paraId="7106E190" w14:textId="77777777" w:rsidR="00080CDB" w:rsidRPr="00FD3B3E" w:rsidRDefault="00080CDB" w:rsidP="00080CDB">
      <w:pPr>
        <w:pStyle w:val="Code"/>
      </w:pPr>
      <w:r w:rsidRPr="00FD3B3E">
        <w:t xml:space="preserve">    PacketHeader    m_header;               </w:t>
      </w:r>
      <w:r w:rsidRPr="00FD3B3E">
        <w:tab/>
        <w:t>// Header</w:t>
      </w:r>
    </w:p>
    <w:p w14:paraId="300841B5" w14:textId="77777777" w:rsidR="00080CDB" w:rsidRPr="00FD3B3E" w:rsidRDefault="00080CDB" w:rsidP="00080CDB">
      <w:pPr>
        <w:pStyle w:val="Code"/>
      </w:pPr>
    </w:p>
    <w:p w14:paraId="6DEBD864" w14:textId="77777777" w:rsidR="00080CDB" w:rsidRPr="00FD3B3E" w:rsidRDefault="00080CDB" w:rsidP="00080CDB">
      <w:pPr>
        <w:pStyle w:val="Code"/>
      </w:pPr>
      <w:r w:rsidRPr="00FD3B3E">
        <w:t xml:space="preserve">    // Extra player car ONLY data</w:t>
      </w:r>
    </w:p>
    <w:p w14:paraId="0BD9749C" w14:textId="77777777" w:rsidR="00080CDB" w:rsidRPr="00FD3B3E" w:rsidRDefault="00080CDB" w:rsidP="00080CDB">
      <w:pPr>
        <w:pStyle w:val="Code"/>
      </w:pPr>
      <w:r w:rsidRPr="00FD3B3E">
        <w:t xml:space="preserve">    float         m_suspensionPosition[4];       // Note: All wheel arrays have the following order:</w:t>
      </w:r>
    </w:p>
    <w:p w14:paraId="305B36F3" w14:textId="77777777" w:rsidR="00080CDB" w:rsidRPr="00FD3B3E" w:rsidRDefault="00080CDB" w:rsidP="00080CDB">
      <w:pPr>
        <w:pStyle w:val="Code"/>
      </w:pPr>
      <w:r w:rsidRPr="00FD3B3E">
        <w:t xml:space="preserve">    float         m_suspensionVelocity[4];       // RL, RR, FL, FR</w:t>
      </w:r>
    </w:p>
    <w:p w14:paraId="3657DD8C" w14:textId="77777777" w:rsidR="00080CDB" w:rsidRPr="00FD3B3E" w:rsidRDefault="00080CDB" w:rsidP="00080CDB">
      <w:pPr>
        <w:pStyle w:val="Code"/>
      </w:pPr>
      <w:r w:rsidRPr="00FD3B3E">
        <w:t xml:space="preserve">    float         m_suspensionAcceleration[4];</w:t>
      </w:r>
      <w:r w:rsidRPr="00FD3B3E">
        <w:tab/>
        <w:t>// RL, RR, FL, FR</w:t>
      </w:r>
    </w:p>
    <w:p w14:paraId="63DB1275" w14:textId="77777777" w:rsidR="00080CDB" w:rsidRPr="00FD3B3E" w:rsidRDefault="00080CDB" w:rsidP="00080CDB">
      <w:pPr>
        <w:pStyle w:val="Code"/>
      </w:pPr>
      <w:r w:rsidRPr="00FD3B3E">
        <w:t xml:space="preserve">    float         m_wheelSpeed[4];           </w:t>
      </w:r>
      <w:r w:rsidRPr="00FD3B3E">
        <w:tab/>
        <w:t>// Speed of each wheel</w:t>
      </w:r>
    </w:p>
    <w:p w14:paraId="66600119" w14:textId="77777777" w:rsidR="00080CDB" w:rsidRDefault="00080CDB" w:rsidP="00080CDB">
      <w:pPr>
        <w:pStyle w:val="Code"/>
      </w:pPr>
      <w:r>
        <w:t xml:space="preserve">    float         m_wheelSlipRatio[4];           // Slip ratio for each wheel</w:t>
      </w:r>
    </w:p>
    <w:p w14:paraId="0C16F9D2" w14:textId="77777777" w:rsidR="00080CDB" w:rsidRDefault="00080CDB" w:rsidP="00080CDB">
      <w:pPr>
        <w:pStyle w:val="Code"/>
      </w:pPr>
      <w:r>
        <w:t xml:space="preserve">    float         m_wheelSlipAngle[4];           // Slip angles for each wheel</w:t>
      </w:r>
    </w:p>
    <w:p w14:paraId="687AA9AE" w14:textId="77777777" w:rsidR="00080CDB" w:rsidRDefault="00080CDB" w:rsidP="00080CDB">
      <w:pPr>
        <w:pStyle w:val="Code"/>
      </w:pPr>
      <w:r>
        <w:t xml:space="preserve">    float         m_wheelLatForce[4];            // Lateral forces for each wheel</w:t>
      </w:r>
    </w:p>
    <w:p w14:paraId="44CC617C" w14:textId="77777777" w:rsidR="00080CDB" w:rsidRDefault="00080CDB" w:rsidP="00080CDB">
      <w:pPr>
        <w:pStyle w:val="Code"/>
      </w:pPr>
      <w:r>
        <w:t xml:space="preserve">    float         m_wheelLongForce[4];           // Longitudinal forces for each wheel</w:t>
      </w:r>
    </w:p>
    <w:p w14:paraId="6FC4B3C0" w14:textId="77777777" w:rsidR="00080CDB" w:rsidRDefault="00080CDB" w:rsidP="00080CDB">
      <w:pPr>
        <w:pStyle w:val="Code"/>
      </w:pPr>
      <w:r>
        <w:t xml:space="preserve">    float         m_heightOfCOGAboveGround;      // Height of centre of gravity above ground</w:t>
      </w:r>
      <w:r w:rsidRPr="00FD3B3E">
        <w:t xml:space="preserve">    </w:t>
      </w:r>
    </w:p>
    <w:p w14:paraId="6830C78E" w14:textId="77777777" w:rsidR="00080CDB" w:rsidRPr="00FD3B3E" w:rsidRDefault="00080CDB" w:rsidP="00080CDB">
      <w:pPr>
        <w:pStyle w:val="Code"/>
      </w:pPr>
      <w:r w:rsidRPr="00FD3B3E">
        <w:t xml:space="preserve">    float         m_localVelocityX;         </w:t>
      </w:r>
      <w:r w:rsidRPr="00FD3B3E">
        <w:tab/>
        <w:t>// Velocity in local space</w:t>
      </w:r>
      <w:r>
        <w:t xml:space="preserve"> – metres/s</w:t>
      </w:r>
    </w:p>
    <w:p w14:paraId="326487B3" w14:textId="77777777" w:rsidR="00080CDB" w:rsidRPr="00FD3B3E" w:rsidRDefault="00080CDB" w:rsidP="00080CDB">
      <w:pPr>
        <w:pStyle w:val="Code"/>
      </w:pPr>
      <w:r w:rsidRPr="00FD3B3E">
        <w:t xml:space="preserve">    float         m_localVelocityY;         </w:t>
      </w:r>
      <w:r w:rsidRPr="00FD3B3E">
        <w:tab/>
        <w:t>// Velocity in local space</w:t>
      </w:r>
    </w:p>
    <w:p w14:paraId="55B6B432" w14:textId="77777777" w:rsidR="00080CDB" w:rsidRPr="00FD3B3E" w:rsidRDefault="00080CDB" w:rsidP="00080CDB">
      <w:pPr>
        <w:pStyle w:val="Code"/>
      </w:pPr>
      <w:r w:rsidRPr="00FD3B3E">
        <w:t xml:space="preserve">    float         m_localVelocityZ;         </w:t>
      </w:r>
      <w:r w:rsidRPr="00FD3B3E">
        <w:tab/>
        <w:t>// Velocity in local space</w:t>
      </w:r>
    </w:p>
    <w:p w14:paraId="5D2BB7A8" w14:textId="77777777" w:rsidR="00080CDB" w:rsidRPr="00FD3B3E" w:rsidRDefault="00080CDB" w:rsidP="00080CDB">
      <w:pPr>
        <w:pStyle w:val="Code"/>
      </w:pPr>
      <w:r w:rsidRPr="00FD3B3E">
        <w:t xml:space="preserve">    float         m_angularVelocityX;</w:t>
      </w:r>
      <w:r w:rsidRPr="00FD3B3E">
        <w:tab/>
      </w:r>
      <w:r w:rsidRPr="00FD3B3E">
        <w:tab/>
        <w:t>// Angular velocity x-component</w:t>
      </w:r>
      <w:r>
        <w:t xml:space="preserve"> – radians/s</w:t>
      </w:r>
    </w:p>
    <w:p w14:paraId="71318B89" w14:textId="77777777" w:rsidR="00080CDB" w:rsidRPr="00FD3B3E" w:rsidRDefault="00080CDB" w:rsidP="00080CDB">
      <w:pPr>
        <w:pStyle w:val="Code"/>
      </w:pPr>
      <w:r w:rsidRPr="00FD3B3E">
        <w:t xml:space="preserve">    float         m_angularVelocityY;            // Angular velocity y-component</w:t>
      </w:r>
    </w:p>
    <w:p w14:paraId="14C2E901" w14:textId="77777777" w:rsidR="00080CDB" w:rsidRPr="00FD3B3E" w:rsidRDefault="00080CDB" w:rsidP="00080CDB">
      <w:pPr>
        <w:pStyle w:val="Code"/>
      </w:pPr>
      <w:r w:rsidRPr="00FD3B3E">
        <w:t xml:space="preserve">    float         m_angularVelocityZ;            // Angular velocity z-component</w:t>
      </w:r>
    </w:p>
    <w:p w14:paraId="147183F0" w14:textId="77777777" w:rsidR="00080CDB" w:rsidRPr="00FD3B3E" w:rsidRDefault="00080CDB" w:rsidP="00080CDB">
      <w:pPr>
        <w:pStyle w:val="Code"/>
      </w:pPr>
      <w:r w:rsidRPr="00FD3B3E">
        <w:t xml:space="preserve">    float         m_angularAccelerationX;        // Angular </w:t>
      </w:r>
      <w:r>
        <w:t>acceleration</w:t>
      </w:r>
      <w:r w:rsidRPr="00FD3B3E">
        <w:t xml:space="preserve"> x-component</w:t>
      </w:r>
      <w:r>
        <w:t xml:space="preserve"> – radians/s/s</w:t>
      </w:r>
    </w:p>
    <w:p w14:paraId="61DF46FB" w14:textId="77777777" w:rsidR="00080CDB" w:rsidRPr="00FD3B3E" w:rsidRDefault="00080CDB" w:rsidP="00080CDB">
      <w:pPr>
        <w:pStyle w:val="Code"/>
      </w:pPr>
      <w:r w:rsidRPr="00FD3B3E">
        <w:t xml:space="preserve">    float         m_angularAccelerationY;</w:t>
      </w:r>
      <w:r w:rsidRPr="00FD3B3E">
        <w:tab/>
        <w:t xml:space="preserve">// Angular </w:t>
      </w:r>
      <w:r>
        <w:t>acceleration</w:t>
      </w:r>
      <w:r w:rsidRPr="00FD3B3E">
        <w:t xml:space="preserve"> y-component</w:t>
      </w:r>
    </w:p>
    <w:p w14:paraId="4DB2FF3F" w14:textId="77777777" w:rsidR="00080CDB" w:rsidRPr="00FD3B3E" w:rsidRDefault="00080CDB" w:rsidP="00080CDB">
      <w:pPr>
        <w:pStyle w:val="Code"/>
      </w:pPr>
      <w:r w:rsidRPr="00FD3B3E">
        <w:t xml:space="preserve">    float         m_angularAccelerationZ;        // Angular </w:t>
      </w:r>
      <w:r>
        <w:t>acceleration</w:t>
      </w:r>
      <w:r w:rsidRPr="00FD3B3E">
        <w:t xml:space="preserve"> z-component</w:t>
      </w:r>
    </w:p>
    <w:p w14:paraId="66F6FB96" w14:textId="77777777" w:rsidR="00080CDB" w:rsidRPr="00FD3B3E" w:rsidRDefault="00080CDB" w:rsidP="00080CDB">
      <w:pPr>
        <w:pStyle w:val="Code"/>
      </w:pPr>
      <w:r w:rsidRPr="00FD3B3E">
        <w:t xml:space="preserve">    float         m_frontWheelsAngle;            // Current front wheels angle in radians</w:t>
      </w:r>
    </w:p>
    <w:p w14:paraId="3528B72A" w14:textId="00AF6C2D" w:rsidR="00614CDC" w:rsidRPr="003F5C7C" w:rsidRDefault="00614CDC" w:rsidP="003F5C7C">
      <w:pPr>
        <w:pStyle w:val="Code"/>
      </w:pPr>
      <w:r w:rsidRPr="003F5C7C">
        <w:t xml:space="preserve">    float         m_wheelVertForce[4];           // Vertical forces for each wheel</w:t>
      </w:r>
    </w:p>
    <w:p w14:paraId="23E81CD1" w14:textId="5CC779E1" w:rsidR="0086178C" w:rsidRPr="0086178C" w:rsidRDefault="0086178C" w:rsidP="0086178C">
      <w:pPr>
        <w:pStyle w:val="Code"/>
      </w:pPr>
      <w:r w:rsidRPr="0086178C">
        <w:t xml:space="preserve">    float         m_frontAeroHeight;             // Front plank edge height above road surface</w:t>
      </w:r>
    </w:p>
    <w:p w14:paraId="1AA63347" w14:textId="6B9B8E71" w:rsidR="0086178C" w:rsidRPr="0086178C" w:rsidRDefault="0086178C" w:rsidP="0086178C">
      <w:pPr>
        <w:pStyle w:val="Code"/>
      </w:pPr>
      <w:r w:rsidRPr="0086178C">
        <w:t xml:space="preserve">    float         m_rearAeroHeight;              // Rear plank edge height above road surface</w:t>
      </w:r>
    </w:p>
    <w:p w14:paraId="63F99A07" w14:textId="30A220F7" w:rsidR="00B07AB8" w:rsidRPr="00B07AB8" w:rsidRDefault="00B07AB8" w:rsidP="00B07AB8">
      <w:pPr>
        <w:pStyle w:val="Code"/>
      </w:pPr>
      <w:r>
        <w:t xml:space="preserve">    </w:t>
      </w:r>
      <w:r w:rsidRPr="00B07AB8">
        <w:t>float         m_frontRollAngle;              // Roll angle of the front suspension</w:t>
      </w:r>
    </w:p>
    <w:p w14:paraId="7996E26B" w14:textId="56D7691D" w:rsidR="00B07AB8" w:rsidRPr="00B07AB8" w:rsidRDefault="00B07AB8" w:rsidP="00B07AB8">
      <w:pPr>
        <w:pStyle w:val="Code"/>
      </w:pPr>
      <w:r w:rsidRPr="00B07AB8">
        <w:t xml:space="preserve">    float         m_rearRollAngle;               // Roll angle of the rear suspension</w:t>
      </w:r>
    </w:p>
    <w:p w14:paraId="1D42446A" w14:textId="77777777" w:rsidR="002D62AE" w:rsidRDefault="002D62AE" w:rsidP="002D62AE">
      <w:pPr>
        <w:pStyle w:val="Code"/>
      </w:pPr>
      <w:r w:rsidRPr="002D62AE">
        <w:t xml:space="preserve">    float         m_chassisYaw;                  // Yaw angle of the chassis relative to the direction</w:t>
      </w:r>
    </w:p>
    <w:p w14:paraId="280BDCB2" w14:textId="07BA9DBE" w:rsidR="002D62AE" w:rsidRPr="002D62AE" w:rsidRDefault="002D62AE" w:rsidP="002D62AE">
      <w:pPr>
        <w:pStyle w:val="Code"/>
        <w:ind w:left="3600" w:firstLine="720"/>
      </w:pPr>
      <w:r>
        <w:t xml:space="preserve">// </w:t>
      </w:r>
      <w:r w:rsidRPr="002D62AE">
        <w:t>of motion - radians</w:t>
      </w:r>
    </w:p>
    <w:p w14:paraId="2C1E9252" w14:textId="77777777" w:rsidR="00080CDB" w:rsidRDefault="00080CDB" w:rsidP="00080CDB">
      <w:pPr>
        <w:pStyle w:val="Code"/>
      </w:pPr>
      <w:r w:rsidRPr="00FD3B3E">
        <w:t>};</w:t>
      </w:r>
    </w:p>
    <w:p w14:paraId="6D1BABEB" w14:textId="77777777" w:rsidR="00212B4E" w:rsidRDefault="00212B4E" w:rsidP="00080CDB">
      <w:pPr>
        <w:pStyle w:val="Code"/>
      </w:pPr>
    </w:p>
    <w:p w14:paraId="42EF2D89" w14:textId="77777777" w:rsidR="00212B4E" w:rsidRDefault="00212B4E" w:rsidP="00212B4E">
      <w:pPr>
        <w:pStyle w:val="Heading2"/>
      </w:pPr>
    </w:p>
    <w:p w14:paraId="1CAA4743" w14:textId="5B933B8C" w:rsidR="00212B4E" w:rsidRDefault="00212B4E" w:rsidP="00212B4E">
      <w:pPr>
        <w:pStyle w:val="Heading2"/>
      </w:pPr>
      <w:r>
        <w:t>Time Trial Packet</w:t>
      </w:r>
    </w:p>
    <w:p w14:paraId="4B7CA2BE" w14:textId="77777777" w:rsidR="00212B4E" w:rsidRDefault="00212B4E" w:rsidP="00212B4E"/>
    <w:p w14:paraId="077C1EDB" w14:textId="28F4B01D" w:rsidR="00212B4E" w:rsidRDefault="00212B4E" w:rsidP="00212B4E">
      <w:r w:rsidRPr="00C23F80">
        <w:t xml:space="preserve">The </w:t>
      </w:r>
      <w:r w:rsidR="00E635D0">
        <w:t>time trial data gives extra information only relevant to time trial game mode</w:t>
      </w:r>
      <w:r>
        <w:t>.</w:t>
      </w:r>
      <w:r w:rsidR="00E635D0">
        <w:t xml:space="preserve"> This packet will not be sent in other game modes. </w:t>
      </w:r>
    </w:p>
    <w:p w14:paraId="3FB86424" w14:textId="77777777" w:rsidR="00212B4E" w:rsidRDefault="00212B4E" w:rsidP="00212B4E"/>
    <w:p w14:paraId="1FE695D7" w14:textId="40AEAA38" w:rsidR="00212B4E" w:rsidRDefault="00212B4E" w:rsidP="00212B4E">
      <w:r>
        <w:t xml:space="preserve">Frequency: </w:t>
      </w:r>
      <w:r w:rsidR="00DB4114">
        <w:t>1</w:t>
      </w:r>
      <w:r w:rsidR="00CE1AC2">
        <w:t xml:space="preserve"> per second</w:t>
      </w:r>
    </w:p>
    <w:p w14:paraId="6C0F2DFF" w14:textId="3FE6569D" w:rsidR="00212B4E" w:rsidRDefault="00212B4E" w:rsidP="00212B4E">
      <w:r>
        <w:t xml:space="preserve">Size: </w:t>
      </w:r>
      <w:r w:rsidR="00C30748">
        <w:t>101</w:t>
      </w:r>
      <w:r>
        <w:t xml:space="preserve"> bytes</w:t>
      </w:r>
    </w:p>
    <w:p w14:paraId="1D648820" w14:textId="77777777" w:rsidR="00212B4E" w:rsidRPr="00C14ABB" w:rsidRDefault="00212B4E" w:rsidP="00212B4E">
      <w:r>
        <w:t>Version: 1</w:t>
      </w:r>
    </w:p>
    <w:p w14:paraId="34C6EA19" w14:textId="77777777" w:rsidR="00212B4E" w:rsidRDefault="00212B4E" w:rsidP="00212B4E"/>
    <w:p w14:paraId="378F0DF7" w14:textId="70FE4621" w:rsidR="00FC2453" w:rsidRPr="00FC2453" w:rsidRDefault="00FC2453" w:rsidP="00FC2453">
      <w:pPr>
        <w:pStyle w:val="Code"/>
      </w:pPr>
      <w:r w:rsidRPr="00FC2453">
        <w:t>struct TimeTrialDataSet</w:t>
      </w:r>
    </w:p>
    <w:p w14:paraId="06179560" w14:textId="65D54D62" w:rsidR="00FC2453" w:rsidRPr="00FC2453" w:rsidRDefault="00FC2453" w:rsidP="00FC2453">
      <w:pPr>
        <w:pStyle w:val="Code"/>
      </w:pPr>
      <w:r w:rsidRPr="00FC2453">
        <w:t>{</w:t>
      </w:r>
    </w:p>
    <w:p w14:paraId="51CA32C8" w14:textId="698DF4ED" w:rsidR="00FC2453" w:rsidRPr="00FC2453" w:rsidRDefault="00FC2453" w:rsidP="00FC2453">
      <w:pPr>
        <w:pStyle w:val="Code"/>
      </w:pPr>
      <w:r w:rsidRPr="00FC2453">
        <w:t xml:space="preserve">    uint8     m_carIdx;                   // Index of the car this data relates to</w:t>
      </w:r>
    </w:p>
    <w:p w14:paraId="550AF141" w14:textId="5B4ABD8C" w:rsidR="00FC2453" w:rsidRPr="00FC2453" w:rsidRDefault="00FC2453" w:rsidP="00FC2453">
      <w:pPr>
        <w:pStyle w:val="Code"/>
      </w:pPr>
      <w:r w:rsidRPr="00FC2453">
        <w:t xml:space="preserve">    uint8     m_teamId;                   // Team id - see appendix</w:t>
      </w:r>
    </w:p>
    <w:p w14:paraId="1FD63936" w14:textId="3F02BC5D" w:rsidR="00FC2453" w:rsidRPr="00FC2453" w:rsidRDefault="00FC2453" w:rsidP="00FC2453">
      <w:pPr>
        <w:pStyle w:val="Code"/>
      </w:pPr>
      <w:r w:rsidRPr="00FC2453">
        <w:t xml:space="preserve">    uint</w:t>
      </w:r>
      <w:r w:rsidR="000F35BD">
        <w:t>32</w:t>
      </w:r>
      <w:r w:rsidRPr="00FC2453">
        <w:t xml:space="preserve">    m_lapTimeInMS;              // Lap time in milliseconds</w:t>
      </w:r>
    </w:p>
    <w:p w14:paraId="785D83FC" w14:textId="6913EE05" w:rsidR="00FC2453" w:rsidRPr="00FC2453" w:rsidRDefault="00FC2453" w:rsidP="00FC2453">
      <w:pPr>
        <w:pStyle w:val="Code"/>
      </w:pPr>
      <w:r w:rsidRPr="00FC2453">
        <w:t xml:space="preserve">    uint</w:t>
      </w:r>
      <w:r w:rsidR="000F35BD">
        <w:t>32</w:t>
      </w:r>
      <w:r w:rsidRPr="00FC2453">
        <w:t xml:space="preserve">    m_sector1TimeInMS;          // Sector 1 time in milliseconds</w:t>
      </w:r>
    </w:p>
    <w:p w14:paraId="369D63AB" w14:textId="23B5DA49" w:rsidR="00FC2453" w:rsidRPr="00FC2453" w:rsidRDefault="00FC2453" w:rsidP="00FC2453">
      <w:pPr>
        <w:pStyle w:val="Code"/>
      </w:pPr>
      <w:r w:rsidRPr="00FC2453">
        <w:t xml:space="preserve">    uint</w:t>
      </w:r>
      <w:r w:rsidR="000F35BD">
        <w:t>32</w:t>
      </w:r>
      <w:r w:rsidRPr="00FC2453">
        <w:t xml:space="preserve">    m_sector2TimeInMS;          // Sector 2 time in milliseconds</w:t>
      </w:r>
    </w:p>
    <w:p w14:paraId="4F055A2E" w14:textId="7293C443" w:rsidR="00FC2453" w:rsidRPr="00FC2453" w:rsidRDefault="00FC2453" w:rsidP="00FC2453">
      <w:pPr>
        <w:pStyle w:val="Code"/>
      </w:pPr>
      <w:r w:rsidRPr="00FC2453">
        <w:t xml:space="preserve">    uint</w:t>
      </w:r>
      <w:r w:rsidR="000F35BD">
        <w:t>32</w:t>
      </w:r>
      <w:r w:rsidRPr="00FC2453">
        <w:t xml:space="preserve">    m_sector3TimeInMS;          // Sector 3 time in milliseconds</w:t>
      </w:r>
    </w:p>
    <w:p w14:paraId="1B61865B" w14:textId="6A309D09" w:rsidR="00FC2453" w:rsidRPr="00FC2453" w:rsidRDefault="00FC2453" w:rsidP="00FC2453">
      <w:pPr>
        <w:pStyle w:val="Code"/>
      </w:pPr>
      <w:r w:rsidRPr="00FC2453">
        <w:t xml:space="preserve">    uint8     m_tractionControl;          // 0 = off, 1 = medium, 2 = full</w:t>
      </w:r>
    </w:p>
    <w:p w14:paraId="076C1D44" w14:textId="05EF8B52" w:rsidR="00FC2453" w:rsidRPr="00FC2453" w:rsidRDefault="00FC2453" w:rsidP="00FC2453">
      <w:pPr>
        <w:pStyle w:val="Code"/>
      </w:pPr>
      <w:r w:rsidRPr="00FC2453">
        <w:t xml:space="preserve">    uint8     m_gearboxAssist;            // 1 = manual, 2 = manual &amp; suggested gear, 3 = auto</w:t>
      </w:r>
    </w:p>
    <w:p w14:paraId="59AB62C3" w14:textId="3894594A" w:rsidR="00FC2453" w:rsidRPr="00FC2453" w:rsidRDefault="00FC2453" w:rsidP="00FC2453">
      <w:pPr>
        <w:pStyle w:val="Code"/>
      </w:pPr>
      <w:r w:rsidRPr="00FC2453">
        <w:t xml:space="preserve">    uint8     m_antiLockBrakes;           // 0 (off) - 1 (on)</w:t>
      </w:r>
    </w:p>
    <w:p w14:paraId="1EF8C15D" w14:textId="6C87763C" w:rsidR="00FC2453" w:rsidRPr="00FC2453" w:rsidRDefault="00FC2453" w:rsidP="00FC2453">
      <w:pPr>
        <w:pStyle w:val="Code"/>
      </w:pPr>
      <w:r w:rsidRPr="00FC2453">
        <w:t xml:space="preserve">    uint8     m_equalCarPerformance;      // 0 = Realistic, 1 = Equal</w:t>
      </w:r>
    </w:p>
    <w:p w14:paraId="481EBD30" w14:textId="2174FA3E" w:rsidR="00FC2453" w:rsidRPr="00FC2453" w:rsidRDefault="00FC2453" w:rsidP="00FC2453">
      <w:pPr>
        <w:pStyle w:val="Code"/>
      </w:pPr>
      <w:r w:rsidRPr="00FC2453">
        <w:lastRenderedPageBreak/>
        <w:t xml:space="preserve">    uint8     m_customSetup;              // 0 = No, 1 = Yes</w:t>
      </w:r>
    </w:p>
    <w:p w14:paraId="5E4CC150" w14:textId="559E7B20" w:rsidR="00FC2453" w:rsidRPr="00FC2453" w:rsidRDefault="00FC2453" w:rsidP="00FC2453">
      <w:pPr>
        <w:pStyle w:val="Code"/>
      </w:pPr>
      <w:r w:rsidRPr="00FC2453">
        <w:t xml:space="preserve">    uint8     m_valid;                    // 0 = invalid, 1 = valid</w:t>
      </w:r>
    </w:p>
    <w:p w14:paraId="41A102F6" w14:textId="349C0C40" w:rsidR="00FC2453" w:rsidRPr="00FC2453" w:rsidRDefault="00FC2453" w:rsidP="00FC2453">
      <w:pPr>
        <w:pStyle w:val="Code"/>
      </w:pPr>
      <w:r w:rsidRPr="00FC2453">
        <w:t>};</w:t>
      </w:r>
    </w:p>
    <w:p w14:paraId="48881E9B" w14:textId="77777777" w:rsidR="00FC2453" w:rsidRPr="00FC2453" w:rsidRDefault="00FC2453" w:rsidP="00FC2453">
      <w:pPr>
        <w:pStyle w:val="Code"/>
      </w:pPr>
    </w:p>
    <w:p w14:paraId="4E0F9CF2" w14:textId="77746D0A" w:rsidR="00212B4E" w:rsidRPr="00FD3B3E" w:rsidRDefault="00212B4E" w:rsidP="00212B4E">
      <w:pPr>
        <w:pStyle w:val="Code"/>
      </w:pPr>
      <w:r w:rsidRPr="00FD3B3E">
        <w:t>struct Packet</w:t>
      </w:r>
      <w:r>
        <w:t>TimeTrial</w:t>
      </w:r>
      <w:r w:rsidRPr="00FD3B3E">
        <w:t>Data</w:t>
      </w:r>
    </w:p>
    <w:p w14:paraId="4804BDEA" w14:textId="77777777" w:rsidR="00212B4E" w:rsidRPr="00FD3B3E" w:rsidRDefault="00212B4E" w:rsidP="00212B4E">
      <w:pPr>
        <w:pStyle w:val="Code"/>
      </w:pPr>
      <w:r w:rsidRPr="00FD3B3E">
        <w:t>{</w:t>
      </w:r>
    </w:p>
    <w:p w14:paraId="78F69737" w14:textId="77777777" w:rsidR="00212B4E" w:rsidRPr="0002129C" w:rsidRDefault="00212B4E" w:rsidP="0002129C">
      <w:pPr>
        <w:pStyle w:val="Code"/>
      </w:pPr>
      <w:r w:rsidRPr="0002129C">
        <w:t xml:space="preserve">    PacketHeader    m_header;               </w:t>
      </w:r>
      <w:r w:rsidRPr="0002129C">
        <w:tab/>
        <w:t>// Header</w:t>
      </w:r>
    </w:p>
    <w:p w14:paraId="271417B0" w14:textId="77777777" w:rsidR="00212B4E" w:rsidRPr="0002129C" w:rsidRDefault="00212B4E" w:rsidP="0002129C">
      <w:pPr>
        <w:pStyle w:val="Code"/>
      </w:pPr>
    </w:p>
    <w:p w14:paraId="4AC65682" w14:textId="3585900E" w:rsidR="00F53353" w:rsidRPr="00F53353" w:rsidRDefault="0002129C" w:rsidP="00F53353">
      <w:pPr>
        <w:pStyle w:val="Code"/>
      </w:pPr>
      <w:r w:rsidRPr="00F53353">
        <w:t xml:space="preserve">    TimeTrialDataSet    </w:t>
      </w:r>
      <w:r w:rsidR="00F53353" w:rsidRPr="00F53353">
        <w:t>m_playerSessionBestDataSet</w:t>
      </w:r>
      <w:r w:rsidRPr="00F53353">
        <w:t>;</w:t>
      </w:r>
      <w:r w:rsidR="00F53353">
        <w:t xml:space="preserve">     </w:t>
      </w:r>
      <w:r w:rsidRPr="00F53353">
        <w:t xml:space="preserve">// </w:t>
      </w:r>
      <w:r w:rsidR="00F53353" w:rsidRPr="00F53353">
        <w:t>Player session best data set</w:t>
      </w:r>
    </w:p>
    <w:p w14:paraId="529F8373" w14:textId="043A471A" w:rsidR="0002129C" w:rsidRPr="0002129C" w:rsidRDefault="0002129C" w:rsidP="0002129C">
      <w:pPr>
        <w:pStyle w:val="Code"/>
      </w:pPr>
      <w:r w:rsidRPr="0002129C">
        <w:t xml:space="preserve">    TimeTrialDataSet    m_personalBestDataSet;          // Personal best data set</w:t>
      </w:r>
    </w:p>
    <w:p w14:paraId="4C82C4F8" w14:textId="112BE7CA" w:rsidR="0002129C" w:rsidRPr="0002129C" w:rsidRDefault="0002129C" w:rsidP="0002129C">
      <w:pPr>
        <w:pStyle w:val="Code"/>
      </w:pPr>
      <w:r w:rsidRPr="0002129C">
        <w:t xml:space="preserve">    TimeTrialDataSet    m_rivalDataSet;                 // Rival data set</w:t>
      </w:r>
    </w:p>
    <w:p w14:paraId="73B1D8A1" w14:textId="77777777" w:rsidR="00212B4E" w:rsidRPr="00FD3B3E" w:rsidRDefault="00212B4E" w:rsidP="00212B4E">
      <w:pPr>
        <w:pStyle w:val="Code"/>
      </w:pPr>
      <w:r w:rsidRPr="00FD3B3E">
        <w:t>};</w:t>
      </w:r>
    </w:p>
    <w:p w14:paraId="4EB54F26" w14:textId="77777777" w:rsidR="00212B4E" w:rsidRPr="00FD3B3E" w:rsidRDefault="00212B4E" w:rsidP="00080CDB">
      <w:pPr>
        <w:pStyle w:val="Code"/>
      </w:pPr>
    </w:p>
    <w:p w14:paraId="5973BB9B" w14:textId="77777777" w:rsidR="00080CDB" w:rsidRDefault="00080CDB" w:rsidP="009B3EC4">
      <w:pPr>
        <w:pStyle w:val="Code"/>
        <w:rPr>
          <w:b/>
          <w:sz w:val="28"/>
          <w:szCs w:val="24"/>
        </w:rPr>
      </w:pPr>
    </w:p>
    <w:p w14:paraId="5526A7A8" w14:textId="77777777" w:rsidR="00080CDB" w:rsidRDefault="00080CDB">
      <w:pPr>
        <w:spacing w:after="200" w:line="276" w:lineRule="auto"/>
        <w:jc w:val="left"/>
        <w:rPr>
          <w:b/>
          <w:sz w:val="28"/>
          <w:szCs w:val="24"/>
        </w:rPr>
      </w:pPr>
      <w:r>
        <w:br w:type="page"/>
      </w:r>
    </w:p>
    <w:p w14:paraId="68F812D8" w14:textId="58C9EA19"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4465F55B" w:rsidR="008B2B87" w:rsidRDefault="003E2693" w:rsidP="00052B14">
      <w:pPr>
        <w:pStyle w:val="ListParagraph"/>
        <w:numPr>
          <w:ilvl w:val="0"/>
          <w:numId w:val="31"/>
        </w:numPr>
        <w:spacing w:line="276" w:lineRule="auto"/>
        <w:jc w:val="left"/>
      </w:pPr>
      <w:r>
        <w:t>m</w:t>
      </w:r>
      <w:r w:rsidR="00A7242D">
        <w:t>_ersHarvestedThisLapMGUH</w:t>
      </w:r>
    </w:p>
    <w:p w14:paraId="274A108C" w14:textId="6B99720D" w:rsidR="00C4573E" w:rsidRPr="00C4573E" w:rsidRDefault="00C4573E" w:rsidP="00C4573E">
      <w:pPr>
        <w:pStyle w:val="ListParagraph"/>
        <w:numPr>
          <w:ilvl w:val="0"/>
          <w:numId w:val="31"/>
        </w:numPr>
        <w:rPr>
          <w:color w:val="000000"/>
        </w:rPr>
      </w:pPr>
      <w:r>
        <w:t>m_enginePowerICE</w:t>
      </w:r>
    </w:p>
    <w:p w14:paraId="1FD0C3AB" w14:textId="13581FE9" w:rsidR="00611BEE" w:rsidRPr="00C4573E" w:rsidRDefault="00C4573E" w:rsidP="00C4573E">
      <w:pPr>
        <w:pStyle w:val="ListParagraph"/>
        <w:numPr>
          <w:ilvl w:val="0"/>
          <w:numId w:val="31"/>
        </w:numPr>
        <w:rPr>
          <w:color w:val="0000FF"/>
        </w:rPr>
      </w:pPr>
      <w:r w:rsidRPr="00C4573E">
        <w:t>m_enginePowerMGUK</w:t>
      </w:r>
    </w:p>
    <w:p w14:paraId="36CCF0B5" w14:textId="77777777" w:rsidR="00C4573E" w:rsidRDefault="00C4573E" w:rsidP="00C4573E">
      <w:pPr>
        <w:pStyle w:val="Code"/>
        <w:spacing w:line="276" w:lineRule="auto"/>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t>m_engineICEWear</w:t>
      </w:r>
    </w:p>
    <w:p w14:paraId="17C075F9" w14:textId="77777777" w:rsidR="00A23408" w:rsidRDefault="00A23408" w:rsidP="00611BEE">
      <w:pPr>
        <w:pStyle w:val="ListParagraph"/>
        <w:numPr>
          <w:ilvl w:val="0"/>
          <w:numId w:val="31"/>
        </w:numPr>
        <w:spacing w:line="276" w:lineRule="auto"/>
        <w:jc w:val="left"/>
      </w:pPr>
      <w:r>
        <w:lastRenderedPageBreak/>
        <w:t>m_engineMGUKWear</w:t>
      </w:r>
    </w:p>
    <w:p w14:paraId="4D7A8B3A" w14:textId="4FED23EC" w:rsidR="00A23408" w:rsidRDefault="00A23408" w:rsidP="00611BEE">
      <w:pPr>
        <w:pStyle w:val="ListParagraph"/>
        <w:numPr>
          <w:ilvl w:val="0"/>
          <w:numId w:val="31"/>
        </w:numPr>
        <w:spacing w:line="276" w:lineRule="auto"/>
        <w:jc w:val="left"/>
      </w:pPr>
      <w:r>
        <w:t>m_engineTCWear</w:t>
      </w:r>
    </w:p>
    <w:p w14:paraId="5787ED13" w14:textId="22B0C184" w:rsidR="0004601D" w:rsidRDefault="0004601D" w:rsidP="0004601D">
      <w:pPr>
        <w:spacing w:line="276" w:lineRule="auto"/>
        <w:jc w:val="left"/>
      </w:pPr>
    </w:p>
    <w:p w14:paraId="71FC9A00" w14:textId="3C38E4DE" w:rsidR="0004601D" w:rsidRDefault="0004601D" w:rsidP="0004601D">
      <w:pPr>
        <w:pStyle w:val="Heading3"/>
      </w:pPr>
      <w:r>
        <w:t>Tyre set packet</w:t>
      </w:r>
    </w:p>
    <w:p w14:paraId="6DB0F243" w14:textId="6A7EA38C" w:rsidR="0004601D" w:rsidRPr="0004601D" w:rsidRDefault="0004601D" w:rsidP="0004601D">
      <w:pPr>
        <w:pStyle w:val="ListParagraph"/>
        <w:numPr>
          <w:ilvl w:val="0"/>
          <w:numId w:val="36"/>
        </w:numPr>
      </w:pPr>
      <w:r>
        <w:t>All data within this packet</w:t>
      </w:r>
      <w:r w:rsidR="004C029A">
        <w:t xml:space="preserve"> for player car</w:t>
      </w:r>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32899377"/>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C595966" w:rsidR="001F5CF3" w:rsidRPr="00CA770C" w:rsidRDefault="001F5CF3" w:rsidP="001F5CF3">
      <w:pPr>
        <w:rPr>
          <w:color w:val="000000"/>
        </w:rPr>
      </w:pPr>
      <w:r>
        <w:t xml:space="preserve">In F1 </w:t>
      </w:r>
      <w:r w:rsidR="00073BFD">
        <w:t>2</w:t>
      </w:r>
      <w:r w:rsidR="00277A9D">
        <w:t>4</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24435C01"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277A9D">
        <w:t>4</w:t>
      </w:r>
      <w:r>
        <w:t>”</w:t>
      </w:r>
      <w:r w:rsidRPr="006076D9">
        <w:t xml:space="preserve"> </w:t>
      </w:r>
      <w:r w:rsidR="00017A6F">
        <w:t>yourTelemetry=”restricted”</w:t>
      </w:r>
      <w:r w:rsidR="0039459E">
        <w:t xml:space="preserve"> </w:t>
      </w:r>
      <w:r w:rsidR="0039459E" w:rsidRPr="0039459E">
        <w:t>onlineNames="off"</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2F6FB42F" w:rsidR="001F5CF3" w:rsidRDefault="00DB79C4" w:rsidP="001F5CF3">
      <w:r w:rsidRPr="00DB79C4">
        <w:t>F1® 2</w:t>
      </w:r>
      <w:r w:rsidR="00277A9D">
        <w:t>4</w:t>
      </w:r>
      <w:r w:rsidRPr="00DB79C4">
        <w:t xml:space="preserve"> </w:t>
      </w:r>
      <w:r w:rsidR="001F5CF3">
        <w:t>sees the following changes to the UDP specification:</w:t>
      </w:r>
    </w:p>
    <w:p w14:paraId="04084BFF" w14:textId="77777777" w:rsidR="002D13E5" w:rsidRDefault="002D13E5" w:rsidP="001F5CF3"/>
    <w:p w14:paraId="19C5F9A1" w14:textId="0159B2E4" w:rsidR="00DA7DE6" w:rsidRDefault="00DA7DE6" w:rsidP="00A95CDF">
      <w:pPr>
        <w:pStyle w:val="ListParagraph"/>
        <w:numPr>
          <w:ilvl w:val="0"/>
          <w:numId w:val="35"/>
        </w:numPr>
      </w:pPr>
      <w:r w:rsidRPr="00DA7DE6">
        <w:t>Adding simulation</w:t>
      </w:r>
      <w:r w:rsidR="00EA64E2">
        <w:t>/rules</w:t>
      </w:r>
      <w:r w:rsidRPr="00DA7DE6">
        <w:t xml:space="preserve"> options to the session packet</w:t>
      </w:r>
    </w:p>
    <w:p w14:paraId="3543A6A1" w14:textId="1AE92F0A" w:rsidR="00803F2C" w:rsidRDefault="00803F2C" w:rsidP="00A95CDF">
      <w:pPr>
        <w:pStyle w:val="ListParagraph"/>
        <w:numPr>
          <w:ilvl w:val="0"/>
          <w:numId w:val="35"/>
        </w:numPr>
      </w:pPr>
      <w:r>
        <w:t>Event type added to show details of safety car events</w:t>
      </w:r>
    </w:p>
    <w:p w14:paraId="65270B3F" w14:textId="0FF756B9" w:rsidR="00803F2C" w:rsidRDefault="00803F2C" w:rsidP="00A95CDF">
      <w:pPr>
        <w:pStyle w:val="ListParagraph"/>
        <w:numPr>
          <w:ilvl w:val="0"/>
          <w:numId w:val="35"/>
        </w:numPr>
      </w:pPr>
      <w:r>
        <w:t>Show online names and Your Telemetry settings added to online lobby packet</w:t>
      </w:r>
    </w:p>
    <w:p w14:paraId="74A552E3" w14:textId="4FB16E9B" w:rsidR="00743519" w:rsidRDefault="00C0429F" w:rsidP="00A95CDF">
      <w:pPr>
        <w:pStyle w:val="ListParagraph"/>
        <w:numPr>
          <w:ilvl w:val="0"/>
          <w:numId w:val="35"/>
        </w:numPr>
      </w:pPr>
      <w:r>
        <w:t xml:space="preserve">F1 World </w:t>
      </w:r>
      <w:r w:rsidR="00743519">
        <w:t>Tech level added to lobby and participants packets</w:t>
      </w:r>
    </w:p>
    <w:p w14:paraId="42FFE26F" w14:textId="7813651B" w:rsidR="00D5009B" w:rsidRDefault="00D5009B" w:rsidP="00A95CDF">
      <w:pPr>
        <w:pStyle w:val="ListParagraph"/>
        <w:numPr>
          <w:ilvl w:val="0"/>
          <w:numId w:val="35"/>
        </w:numPr>
      </w:pPr>
      <w:r>
        <w:t>Added minute part to car in front and leader</w:t>
      </w:r>
      <w:r w:rsidR="00DA5850">
        <w:t>’</w:t>
      </w:r>
      <w:r>
        <w:t>s deltas in lap packet</w:t>
      </w:r>
    </w:p>
    <w:p w14:paraId="4C8DE271" w14:textId="2F9AB358" w:rsidR="003374DE" w:rsidRDefault="003374DE" w:rsidP="00A95CDF">
      <w:pPr>
        <w:pStyle w:val="ListParagraph"/>
        <w:numPr>
          <w:ilvl w:val="0"/>
          <w:numId w:val="35"/>
        </w:numPr>
      </w:pPr>
      <w:r>
        <w:t>Renamed MS and Minute items to include the word part to make it clearer</w:t>
      </w:r>
    </w:p>
    <w:p w14:paraId="597FCFAB" w14:textId="0C6C6F13" w:rsidR="00620404" w:rsidRDefault="00620404" w:rsidP="00A95CDF">
      <w:pPr>
        <w:pStyle w:val="ListParagraph"/>
        <w:numPr>
          <w:ilvl w:val="0"/>
          <w:numId w:val="35"/>
        </w:numPr>
      </w:pPr>
      <w:r>
        <w:lastRenderedPageBreak/>
        <w:t>Changed formula list received in session packet</w:t>
      </w:r>
    </w:p>
    <w:p w14:paraId="241A0725" w14:textId="11DBCA1C" w:rsidR="0096513F" w:rsidRDefault="0096513F" w:rsidP="00A95CDF">
      <w:pPr>
        <w:pStyle w:val="ListParagraph"/>
        <w:numPr>
          <w:ilvl w:val="0"/>
          <w:numId w:val="35"/>
        </w:numPr>
      </w:pPr>
      <w:r>
        <w:t>Final Classification packets now get sen</w:t>
      </w:r>
      <w:r w:rsidR="008F1F2C">
        <w:t>t</w:t>
      </w:r>
      <w:r>
        <w:t xml:space="preserve"> every five seconds on the results screen in case they were missed initially</w:t>
      </w:r>
    </w:p>
    <w:p w14:paraId="508EF93A" w14:textId="30651CC0" w:rsidR="00212B4E" w:rsidRDefault="00212B4E" w:rsidP="00A95CDF">
      <w:pPr>
        <w:pStyle w:val="ListParagraph"/>
        <w:numPr>
          <w:ilvl w:val="0"/>
          <w:numId w:val="35"/>
        </w:numPr>
      </w:pPr>
      <w:r>
        <w:t>Added Time Trial packet to give more specialised information when in that game mode</w:t>
      </w:r>
    </w:p>
    <w:p w14:paraId="3EAB0D9E" w14:textId="688012EE" w:rsidR="0086178C" w:rsidRDefault="0086178C" w:rsidP="00A95CDF">
      <w:pPr>
        <w:pStyle w:val="ListParagraph"/>
        <w:numPr>
          <w:ilvl w:val="0"/>
          <w:numId w:val="35"/>
        </w:numPr>
      </w:pPr>
      <w:r>
        <w:t>Added plank height data to the Motion Ex packet</w:t>
      </w:r>
    </w:p>
    <w:p w14:paraId="109E0157" w14:textId="2CB38D73" w:rsidR="00B07AB8" w:rsidRDefault="00B07AB8" w:rsidP="00A95CDF">
      <w:pPr>
        <w:pStyle w:val="ListParagraph"/>
        <w:numPr>
          <w:ilvl w:val="0"/>
          <w:numId w:val="35"/>
        </w:numPr>
      </w:pPr>
      <w:r>
        <w:t>Added suspension roll angle to the Motion Ex packet</w:t>
      </w:r>
    </w:p>
    <w:p w14:paraId="4E22EAC6" w14:textId="4F4179D4" w:rsidR="00F60C0E" w:rsidRDefault="00F60C0E" w:rsidP="00A95CDF">
      <w:pPr>
        <w:pStyle w:val="ListParagraph"/>
        <w:numPr>
          <w:ilvl w:val="0"/>
          <w:numId w:val="35"/>
        </w:numPr>
      </w:pPr>
      <w:r>
        <w:t>Inter-car collision event added</w:t>
      </w:r>
    </w:p>
    <w:p w14:paraId="6DC8EF27" w14:textId="44D61722" w:rsidR="007C51E4" w:rsidRDefault="007C51E4" w:rsidP="00A95CDF">
      <w:pPr>
        <w:pStyle w:val="ListParagraph"/>
        <w:numPr>
          <w:ilvl w:val="0"/>
          <w:numId w:val="35"/>
        </w:numPr>
      </w:pPr>
      <w:r>
        <w:t>Weekend structure added to session packet</w:t>
      </w:r>
    </w:p>
    <w:p w14:paraId="38C4101F" w14:textId="04B377B7" w:rsidR="00E1521A" w:rsidRDefault="00E1521A" w:rsidP="00A95CDF">
      <w:pPr>
        <w:pStyle w:val="ListParagraph"/>
        <w:numPr>
          <w:ilvl w:val="0"/>
          <w:numId w:val="35"/>
        </w:numPr>
      </w:pPr>
      <w:r>
        <w:t>Increased the size of the weather forecast array from 56 to 64 in order to accommodate new sprint weekends with more sessions</w:t>
      </w:r>
    </w:p>
    <w:p w14:paraId="6B15D15C" w14:textId="22AA9EAB" w:rsidR="00813A9D" w:rsidRDefault="00813A9D" w:rsidP="00A95CDF">
      <w:pPr>
        <w:pStyle w:val="ListParagraph"/>
        <w:numPr>
          <w:ilvl w:val="0"/>
          <w:numId w:val="35"/>
        </w:numPr>
      </w:pPr>
      <w:r>
        <w:t>Added speed trap details to lap packet for all cars in case any speed trap events are missed</w:t>
      </w:r>
    </w:p>
    <w:p w14:paraId="5EA5614A" w14:textId="11CCEE3B" w:rsidR="004658CB" w:rsidRDefault="004658CB" w:rsidP="00A95CDF">
      <w:pPr>
        <w:pStyle w:val="ListParagraph"/>
        <w:numPr>
          <w:ilvl w:val="0"/>
          <w:numId w:val="35"/>
        </w:numPr>
      </w:pPr>
      <w:r>
        <w:t xml:space="preserve">Added chassis yaw to Motion Ex packet to be able to work out </w:t>
      </w:r>
      <w:r w:rsidR="00595E98">
        <w:t>amount of slide</w:t>
      </w:r>
    </w:p>
    <w:p w14:paraId="185C7759" w14:textId="1A5A489C" w:rsidR="00C35D0C" w:rsidRDefault="00C35D0C" w:rsidP="00A95CDF">
      <w:pPr>
        <w:pStyle w:val="ListParagraph"/>
        <w:numPr>
          <w:ilvl w:val="0"/>
          <w:numId w:val="35"/>
        </w:numPr>
      </w:pPr>
      <w:r>
        <w:t>Added engine braking parameter to car setups packet</w:t>
      </w:r>
    </w:p>
    <w:p w14:paraId="3EF959B4" w14:textId="1C0C2BC3" w:rsidR="005B19C8" w:rsidRDefault="005B19C8" w:rsidP="00A95CDF">
      <w:pPr>
        <w:pStyle w:val="ListParagraph"/>
        <w:numPr>
          <w:ilvl w:val="0"/>
          <w:numId w:val="35"/>
        </w:numPr>
      </w:pPr>
      <w:r>
        <w:t>Added track sector 2 &amp; 3 distances to session data so marshal zone matching is easier</w:t>
      </w:r>
    </w:p>
    <w:p w14:paraId="520EEF02" w14:textId="319CE9DE" w:rsidR="00BD79FC" w:rsidRDefault="00BD79FC" w:rsidP="00A95CDF">
      <w:pPr>
        <w:pStyle w:val="ListParagraph"/>
        <w:numPr>
          <w:ilvl w:val="0"/>
          <w:numId w:val="35"/>
        </w:numPr>
      </w:pPr>
      <w:r>
        <w:t xml:space="preserve">Added front wing value </w:t>
      </w:r>
      <w:r w:rsidR="004344D3">
        <w:t xml:space="preserve">at next pit stop </w:t>
      </w:r>
      <w:r>
        <w:t>to car setup for players</w:t>
      </w:r>
    </w:p>
    <w:p w14:paraId="6938A6AD" w14:textId="77777777" w:rsidR="00A95CDF" w:rsidRPr="00A95CDF" w:rsidRDefault="00A95CDF" w:rsidP="00A95CDF"/>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21DFE721" w:rsidR="001F5CF3" w:rsidRDefault="001F5CF3" w:rsidP="001F5CF3">
      <w:r>
        <w:t>During a session, each car is assigned a vehicle index. This will not change throughout the session and all the arrays that are sent use this vehicle index to dereference the correct piece of data.</w:t>
      </w:r>
    </w:p>
    <w:p w14:paraId="25B2A84B" w14:textId="5267A667" w:rsidR="007D78FC" w:rsidRDefault="007D78FC" w:rsidP="001F5CF3"/>
    <w:p w14:paraId="6D67A830" w14:textId="11805EC1" w:rsidR="007D78FC" w:rsidRDefault="007D78FC" w:rsidP="007D78FC">
      <w:pPr>
        <w:pStyle w:val="Heading2"/>
      </w:pPr>
      <w:r>
        <w:t>What are the co-ordinate systems used?</w:t>
      </w:r>
    </w:p>
    <w:p w14:paraId="5AFE8EE4" w14:textId="77777777" w:rsidR="00C345CA" w:rsidRDefault="00C345CA" w:rsidP="00C345CA"/>
    <w:p w14:paraId="04BFD8C6" w14:textId="6DD5251F" w:rsidR="00C345CA" w:rsidRPr="00C345CA" w:rsidRDefault="00C345CA" w:rsidP="00C345CA">
      <w:r>
        <w:t>Here is a visual representation of the co-ordinate system used with the F1 telemetry data.</w:t>
      </w:r>
    </w:p>
    <w:p w14:paraId="36ED42A3" w14:textId="544B855D" w:rsidR="001F5CF3" w:rsidRDefault="001F5CF3" w:rsidP="001F5CF3"/>
    <w:p w14:paraId="70481DB2" w14:textId="77324D4D" w:rsidR="002364EE" w:rsidRDefault="007D78FC" w:rsidP="001F5CF3">
      <w:r w:rsidRPr="007D78FC">
        <w:rPr>
          <w:noProof/>
        </w:rPr>
        <w:drawing>
          <wp:inline distT="0" distB="0" distL="0" distR="0" wp14:anchorId="20E87B29" wp14:editId="39919A79">
            <wp:extent cx="2647950" cy="2647950"/>
            <wp:effectExtent l="57150" t="57150" r="76200" b="762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647950" cy="26479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00800DD8" w:rsidRPr="00800DD8">
        <w:rPr>
          <w:noProof/>
        </w:rPr>
        <w:t xml:space="preserve"> </w:t>
      </w:r>
      <w:r w:rsidR="00800DD8" w:rsidRPr="00800DD8">
        <w:rPr>
          <w:noProof/>
        </w:rPr>
        <w:drawing>
          <wp:inline distT="0" distB="0" distL="0" distR="0" wp14:anchorId="7C9B95E9" wp14:editId="3245E341">
            <wp:extent cx="2622550" cy="2622550"/>
            <wp:effectExtent l="57150" t="57150" r="82550" b="8255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10"/>
                    <a:stretch>
                      <a:fillRect/>
                    </a:stretch>
                  </pic:blipFill>
                  <pic:spPr>
                    <a:xfrm>
                      <a:off x="0" y="0"/>
                      <a:ext cx="2622550" cy="26225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7222F5F" w14:textId="77777777" w:rsidR="001F5CF3" w:rsidRDefault="001F5CF3" w:rsidP="001F5CF3"/>
    <w:p w14:paraId="05802648" w14:textId="77777777" w:rsidR="001F5CF3" w:rsidRDefault="001F5CF3" w:rsidP="001F5CF3">
      <w:pPr>
        <w:pStyle w:val="Heading2"/>
      </w:pPr>
      <w:r>
        <w:lastRenderedPageBreak/>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21A016DF" w:rsidR="001F5CF3" w:rsidRDefault="008129B2" w:rsidP="001F5CF3">
      <w:pPr>
        <w:pStyle w:val="Heading2"/>
      </w:pPr>
      <w:r>
        <w:t xml:space="preserve">How many cars are in the </w:t>
      </w:r>
      <w:r w:rsidR="001F5CF3">
        <w:t>data structures?</w:t>
      </w:r>
    </w:p>
    <w:p w14:paraId="0C6A3648" w14:textId="58D8EC05" w:rsidR="00C955BB" w:rsidRDefault="00A339C0" w:rsidP="00A339C0">
      <w:r>
        <w:t>The maximum number of cars in the data structures is 22, to allow for certain game modes, although the data is not always filled in.</w:t>
      </w:r>
    </w:p>
    <w:p w14:paraId="61B12D3D" w14:textId="77777777" w:rsidR="00C955BB" w:rsidRPr="00C955BB" w:rsidRDefault="00C955BB" w:rsidP="00C955BB"/>
    <w:p w14:paraId="65216921" w14:textId="43F2B393" w:rsidR="001F5CF3" w:rsidRPr="00BE67EC" w:rsidRDefault="00A339C0" w:rsidP="001F5CF3">
      <w:r>
        <w:t xml:space="preserve">You should always check </w:t>
      </w:r>
      <w:r w:rsidR="00C955BB">
        <w:t xml:space="preserve">the </w:t>
      </w:r>
      <w:r w:rsidR="001F5CF3">
        <w:t xml:space="preserve">data item called </w:t>
      </w:r>
      <w:r w:rsidR="001F5CF3" w:rsidRPr="002F73F2">
        <w:rPr>
          <w:rStyle w:val="CodeChar"/>
        </w:rPr>
        <w:t>m_numActiveCars</w:t>
      </w:r>
      <w:r w:rsidR="001F5CF3">
        <w:t xml:space="preserve"> in the participants packet which tells you how many cars are active in the race. However, you should check the individual result status of each car in the lap data to see if that car is actively providing data. If it is not “</w:t>
      </w:r>
      <w:r w:rsidR="001F5CF3" w:rsidRPr="002F73F2">
        <w:rPr>
          <w:rStyle w:val="CodeChar"/>
        </w:rPr>
        <w:t>Invalid</w:t>
      </w:r>
      <w:r w:rsidR="001F5CF3">
        <w:t>” or “</w:t>
      </w:r>
      <w:r w:rsidR="001F5CF3" w:rsidRPr="002F73F2">
        <w:rPr>
          <w:rStyle w:val="CodeChar"/>
        </w:rPr>
        <w:t>Inactive</w:t>
      </w:r>
      <w:r w:rsidR="001F5CF3">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3EC47361" w14:textId="7A9DAD75" w:rsidR="009B6C99" w:rsidRDefault="009B6C99" w:rsidP="001F5CF3">
      <w:pPr>
        <w:pStyle w:val="ListParagraph"/>
        <w:numPr>
          <w:ilvl w:val="0"/>
          <w:numId w:val="26"/>
        </w:numPr>
        <w:spacing w:after="200" w:line="276" w:lineRule="auto"/>
      </w:pPr>
      <w:r>
        <w:t>Motion Ex Data</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58C627A4" w14:textId="7C6A4A1B" w:rsidR="009B6C99" w:rsidRDefault="009B6C99" w:rsidP="001F5CF3">
      <w:pPr>
        <w:pStyle w:val="ListParagraph"/>
        <w:numPr>
          <w:ilvl w:val="0"/>
          <w:numId w:val="26"/>
        </w:numPr>
        <w:spacing w:after="200" w:line="276" w:lineRule="auto"/>
      </w:pPr>
      <w:r>
        <w:lastRenderedPageBreak/>
        <w:t>Motion Ex Data</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72115037" w14:textId="101E3878" w:rsidR="009B6C99" w:rsidRDefault="009B6C99" w:rsidP="001F5CF3">
      <w:pPr>
        <w:pStyle w:val="ListParagraph"/>
        <w:numPr>
          <w:ilvl w:val="0"/>
          <w:numId w:val="26"/>
        </w:numPr>
        <w:spacing w:after="200" w:line="276" w:lineRule="auto"/>
      </w:pPr>
      <w:r>
        <w:t>Motion Ex Data</w:t>
      </w:r>
    </w:p>
    <w:p w14:paraId="54CAF412" w14:textId="77777777" w:rsidR="001F5CF3" w:rsidRDefault="001F5CF3" w:rsidP="001F5CF3"/>
    <w:p w14:paraId="09023866" w14:textId="7D13B525" w:rsidR="001F5CF3" w:rsidRDefault="001F5CF3" w:rsidP="001F5CF3">
      <w:pPr>
        <w:pStyle w:val="Heading2"/>
      </w:pPr>
      <w:r>
        <w:t xml:space="preserve">Will my old app still work with F1 </w:t>
      </w:r>
      <w:r w:rsidR="00073BFD">
        <w:t>2</w:t>
      </w:r>
      <w:r w:rsidR="00277A9D">
        <w:t>4</w:t>
      </w:r>
      <w:r>
        <w:t>?</w:t>
      </w:r>
    </w:p>
    <w:p w14:paraId="5D48CDD3" w14:textId="6CA75FA4" w:rsidR="009808E9" w:rsidRPr="009808E9" w:rsidRDefault="009808E9" w:rsidP="009808E9">
      <w:pPr>
        <w:rPr>
          <w:b/>
          <w:bCs/>
          <w:color w:val="FF0000"/>
        </w:rPr>
      </w:pPr>
      <w:r w:rsidRPr="009808E9">
        <w:rPr>
          <w:b/>
          <w:bCs/>
          <w:color w:val="FF0000"/>
        </w:rPr>
        <w:t>Please note that F1 2</w:t>
      </w:r>
      <w:r w:rsidR="00277A9D">
        <w:rPr>
          <w:b/>
          <w:bCs/>
          <w:color w:val="FF0000"/>
        </w:rPr>
        <w:t>4</w:t>
      </w:r>
      <w:r w:rsidRPr="009808E9">
        <w:rPr>
          <w:b/>
          <w:bCs/>
          <w:color w:val="FF0000"/>
        </w:rPr>
        <w:t xml:space="preserve"> will only support the previous 2 UDP formats.</w:t>
      </w:r>
    </w:p>
    <w:p w14:paraId="407F142F" w14:textId="77777777" w:rsidR="009808E9" w:rsidRPr="009808E9" w:rsidRDefault="009808E9" w:rsidP="009808E9"/>
    <w:p w14:paraId="353A5D13" w14:textId="72C20929" w:rsidR="001F5CF3" w:rsidRDefault="001F5CF3" w:rsidP="001F5CF3">
      <w:r>
        <w:t xml:space="preserve">F1 </w:t>
      </w:r>
      <w:r w:rsidR="00073BFD">
        <w:t>2</w:t>
      </w:r>
      <w:r w:rsidR="00277A9D">
        <w:t>4</w:t>
      </w:r>
      <w:r>
        <w:t xml:space="preserve"> uses a new format for the UDP data. However, </w:t>
      </w:r>
      <w:r w:rsidR="009808E9">
        <w:t xml:space="preserve">some </w:t>
      </w:r>
      <w:r>
        <w:t xml:space="preserve">earlier formats of the data are still supported so that most older apps implemented using the previous data formats should work with little or no change from the developer. To use the old formats, please enter the UDP options menu and set “UDP Format” to either </w:t>
      </w:r>
      <w:r w:rsidR="009808E9">
        <w:t>“202</w:t>
      </w:r>
      <w:r w:rsidR="00B704C5">
        <w:t>3</w:t>
      </w:r>
      <w:r w:rsidR="009808E9">
        <w:t xml:space="preserve">” or </w:t>
      </w:r>
      <w:r w:rsidR="00AC2279">
        <w:t>“202</w:t>
      </w:r>
      <w:r w:rsidR="00B704C5">
        <w:t>2</w:t>
      </w:r>
      <w:r w:rsidR="00AC2279">
        <w:t>”</w:t>
      </w:r>
      <w:r>
        <w:t xml:space="preserve">. </w:t>
      </w:r>
    </w:p>
    <w:p w14:paraId="1B116856" w14:textId="0E2B2136" w:rsidR="00E34E9B" w:rsidRDefault="001F5CF3" w:rsidP="001F5CF3">
      <w:r>
        <w:t xml:space="preserve">Specifications for the </w:t>
      </w:r>
      <w:r w:rsidR="00E34E9B">
        <w:t xml:space="preserve">older </w:t>
      </w:r>
      <w:r>
        <w:t>format</w:t>
      </w:r>
      <w:r w:rsidR="00E34E9B">
        <w:t>s</w:t>
      </w:r>
      <w:r>
        <w:t xml:space="preserve"> can be seen here:</w:t>
      </w:r>
    </w:p>
    <w:p w14:paraId="05DC7B32" w14:textId="77777777" w:rsidR="00E34E9B" w:rsidRDefault="00E34E9B" w:rsidP="001F5CF3"/>
    <w:p w14:paraId="04D389FB" w14:textId="408566BF" w:rsidR="0039459E" w:rsidRDefault="0039459E" w:rsidP="00867CFD">
      <w:pPr>
        <w:pStyle w:val="ListParagraph"/>
        <w:numPr>
          <w:ilvl w:val="0"/>
          <w:numId w:val="33"/>
        </w:numPr>
        <w:jc w:val="left"/>
        <w:rPr>
          <w:sz w:val="18"/>
          <w:szCs w:val="18"/>
        </w:rPr>
      </w:pPr>
      <w:r w:rsidRPr="00867CFD">
        <w:rPr>
          <w:sz w:val="18"/>
          <w:szCs w:val="18"/>
        </w:rPr>
        <w:t>F</w:t>
      </w:r>
      <w:r w:rsidR="00867CFD" w:rsidRPr="00867CFD">
        <w:rPr>
          <w:sz w:val="18"/>
          <w:szCs w:val="18"/>
        </w:rPr>
        <w:t xml:space="preserve">1 </w:t>
      </w:r>
      <w:r w:rsidRPr="00867CFD">
        <w:rPr>
          <w:sz w:val="18"/>
          <w:szCs w:val="18"/>
        </w:rPr>
        <w:t xml:space="preserve">22 - </w:t>
      </w:r>
      <w:hyperlink r:id="rId11" w:history="1">
        <w:r w:rsidR="00277A9D" w:rsidRPr="002041B7">
          <w:rPr>
            <w:rStyle w:val="Hyperlink"/>
            <w:sz w:val="18"/>
            <w:szCs w:val="18"/>
          </w:rPr>
          <w:t>https://answers.ea.com/t5/General-Discussion/F1-22-UDP-Specification/td-p/11551274</w:t>
        </w:r>
      </w:hyperlink>
    </w:p>
    <w:p w14:paraId="25040ADB" w14:textId="17D9E726" w:rsidR="00277A9D" w:rsidRPr="00277A9D" w:rsidRDefault="00277A9D" w:rsidP="00277A9D">
      <w:pPr>
        <w:pStyle w:val="ListParagraph"/>
        <w:numPr>
          <w:ilvl w:val="0"/>
          <w:numId w:val="33"/>
        </w:numPr>
        <w:jc w:val="left"/>
        <w:rPr>
          <w:sz w:val="18"/>
          <w:szCs w:val="18"/>
        </w:rPr>
      </w:pPr>
      <w:r w:rsidRPr="00867CFD">
        <w:rPr>
          <w:sz w:val="18"/>
          <w:szCs w:val="18"/>
        </w:rPr>
        <w:t>F1 2</w:t>
      </w:r>
      <w:r>
        <w:rPr>
          <w:sz w:val="18"/>
          <w:szCs w:val="18"/>
        </w:rPr>
        <w:t>3</w:t>
      </w:r>
      <w:r w:rsidRPr="00867CFD">
        <w:rPr>
          <w:sz w:val="18"/>
          <w:szCs w:val="18"/>
        </w:rPr>
        <w:t xml:space="preserve"> </w:t>
      </w:r>
      <w:r w:rsidRPr="00B704C5">
        <w:rPr>
          <w:sz w:val="18"/>
          <w:szCs w:val="18"/>
        </w:rPr>
        <w:t xml:space="preserve">- </w:t>
      </w:r>
      <w:hyperlink r:id="rId12" w:history="1">
        <w:r w:rsidR="00B704C5" w:rsidRPr="00B704C5">
          <w:rPr>
            <w:rStyle w:val="Hyperlink"/>
            <w:sz w:val="18"/>
            <w:szCs w:val="18"/>
          </w:rPr>
          <w:t>https://answers.ea.com/t5/General-Discussion/F1-23-UDP-Specification/m-p/12633159</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05225B42" w:rsidR="001F5CF3" w:rsidRDefault="001F5CF3" w:rsidP="001F5CF3">
      <w:r>
        <w:t xml:space="preserve">D-BOX output is currently supported on the PC platform. In F1 </w:t>
      </w:r>
      <w:r w:rsidR="00073BFD">
        <w:t>2</w:t>
      </w:r>
      <w:r w:rsidR="00277A9D">
        <w:t>4</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w:t>
      </w:r>
      <w:r w:rsidR="00BC4C98">
        <w:lastRenderedPageBreak/>
        <w:t>the game’s</w:t>
      </w:r>
      <w:r>
        <w:t xml:space="preserve">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16DFC213" w:rsidR="001F5CF3" w:rsidRDefault="001F5CF3" w:rsidP="001F5CF3">
      <w:pPr>
        <w:pStyle w:val="Code"/>
        <w:ind w:left="720"/>
      </w:pPr>
      <w:r>
        <w:t xml:space="preserve">     &lt;udp enabled="false" broadcast=”false” ip="127.0.0.1" port="20777" sendRate=”20” format=”20</w:t>
      </w:r>
      <w:r w:rsidR="00073BFD">
        <w:t>2</w:t>
      </w:r>
      <w:r w:rsidR="00277A9D">
        <w:t>4</w:t>
      </w:r>
      <w:r>
        <w:t xml:space="preserve">” </w:t>
      </w:r>
      <w:r w:rsidR="00AA2FF6" w:rsidRPr="00AA2FF6">
        <w:t>yourTelemetry="restricted"</w:t>
      </w:r>
      <w:r w:rsidR="00AA2FF6">
        <w:t xml:space="preserve"> </w:t>
      </w:r>
      <w:r w:rsidR="00867CFD" w:rsidRPr="0039459E">
        <w:t>onlineNames="off"</w:t>
      </w:r>
      <w:r w:rsidR="00867CFD">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32899378"/>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359B2988" w14:textId="77777777" w:rsidR="0007058D" w:rsidRPr="00FC0290" w:rsidRDefault="0007058D" w:rsidP="0007058D">
      <w:pPr>
        <w:pStyle w:val="Heading2"/>
      </w:pPr>
      <w:r>
        <w:t>Team IDs</w:t>
      </w:r>
    </w:p>
    <w:p w14:paraId="1C9525B8" w14:textId="77777777" w:rsidR="0007058D" w:rsidRDefault="0007058D" w:rsidP="0007058D">
      <w:pPr>
        <w:spacing w:after="200" w:line="276" w:lineRule="auto"/>
        <w:jc w:val="left"/>
      </w:pPr>
    </w:p>
    <w:tbl>
      <w:tblPr>
        <w:tblW w:w="3397" w:type="dxa"/>
        <w:tblInd w:w="113" w:type="dxa"/>
        <w:tblLook w:val="04A0" w:firstRow="1" w:lastRow="0" w:firstColumn="1" w:lastColumn="0" w:noHBand="0" w:noVBand="1"/>
      </w:tblPr>
      <w:tblGrid>
        <w:gridCol w:w="509"/>
        <w:gridCol w:w="2888"/>
      </w:tblGrid>
      <w:tr w:rsidR="000C6644" w:rsidRPr="00636627" w14:paraId="551792F6" w14:textId="77777777" w:rsidTr="000C6644">
        <w:trPr>
          <w:trHeight w:val="320"/>
        </w:trPr>
        <w:tc>
          <w:tcPr>
            <w:tcW w:w="5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0D4B91F" w14:textId="77777777" w:rsidR="000C6644" w:rsidRPr="00636627" w:rsidRDefault="000C6644" w:rsidP="003A2F74">
            <w:pPr>
              <w:jc w:val="center"/>
              <w:rPr>
                <w:rFonts w:eastAsia="Times New Roman"/>
                <w:b/>
                <w:bCs/>
                <w:color w:val="000000"/>
                <w:lang w:eastAsia="en-GB"/>
              </w:rPr>
            </w:pPr>
            <w:r w:rsidRPr="00636627">
              <w:rPr>
                <w:rFonts w:eastAsia="Times New Roman"/>
                <w:b/>
                <w:bCs/>
                <w:color w:val="000000"/>
                <w:lang w:eastAsia="en-GB"/>
              </w:rPr>
              <w:t>ID</w:t>
            </w:r>
          </w:p>
        </w:tc>
        <w:tc>
          <w:tcPr>
            <w:tcW w:w="2888" w:type="dxa"/>
            <w:tcBorders>
              <w:top w:val="single" w:sz="4" w:space="0" w:color="auto"/>
              <w:left w:val="nil"/>
              <w:bottom w:val="single" w:sz="4" w:space="0" w:color="auto"/>
              <w:right w:val="single" w:sz="4" w:space="0" w:color="auto"/>
            </w:tcBorders>
            <w:shd w:val="clear" w:color="000000" w:fill="D9D9D9"/>
            <w:noWrap/>
            <w:vAlign w:val="center"/>
            <w:hideMark/>
          </w:tcPr>
          <w:p w14:paraId="1BCE935C" w14:textId="77777777" w:rsidR="000C6644" w:rsidRPr="00636627" w:rsidRDefault="000C6644" w:rsidP="003A2F74">
            <w:pPr>
              <w:jc w:val="left"/>
              <w:rPr>
                <w:rFonts w:eastAsia="Times New Roman"/>
                <w:b/>
                <w:bCs/>
                <w:color w:val="000000"/>
                <w:lang w:eastAsia="en-GB"/>
              </w:rPr>
            </w:pPr>
            <w:r w:rsidRPr="00636627">
              <w:rPr>
                <w:rFonts w:eastAsia="Times New Roman"/>
                <w:b/>
                <w:bCs/>
                <w:color w:val="000000"/>
                <w:lang w:eastAsia="en-GB"/>
              </w:rPr>
              <w:t>Team</w:t>
            </w:r>
          </w:p>
        </w:tc>
      </w:tr>
      <w:tr w:rsidR="000C6644" w:rsidRPr="00636627" w14:paraId="2D49C746"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046DBB4A"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0</w:t>
            </w:r>
          </w:p>
        </w:tc>
        <w:tc>
          <w:tcPr>
            <w:tcW w:w="2888" w:type="dxa"/>
            <w:tcBorders>
              <w:top w:val="nil"/>
              <w:left w:val="nil"/>
              <w:bottom w:val="single" w:sz="4" w:space="0" w:color="auto"/>
              <w:right w:val="single" w:sz="4" w:space="0" w:color="auto"/>
            </w:tcBorders>
            <w:shd w:val="clear" w:color="auto" w:fill="auto"/>
            <w:noWrap/>
            <w:vAlign w:val="center"/>
            <w:hideMark/>
          </w:tcPr>
          <w:p w14:paraId="00B6CA26"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Mercedes</w:t>
            </w:r>
          </w:p>
        </w:tc>
      </w:tr>
      <w:tr w:rsidR="000C6644" w:rsidRPr="00636627" w14:paraId="754FFEA0"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026E9443"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1</w:t>
            </w:r>
          </w:p>
        </w:tc>
        <w:tc>
          <w:tcPr>
            <w:tcW w:w="2888" w:type="dxa"/>
            <w:tcBorders>
              <w:top w:val="nil"/>
              <w:left w:val="nil"/>
              <w:bottom w:val="single" w:sz="4" w:space="0" w:color="auto"/>
              <w:right w:val="single" w:sz="4" w:space="0" w:color="auto"/>
            </w:tcBorders>
            <w:shd w:val="clear" w:color="auto" w:fill="auto"/>
            <w:noWrap/>
            <w:vAlign w:val="center"/>
            <w:hideMark/>
          </w:tcPr>
          <w:p w14:paraId="673A91EC"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Ferrari</w:t>
            </w:r>
          </w:p>
        </w:tc>
      </w:tr>
      <w:tr w:rsidR="000C6644" w:rsidRPr="00636627" w14:paraId="5E0FABD0"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18E82D26"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2</w:t>
            </w:r>
          </w:p>
        </w:tc>
        <w:tc>
          <w:tcPr>
            <w:tcW w:w="2888" w:type="dxa"/>
            <w:tcBorders>
              <w:top w:val="nil"/>
              <w:left w:val="nil"/>
              <w:bottom w:val="single" w:sz="4" w:space="0" w:color="auto"/>
              <w:right w:val="single" w:sz="4" w:space="0" w:color="auto"/>
            </w:tcBorders>
            <w:shd w:val="clear" w:color="auto" w:fill="auto"/>
            <w:noWrap/>
            <w:vAlign w:val="center"/>
            <w:hideMark/>
          </w:tcPr>
          <w:p w14:paraId="1E18C95F"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Red Bull Racing</w:t>
            </w:r>
          </w:p>
        </w:tc>
      </w:tr>
      <w:tr w:rsidR="000C6644" w:rsidRPr="00636627" w14:paraId="7E19E6BD"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1A3F3424"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3</w:t>
            </w:r>
          </w:p>
        </w:tc>
        <w:tc>
          <w:tcPr>
            <w:tcW w:w="2888" w:type="dxa"/>
            <w:tcBorders>
              <w:top w:val="nil"/>
              <w:left w:val="nil"/>
              <w:bottom w:val="single" w:sz="4" w:space="0" w:color="auto"/>
              <w:right w:val="single" w:sz="4" w:space="0" w:color="auto"/>
            </w:tcBorders>
            <w:shd w:val="clear" w:color="auto" w:fill="auto"/>
            <w:noWrap/>
            <w:vAlign w:val="center"/>
            <w:hideMark/>
          </w:tcPr>
          <w:p w14:paraId="05BFF9EF"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Williams</w:t>
            </w:r>
          </w:p>
        </w:tc>
      </w:tr>
      <w:tr w:rsidR="000C6644" w:rsidRPr="00636627" w14:paraId="21192A18"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42B5CCB5"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4</w:t>
            </w:r>
          </w:p>
        </w:tc>
        <w:tc>
          <w:tcPr>
            <w:tcW w:w="2888" w:type="dxa"/>
            <w:tcBorders>
              <w:top w:val="nil"/>
              <w:left w:val="nil"/>
              <w:bottom w:val="single" w:sz="4" w:space="0" w:color="auto"/>
              <w:right w:val="single" w:sz="4" w:space="0" w:color="auto"/>
            </w:tcBorders>
            <w:shd w:val="clear" w:color="auto" w:fill="auto"/>
            <w:noWrap/>
            <w:vAlign w:val="center"/>
            <w:hideMark/>
          </w:tcPr>
          <w:p w14:paraId="537B12E5"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Aston Martin</w:t>
            </w:r>
          </w:p>
        </w:tc>
      </w:tr>
      <w:tr w:rsidR="000C6644" w:rsidRPr="00636627" w14:paraId="47020CAC"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5D709E87"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5</w:t>
            </w:r>
          </w:p>
        </w:tc>
        <w:tc>
          <w:tcPr>
            <w:tcW w:w="2888" w:type="dxa"/>
            <w:tcBorders>
              <w:top w:val="nil"/>
              <w:left w:val="nil"/>
              <w:bottom w:val="single" w:sz="4" w:space="0" w:color="auto"/>
              <w:right w:val="single" w:sz="4" w:space="0" w:color="auto"/>
            </w:tcBorders>
            <w:shd w:val="clear" w:color="auto" w:fill="auto"/>
            <w:noWrap/>
            <w:vAlign w:val="center"/>
            <w:hideMark/>
          </w:tcPr>
          <w:p w14:paraId="447E89A5"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Alpine</w:t>
            </w:r>
          </w:p>
        </w:tc>
      </w:tr>
      <w:tr w:rsidR="000C6644" w:rsidRPr="00636627" w14:paraId="18350442"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34ACF0A3"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6</w:t>
            </w:r>
          </w:p>
        </w:tc>
        <w:tc>
          <w:tcPr>
            <w:tcW w:w="2888" w:type="dxa"/>
            <w:tcBorders>
              <w:top w:val="nil"/>
              <w:left w:val="nil"/>
              <w:bottom w:val="single" w:sz="4" w:space="0" w:color="auto"/>
              <w:right w:val="single" w:sz="4" w:space="0" w:color="auto"/>
            </w:tcBorders>
            <w:shd w:val="clear" w:color="auto" w:fill="auto"/>
            <w:noWrap/>
            <w:vAlign w:val="center"/>
            <w:hideMark/>
          </w:tcPr>
          <w:p w14:paraId="699861FF" w14:textId="7EC7EFF4" w:rsidR="000C6644" w:rsidRPr="00636627" w:rsidRDefault="00DE439F" w:rsidP="003A2F74">
            <w:pPr>
              <w:jc w:val="left"/>
              <w:rPr>
                <w:rFonts w:eastAsia="Times New Roman"/>
                <w:color w:val="000000"/>
                <w:sz w:val="18"/>
                <w:szCs w:val="18"/>
                <w:lang w:eastAsia="en-GB"/>
              </w:rPr>
            </w:pPr>
            <w:r>
              <w:rPr>
                <w:rFonts w:eastAsia="Times New Roman"/>
                <w:color w:val="000000"/>
                <w:sz w:val="18"/>
                <w:szCs w:val="18"/>
                <w:lang w:eastAsia="en-GB"/>
              </w:rPr>
              <w:t>RB</w:t>
            </w:r>
          </w:p>
        </w:tc>
      </w:tr>
      <w:tr w:rsidR="000C6644" w:rsidRPr="00636627" w14:paraId="1CC3AB54"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44F11D36"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7</w:t>
            </w:r>
          </w:p>
        </w:tc>
        <w:tc>
          <w:tcPr>
            <w:tcW w:w="2888" w:type="dxa"/>
            <w:tcBorders>
              <w:top w:val="nil"/>
              <w:left w:val="nil"/>
              <w:bottom w:val="single" w:sz="4" w:space="0" w:color="auto"/>
              <w:right w:val="single" w:sz="4" w:space="0" w:color="auto"/>
            </w:tcBorders>
            <w:shd w:val="clear" w:color="auto" w:fill="auto"/>
            <w:noWrap/>
            <w:vAlign w:val="center"/>
            <w:hideMark/>
          </w:tcPr>
          <w:p w14:paraId="70FA7429"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Haas</w:t>
            </w:r>
          </w:p>
        </w:tc>
      </w:tr>
      <w:tr w:rsidR="000C6644" w:rsidRPr="00636627" w14:paraId="3A905F1C"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19908338"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8</w:t>
            </w:r>
          </w:p>
        </w:tc>
        <w:tc>
          <w:tcPr>
            <w:tcW w:w="2888" w:type="dxa"/>
            <w:tcBorders>
              <w:top w:val="nil"/>
              <w:left w:val="nil"/>
              <w:bottom w:val="single" w:sz="4" w:space="0" w:color="auto"/>
              <w:right w:val="single" w:sz="4" w:space="0" w:color="auto"/>
            </w:tcBorders>
            <w:shd w:val="clear" w:color="auto" w:fill="auto"/>
            <w:noWrap/>
            <w:vAlign w:val="center"/>
            <w:hideMark/>
          </w:tcPr>
          <w:p w14:paraId="5806BCAE" w14:textId="77777777" w:rsidR="000C6644" w:rsidRPr="00636627" w:rsidRDefault="000C6644" w:rsidP="003A2F74">
            <w:pPr>
              <w:jc w:val="left"/>
              <w:rPr>
                <w:rFonts w:eastAsia="Times New Roman"/>
                <w:color w:val="000000"/>
                <w:sz w:val="18"/>
                <w:szCs w:val="18"/>
                <w:lang w:eastAsia="en-GB"/>
              </w:rPr>
            </w:pPr>
            <w:r w:rsidRPr="00636627">
              <w:rPr>
                <w:rFonts w:eastAsia="Times New Roman"/>
                <w:color w:val="000000"/>
                <w:sz w:val="18"/>
                <w:szCs w:val="18"/>
                <w:lang w:eastAsia="en-GB"/>
              </w:rPr>
              <w:t>McLaren</w:t>
            </w:r>
          </w:p>
        </w:tc>
      </w:tr>
      <w:tr w:rsidR="000C6644" w:rsidRPr="00636627" w14:paraId="0357D10B"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4F9D9767" w14:textId="77777777" w:rsidR="000C6644" w:rsidRPr="00636627" w:rsidRDefault="000C6644" w:rsidP="003A2F74">
            <w:pPr>
              <w:jc w:val="center"/>
              <w:rPr>
                <w:rFonts w:eastAsia="Times New Roman"/>
                <w:color w:val="000000"/>
                <w:sz w:val="18"/>
                <w:szCs w:val="18"/>
                <w:lang w:eastAsia="en-GB"/>
              </w:rPr>
            </w:pPr>
            <w:r w:rsidRPr="00636627">
              <w:rPr>
                <w:rFonts w:eastAsia="Times New Roman"/>
                <w:color w:val="000000"/>
                <w:sz w:val="18"/>
                <w:szCs w:val="18"/>
                <w:lang w:eastAsia="en-GB"/>
              </w:rPr>
              <w:t>9</w:t>
            </w:r>
          </w:p>
        </w:tc>
        <w:tc>
          <w:tcPr>
            <w:tcW w:w="2888" w:type="dxa"/>
            <w:tcBorders>
              <w:top w:val="nil"/>
              <w:left w:val="nil"/>
              <w:bottom w:val="single" w:sz="4" w:space="0" w:color="auto"/>
              <w:right w:val="single" w:sz="4" w:space="0" w:color="auto"/>
            </w:tcBorders>
            <w:shd w:val="clear" w:color="auto" w:fill="auto"/>
            <w:noWrap/>
            <w:vAlign w:val="center"/>
            <w:hideMark/>
          </w:tcPr>
          <w:p w14:paraId="6BC62946" w14:textId="59F41893" w:rsidR="000C6644" w:rsidRPr="00636627" w:rsidRDefault="00DE439F" w:rsidP="003A2F74">
            <w:pPr>
              <w:jc w:val="left"/>
              <w:rPr>
                <w:rFonts w:eastAsia="Times New Roman"/>
                <w:color w:val="000000"/>
                <w:sz w:val="18"/>
                <w:szCs w:val="18"/>
                <w:lang w:eastAsia="en-GB"/>
              </w:rPr>
            </w:pPr>
            <w:r>
              <w:rPr>
                <w:rFonts w:eastAsia="Times New Roman"/>
                <w:color w:val="000000"/>
                <w:sz w:val="18"/>
                <w:szCs w:val="18"/>
                <w:lang w:eastAsia="en-GB"/>
              </w:rPr>
              <w:t>Sauber</w:t>
            </w:r>
          </w:p>
        </w:tc>
      </w:tr>
      <w:tr w:rsidR="000C6644" w:rsidRPr="00636627" w14:paraId="30DC26FF"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hideMark/>
          </w:tcPr>
          <w:p w14:paraId="5AFB5468" w14:textId="347C86CD" w:rsidR="000C6644" w:rsidRPr="00636627" w:rsidRDefault="000C6644" w:rsidP="003A2F74">
            <w:pPr>
              <w:jc w:val="center"/>
              <w:rPr>
                <w:rFonts w:eastAsia="Times New Roman"/>
                <w:color w:val="000000"/>
                <w:sz w:val="18"/>
                <w:szCs w:val="18"/>
                <w:lang w:eastAsia="en-GB"/>
              </w:rPr>
            </w:pPr>
            <w:r>
              <w:rPr>
                <w:rFonts w:eastAsia="Times New Roman"/>
                <w:color w:val="000000"/>
                <w:sz w:val="18"/>
                <w:szCs w:val="18"/>
                <w:lang w:eastAsia="en-GB"/>
              </w:rPr>
              <w:t>41</w:t>
            </w:r>
          </w:p>
        </w:tc>
        <w:tc>
          <w:tcPr>
            <w:tcW w:w="2888" w:type="dxa"/>
            <w:tcBorders>
              <w:top w:val="nil"/>
              <w:left w:val="nil"/>
              <w:bottom w:val="single" w:sz="4" w:space="0" w:color="auto"/>
              <w:right w:val="single" w:sz="4" w:space="0" w:color="auto"/>
            </w:tcBorders>
            <w:shd w:val="clear" w:color="auto" w:fill="auto"/>
            <w:noWrap/>
            <w:vAlign w:val="center"/>
            <w:hideMark/>
          </w:tcPr>
          <w:p w14:paraId="76E20992" w14:textId="1B81190E" w:rsidR="000C6644" w:rsidRPr="00636627" w:rsidRDefault="000C6644" w:rsidP="003A2F74">
            <w:pPr>
              <w:jc w:val="left"/>
              <w:rPr>
                <w:rFonts w:eastAsia="Times New Roman"/>
                <w:color w:val="000000"/>
                <w:sz w:val="18"/>
                <w:szCs w:val="18"/>
                <w:lang w:eastAsia="en-GB"/>
              </w:rPr>
            </w:pPr>
            <w:r>
              <w:rPr>
                <w:rFonts w:eastAsia="Times New Roman"/>
                <w:color w:val="000000"/>
                <w:sz w:val="18"/>
                <w:szCs w:val="18"/>
                <w:lang w:eastAsia="en-GB"/>
              </w:rPr>
              <w:t>F1 Generic</w:t>
            </w:r>
          </w:p>
        </w:tc>
      </w:tr>
      <w:tr w:rsidR="000C6644" w:rsidRPr="00636627" w14:paraId="7566B295"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08D0C767" w14:textId="6ACF3304" w:rsidR="000C6644" w:rsidRPr="00636627" w:rsidRDefault="000C6644" w:rsidP="005F7F3C">
            <w:pPr>
              <w:jc w:val="center"/>
              <w:rPr>
                <w:rFonts w:eastAsia="Times New Roman"/>
                <w:color w:val="000000"/>
                <w:sz w:val="18"/>
                <w:szCs w:val="18"/>
                <w:lang w:eastAsia="en-GB"/>
              </w:rPr>
            </w:pPr>
            <w:r w:rsidRPr="00636627">
              <w:rPr>
                <w:rFonts w:eastAsia="Times New Roman"/>
                <w:color w:val="000000"/>
                <w:sz w:val="18"/>
                <w:szCs w:val="18"/>
                <w:lang w:eastAsia="en-GB"/>
              </w:rPr>
              <w:t>104</w:t>
            </w:r>
          </w:p>
        </w:tc>
        <w:tc>
          <w:tcPr>
            <w:tcW w:w="2888" w:type="dxa"/>
            <w:tcBorders>
              <w:top w:val="nil"/>
              <w:left w:val="nil"/>
              <w:bottom w:val="single" w:sz="4" w:space="0" w:color="auto"/>
              <w:right w:val="single" w:sz="4" w:space="0" w:color="auto"/>
            </w:tcBorders>
            <w:shd w:val="clear" w:color="auto" w:fill="auto"/>
            <w:noWrap/>
            <w:vAlign w:val="center"/>
          </w:tcPr>
          <w:p w14:paraId="4C7E67D3" w14:textId="29E513FF" w:rsidR="000C6644" w:rsidRPr="00636627" w:rsidRDefault="000C6644" w:rsidP="005F7F3C">
            <w:pPr>
              <w:jc w:val="left"/>
              <w:rPr>
                <w:rFonts w:eastAsia="Times New Roman"/>
                <w:color w:val="000000"/>
                <w:sz w:val="18"/>
                <w:szCs w:val="18"/>
                <w:lang w:eastAsia="en-GB"/>
              </w:rPr>
            </w:pPr>
            <w:r w:rsidRPr="00636627">
              <w:rPr>
                <w:rFonts w:eastAsia="Times New Roman"/>
                <w:color w:val="000000"/>
                <w:sz w:val="18"/>
                <w:szCs w:val="18"/>
                <w:lang w:eastAsia="en-GB"/>
              </w:rPr>
              <w:t>F1 Custom Team</w:t>
            </w:r>
          </w:p>
        </w:tc>
      </w:tr>
      <w:tr w:rsidR="000C6644" w:rsidRPr="00636627" w14:paraId="6FE69B0C"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7FDE072B" w14:textId="07154964" w:rsidR="000C6644" w:rsidRPr="00636627" w:rsidRDefault="000C6644" w:rsidP="005F7F3C">
            <w:pPr>
              <w:jc w:val="center"/>
              <w:rPr>
                <w:rFonts w:eastAsia="Times New Roman"/>
                <w:color w:val="000000"/>
                <w:sz w:val="18"/>
                <w:szCs w:val="18"/>
                <w:lang w:eastAsia="en-GB"/>
              </w:rPr>
            </w:pPr>
            <w:r w:rsidRPr="00636627">
              <w:rPr>
                <w:rFonts w:eastAsia="Times New Roman"/>
                <w:color w:val="000000"/>
                <w:sz w:val="18"/>
                <w:szCs w:val="18"/>
                <w:lang w:eastAsia="ja-JP"/>
              </w:rPr>
              <w:t>1</w:t>
            </w:r>
            <w:r>
              <w:rPr>
                <w:rFonts w:eastAsia="Times New Roman"/>
                <w:color w:val="000000"/>
                <w:sz w:val="18"/>
                <w:szCs w:val="18"/>
                <w:lang w:eastAsia="ja-JP"/>
              </w:rPr>
              <w:t>43</w:t>
            </w:r>
          </w:p>
        </w:tc>
        <w:tc>
          <w:tcPr>
            <w:tcW w:w="2888" w:type="dxa"/>
            <w:tcBorders>
              <w:top w:val="nil"/>
              <w:left w:val="nil"/>
              <w:bottom w:val="single" w:sz="4" w:space="0" w:color="auto"/>
              <w:right w:val="single" w:sz="4" w:space="0" w:color="auto"/>
            </w:tcBorders>
            <w:shd w:val="clear" w:color="auto" w:fill="auto"/>
            <w:noWrap/>
            <w:vAlign w:val="center"/>
          </w:tcPr>
          <w:p w14:paraId="03C6055F" w14:textId="4F95C013" w:rsidR="000C6644" w:rsidRPr="00636627" w:rsidRDefault="000C6644" w:rsidP="005F7F3C">
            <w:pPr>
              <w:jc w:val="left"/>
              <w:rPr>
                <w:rFonts w:eastAsia="Times New Roman"/>
                <w:color w:val="000000"/>
                <w:sz w:val="18"/>
                <w:szCs w:val="18"/>
                <w:lang w:eastAsia="en-GB"/>
              </w:rPr>
            </w:pPr>
            <w:r>
              <w:rPr>
                <w:rFonts w:eastAsia="Times New Roman"/>
                <w:color w:val="000000"/>
                <w:sz w:val="18"/>
                <w:szCs w:val="18"/>
                <w:lang w:eastAsia="en-GB"/>
              </w:rPr>
              <w:t>Art GP ‘23</w:t>
            </w:r>
          </w:p>
        </w:tc>
      </w:tr>
      <w:tr w:rsidR="000C6644" w:rsidRPr="00636627" w14:paraId="568CE636"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7CD6FD5D" w14:textId="0FB3B3AA"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144</w:t>
            </w:r>
          </w:p>
        </w:tc>
        <w:tc>
          <w:tcPr>
            <w:tcW w:w="2888" w:type="dxa"/>
            <w:tcBorders>
              <w:top w:val="nil"/>
              <w:left w:val="nil"/>
              <w:bottom w:val="single" w:sz="4" w:space="0" w:color="auto"/>
              <w:right w:val="single" w:sz="4" w:space="0" w:color="auto"/>
            </w:tcBorders>
            <w:shd w:val="clear" w:color="auto" w:fill="auto"/>
            <w:noWrap/>
            <w:vAlign w:val="center"/>
          </w:tcPr>
          <w:p w14:paraId="5EC2C91A" w14:textId="2F9E6AEF"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Campos ‘23</w:t>
            </w:r>
          </w:p>
        </w:tc>
      </w:tr>
      <w:tr w:rsidR="000C6644" w:rsidRPr="00636627" w14:paraId="060D3AE9"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76688B84" w14:textId="221DCE28"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145</w:t>
            </w:r>
          </w:p>
        </w:tc>
        <w:tc>
          <w:tcPr>
            <w:tcW w:w="2888" w:type="dxa"/>
            <w:tcBorders>
              <w:top w:val="nil"/>
              <w:left w:val="nil"/>
              <w:bottom w:val="single" w:sz="4" w:space="0" w:color="auto"/>
              <w:right w:val="single" w:sz="4" w:space="0" w:color="auto"/>
            </w:tcBorders>
            <w:shd w:val="clear" w:color="auto" w:fill="auto"/>
            <w:noWrap/>
            <w:vAlign w:val="center"/>
          </w:tcPr>
          <w:p w14:paraId="23BD485B" w14:textId="3713601E"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Carlin ‘23</w:t>
            </w:r>
            <w:r w:rsidRPr="00636627">
              <w:rPr>
                <w:rFonts w:eastAsia="Times New Roman"/>
                <w:color w:val="000000"/>
                <w:sz w:val="18"/>
                <w:szCs w:val="18"/>
                <w:lang w:eastAsia="en-GB"/>
              </w:rPr>
              <w:t> </w:t>
            </w:r>
          </w:p>
        </w:tc>
      </w:tr>
      <w:tr w:rsidR="000C6644" w:rsidRPr="00636627" w14:paraId="403C4565"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4499C088" w14:textId="30BBEF67"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146</w:t>
            </w:r>
          </w:p>
        </w:tc>
        <w:tc>
          <w:tcPr>
            <w:tcW w:w="2888" w:type="dxa"/>
            <w:tcBorders>
              <w:top w:val="nil"/>
              <w:left w:val="nil"/>
              <w:bottom w:val="single" w:sz="4" w:space="0" w:color="auto"/>
              <w:right w:val="single" w:sz="4" w:space="0" w:color="auto"/>
            </w:tcBorders>
            <w:shd w:val="clear" w:color="auto" w:fill="auto"/>
            <w:noWrap/>
            <w:vAlign w:val="center"/>
          </w:tcPr>
          <w:p w14:paraId="597BEA9C" w14:textId="0442F096" w:rsidR="000C6644" w:rsidRPr="00636627" w:rsidRDefault="00324E68" w:rsidP="000C6644">
            <w:pPr>
              <w:jc w:val="left"/>
              <w:rPr>
                <w:rFonts w:eastAsia="Times New Roman"/>
                <w:color w:val="000000"/>
                <w:sz w:val="18"/>
                <w:szCs w:val="18"/>
                <w:lang w:eastAsia="en-GB"/>
              </w:rPr>
            </w:pPr>
            <w:r>
              <w:rPr>
                <w:rFonts w:eastAsia="Times New Roman"/>
                <w:color w:val="000000"/>
                <w:sz w:val="18"/>
                <w:szCs w:val="18"/>
                <w:lang w:eastAsia="en-GB"/>
              </w:rPr>
              <w:t>PHM</w:t>
            </w:r>
            <w:r w:rsidR="000C6644">
              <w:rPr>
                <w:rFonts w:eastAsia="Times New Roman"/>
                <w:color w:val="000000"/>
                <w:sz w:val="18"/>
                <w:szCs w:val="18"/>
                <w:lang w:eastAsia="en-GB"/>
              </w:rPr>
              <w:t xml:space="preserve"> ‘23</w:t>
            </w:r>
          </w:p>
        </w:tc>
      </w:tr>
      <w:tr w:rsidR="000C6644" w:rsidRPr="00636627" w14:paraId="67CFF726"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633F1B8A" w14:textId="447B0B1A"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147</w:t>
            </w:r>
          </w:p>
        </w:tc>
        <w:tc>
          <w:tcPr>
            <w:tcW w:w="2888" w:type="dxa"/>
            <w:tcBorders>
              <w:top w:val="nil"/>
              <w:left w:val="nil"/>
              <w:bottom w:val="single" w:sz="4" w:space="0" w:color="auto"/>
              <w:right w:val="single" w:sz="4" w:space="0" w:color="auto"/>
            </w:tcBorders>
            <w:shd w:val="clear" w:color="auto" w:fill="auto"/>
            <w:noWrap/>
            <w:vAlign w:val="center"/>
          </w:tcPr>
          <w:p w14:paraId="071073E6" w14:textId="3DA0A3ED"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Dams ‘23</w:t>
            </w:r>
          </w:p>
        </w:tc>
      </w:tr>
      <w:tr w:rsidR="000C6644" w:rsidRPr="00636627" w14:paraId="13FBBEED"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304965F7" w14:textId="3ED451B8"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148</w:t>
            </w:r>
          </w:p>
        </w:tc>
        <w:tc>
          <w:tcPr>
            <w:tcW w:w="2888" w:type="dxa"/>
            <w:tcBorders>
              <w:top w:val="nil"/>
              <w:left w:val="nil"/>
              <w:bottom w:val="single" w:sz="4" w:space="0" w:color="auto"/>
              <w:right w:val="single" w:sz="4" w:space="0" w:color="auto"/>
            </w:tcBorders>
            <w:shd w:val="clear" w:color="auto" w:fill="auto"/>
            <w:noWrap/>
            <w:vAlign w:val="center"/>
          </w:tcPr>
          <w:p w14:paraId="0AD9838F" w14:textId="7A175A7F"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Hitech ‘23</w:t>
            </w:r>
          </w:p>
        </w:tc>
      </w:tr>
      <w:tr w:rsidR="000C6644" w:rsidRPr="00636627" w14:paraId="353745E3"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vAlign w:val="center"/>
          </w:tcPr>
          <w:p w14:paraId="3BD83DCD" w14:textId="75897ACD"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149</w:t>
            </w:r>
          </w:p>
        </w:tc>
        <w:tc>
          <w:tcPr>
            <w:tcW w:w="2888" w:type="dxa"/>
            <w:tcBorders>
              <w:top w:val="nil"/>
              <w:left w:val="nil"/>
              <w:bottom w:val="single" w:sz="4" w:space="0" w:color="auto"/>
              <w:right w:val="single" w:sz="4" w:space="0" w:color="auto"/>
            </w:tcBorders>
            <w:shd w:val="clear" w:color="auto" w:fill="auto"/>
            <w:noWrap/>
            <w:vAlign w:val="center"/>
          </w:tcPr>
          <w:p w14:paraId="71C7AD2F" w14:textId="41958C0C"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MP Motorsport ‘23</w:t>
            </w:r>
          </w:p>
        </w:tc>
      </w:tr>
      <w:tr w:rsidR="000C6644" w:rsidRPr="00636627" w14:paraId="2591D40E"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tcPr>
          <w:p w14:paraId="2480F766" w14:textId="7855BEBD"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150</w:t>
            </w:r>
          </w:p>
        </w:tc>
        <w:tc>
          <w:tcPr>
            <w:tcW w:w="2888" w:type="dxa"/>
            <w:tcBorders>
              <w:top w:val="nil"/>
              <w:left w:val="nil"/>
              <w:bottom w:val="single" w:sz="4" w:space="0" w:color="auto"/>
              <w:right w:val="single" w:sz="4" w:space="0" w:color="auto"/>
            </w:tcBorders>
            <w:shd w:val="clear" w:color="auto" w:fill="auto"/>
            <w:noWrap/>
          </w:tcPr>
          <w:p w14:paraId="029FC70B" w14:textId="2300E9F9"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Prema ‘23</w:t>
            </w:r>
          </w:p>
        </w:tc>
      </w:tr>
      <w:tr w:rsidR="000C6644" w:rsidRPr="00636627" w14:paraId="57CDEBF0"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tcPr>
          <w:p w14:paraId="6680E29E" w14:textId="68EB3A96"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151</w:t>
            </w:r>
          </w:p>
        </w:tc>
        <w:tc>
          <w:tcPr>
            <w:tcW w:w="2888" w:type="dxa"/>
            <w:tcBorders>
              <w:top w:val="nil"/>
              <w:left w:val="nil"/>
              <w:bottom w:val="single" w:sz="4" w:space="0" w:color="auto"/>
              <w:right w:val="single" w:sz="4" w:space="0" w:color="auto"/>
            </w:tcBorders>
            <w:shd w:val="clear" w:color="auto" w:fill="auto"/>
            <w:noWrap/>
          </w:tcPr>
          <w:p w14:paraId="7982B6D0" w14:textId="0A61A915"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Trident ‘23</w:t>
            </w:r>
          </w:p>
        </w:tc>
      </w:tr>
      <w:tr w:rsidR="000C6644" w:rsidRPr="00636627" w14:paraId="4C144DBE" w14:textId="77777777" w:rsidTr="00AF546C">
        <w:trPr>
          <w:trHeight w:val="290"/>
        </w:trPr>
        <w:tc>
          <w:tcPr>
            <w:tcW w:w="509" w:type="dxa"/>
            <w:tcBorders>
              <w:top w:val="nil"/>
              <w:left w:val="single" w:sz="4" w:space="0" w:color="auto"/>
              <w:bottom w:val="single" w:sz="4" w:space="0" w:color="auto"/>
              <w:right w:val="single" w:sz="4" w:space="0" w:color="auto"/>
            </w:tcBorders>
            <w:shd w:val="clear" w:color="auto" w:fill="auto"/>
            <w:noWrap/>
          </w:tcPr>
          <w:p w14:paraId="11E1326D" w14:textId="22D453F7"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152</w:t>
            </w:r>
          </w:p>
        </w:tc>
        <w:tc>
          <w:tcPr>
            <w:tcW w:w="2888" w:type="dxa"/>
            <w:tcBorders>
              <w:top w:val="nil"/>
              <w:left w:val="nil"/>
              <w:bottom w:val="single" w:sz="4" w:space="0" w:color="auto"/>
              <w:right w:val="single" w:sz="4" w:space="0" w:color="auto"/>
            </w:tcBorders>
            <w:shd w:val="clear" w:color="auto" w:fill="auto"/>
            <w:noWrap/>
            <w:vAlign w:val="center"/>
          </w:tcPr>
          <w:p w14:paraId="07584A15" w14:textId="64DA2275" w:rsidR="000C6644" w:rsidRPr="00636627" w:rsidRDefault="000C6644" w:rsidP="00AF546C">
            <w:pPr>
              <w:jc w:val="left"/>
              <w:rPr>
                <w:rFonts w:eastAsia="Times New Roman"/>
                <w:color w:val="000000"/>
                <w:sz w:val="18"/>
                <w:szCs w:val="18"/>
                <w:lang w:eastAsia="en-GB"/>
              </w:rPr>
            </w:pPr>
            <w:r w:rsidRPr="00E15181">
              <w:rPr>
                <w:rFonts w:eastAsia="Times New Roman"/>
                <w:color w:val="000000"/>
                <w:sz w:val="16"/>
                <w:szCs w:val="16"/>
                <w:lang w:eastAsia="ja-JP"/>
              </w:rPr>
              <w:t>Van Amersfoort Racing ‘2</w:t>
            </w:r>
            <w:r>
              <w:rPr>
                <w:rFonts w:eastAsia="Times New Roman"/>
                <w:color w:val="000000"/>
                <w:sz w:val="16"/>
                <w:szCs w:val="16"/>
                <w:lang w:eastAsia="ja-JP"/>
              </w:rPr>
              <w:t>3</w:t>
            </w:r>
          </w:p>
        </w:tc>
      </w:tr>
      <w:tr w:rsidR="000C6644" w:rsidRPr="00636627" w14:paraId="692F8614" w14:textId="77777777" w:rsidTr="000C6644">
        <w:trPr>
          <w:trHeight w:val="290"/>
        </w:trPr>
        <w:tc>
          <w:tcPr>
            <w:tcW w:w="509" w:type="dxa"/>
            <w:tcBorders>
              <w:top w:val="nil"/>
              <w:left w:val="single" w:sz="4" w:space="0" w:color="auto"/>
              <w:bottom w:val="single" w:sz="4" w:space="0" w:color="auto"/>
              <w:right w:val="single" w:sz="4" w:space="0" w:color="auto"/>
            </w:tcBorders>
            <w:shd w:val="clear" w:color="auto" w:fill="auto"/>
            <w:noWrap/>
          </w:tcPr>
          <w:p w14:paraId="41F74E69" w14:textId="139AA4C7" w:rsidR="000C6644" w:rsidRPr="00636627" w:rsidRDefault="000C6644" w:rsidP="000C6644">
            <w:pPr>
              <w:jc w:val="center"/>
              <w:rPr>
                <w:rFonts w:eastAsia="Times New Roman"/>
                <w:color w:val="000000"/>
                <w:sz w:val="18"/>
                <w:szCs w:val="18"/>
                <w:lang w:eastAsia="en-GB"/>
              </w:rPr>
            </w:pPr>
            <w:r>
              <w:rPr>
                <w:rFonts w:eastAsia="Times New Roman"/>
                <w:color w:val="000000"/>
                <w:sz w:val="18"/>
                <w:szCs w:val="18"/>
                <w:lang w:eastAsia="en-GB"/>
              </w:rPr>
              <w:t>153</w:t>
            </w:r>
          </w:p>
        </w:tc>
        <w:tc>
          <w:tcPr>
            <w:tcW w:w="2888" w:type="dxa"/>
            <w:tcBorders>
              <w:top w:val="nil"/>
              <w:left w:val="nil"/>
              <w:bottom w:val="single" w:sz="4" w:space="0" w:color="auto"/>
              <w:right w:val="single" w:sz="4" w:space="0" w:color="auto"/>
            </w:tcBorders>
            <w:shd w:val="clear" w:color="auto" w:fill="auto"/>
            <w:noWrap/>
          </w:tcPr>
          <w:p w14:paraId="4787EA8F" w14:textId="3518A965" w:rsidR="000C6644" w:rsidRPr="00636627" w:rsidRDefault="000C6644" w:rsidP="000C6644">
            <w:pPr>
              <w:jc w:val="left"/>
              <w:rPr>
                <w:rFonts w:eastAsia="Times New Roman"/>
                <w:color w:val="000000"/>
                <w:sz w:val="18"/>
                <w:szCs w:val="18"/>
                <w:lang w:eastAsia="en-GB"/>
              </w:rPr>
            </w:pPr>
            <w:r>
              <w:rPr>
                <w:rFonts w:eastAsia="Times New Roman"/>
                <w:color w:val="000000"/>
                <w:sz w:val="18"/>
                <w:szCs w:val="18"/>
                <w:lang w:eastAsia="en-GB"/>
              </w:rPr>
              <w:t>Virtuosi ‘23</w:t>
            </w:r>
          </w:p>
        </w:tc>
      </w:tr>
    </w:tbl>
    <w:p w14:paraId="7954CB12" w14:textId="77777777" w:rsidR="00636627" w:rsidRDefault="00636627">
      <w:pPr>
        <w:spacing w:after="200" w:line="276" w:lineRule="auto"/>
        <w:jc w:val="left"/>
        <w:rPr>
          <w:b/>
          <w:sz w:val="28"/>
          <w:szCs w:val="24"/>
        </w:rPr>
      </w:pPr>
    </w:p>
    <w:p w14:paraId="2582D267" w14:textId="77777777" w:rsidR="00836C79" w:rsidRDefault="00836C79">
      <w:pPr>
        <w:spacing w:after="200" w:line="276" w:lineRule="auto"/>
        <w:jc w:val="left"/>
        <w:rPr>
          <w:b/>
          <w:sz w:val="28"/>
          <w:szCs w:val="24"/>
        </w:rPr>
      </w:pPr>
      <w:r>
        <w:br w:type="page"/>
      </w:r>
    </w:p>
    <w:p w14:paraId="15D1792D" w14:textId="69741627" w:rsidR="008A68EC" w:rsidRDefault="008A68EC" w:rsidP="00946577">
      <w:pPr>
        <w:pStyle w:val="Heading2"/>
      </w:pPr>
      <w:r>
        <w:lastRenderedPageBreak/>
        <w:t>Driver IDs</w:t>
      </w:r>
    </w:p>
    <w:p w14:paraId="20227ECD" w14:textId="77777777" w:rsidR="008B26C6" w:rsidRDefault="008B26C6" w:rsidP="008B26C6"/>
    <w:tbl>
      <w:tblPr>
        <w:tblW w:w="8141" w:type="dxa"/>
        <w:tblInd w:w="113" w:type="dxa"/>
        <w:tblLook w:val="04A0" w:firstRow="1" w:lastRow="0" w:firstColumn="1" w:lastColumn="0" w:noHBand="0" w:noVBand="1"/>
      </w:tblPr>
      <w:tblGrid>
        <w:gridCol w:w="427"/>
        <w:gridCol w:w="2200"/>
        <w:gridCol w:w="557"/>
        <w:gridCol w:w="2200"/>
        <w:gridCol w:w="557"/>
        <w:gridCol w:w="2200"/>
      </w:tblGrid>
      <w:tr w:rsidR="008B26C6" w:rsidRPr="008B26C6" w14:paraId="2295E11C" w14:textId="77777777" w:rsidTr="0010544F">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10544F" w:rsidRPr="008B26C6" w14:paraId="33B0A1F9"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557" w:type="dxa"/>
            <w:tcBorders>
              <w:top w:val="nil"/>
              <w:left w:val="nil"/>
              <w:bottom w:val="single" w:sz="4" w:space="0" w:color="auto"/>
              <w:right w:val="single" w:sz="4" w:space="0" w:color="auto"/>
            </w:tcBorders>
            <w:shd w:val="clear" w:color="auto" w:fill="auto"/>
            <w:noWrap/>
            <w:vAlign w:val="center"/>
          </w:tcPr>
          <w:p w14:paraId="14D1027F" w14:textId="460E002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31598E1D" w14:textId="2228114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53ADCF6B" w14:textId="6967B28A"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4DFB1064" w14:textId="4A393AF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Theo Pourchaire</w:t>
            </w:r>
          </w:p>
        </w:tc>
      </w:tr>
      <w:tr w:rsidR="0010544F" w:rsidRPr="008B26C6" w14:paraId="27C7405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557" w:type="dxa"/>
            <w:tcBorders>
              <w:top w:val="nil"/>
              <w:left w:val="nil"/>
              <w:bottom w:val="single" w:sz="4" w:space="0" w:color="auto"/>
              <w:right w:val="single" w:sz="4" w:space="0" w:color="auto"/>
            </w:tcBorders>
            <w:shd w:val="clear" w:color="auto" w:fill="auto"/>
            <w:noWrap/>
            <w:vAlign w:val="center"/>
          </w:tcPr>
          <w:p w14:paraId="1B318716" w14:textId="762BFDC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56182823" w14:textId="10B48AF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77C8BC0D" w14:textId="1097DF9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6AE329CB" w14:textId="2D6A4142"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10544F" w:rsidRPr="008B26C6" w14:paraId="6AB411D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557" w:type="dxa"/>
            <w:tcBorders>
              <w:top w:val="nil"/>
              <w:left w:val="nil"/>
              <w:bottom w:val="single" w:sz="4" w:space="0" w:color="auto"/>
              <w:right w:val="single" w:sz="4" w:space="0" w:color="auto"/>
            </w:tcBorders>
            <w:shd w:val="clear" w:color="auto" w:fill="auto"/>
            <w:noWrap/>
            <w:vAlign w:val="center"/>
          </w:tcPr>
          <w:p w14:paraId="02B1853A" w14:textId="794442B4"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6F50B65E" w14:textId="4ABFE1D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06712C1D" w14:textId="605655CB"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3EB61799" w14:textId="6B263E43"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Lirim Zendeli</w:t>
            </w:r>
          </w:p>
        </w:tc>
      </w:tr>
      <w:tr w:rsidR="0010544F" w:rsidRPr="008B26C6" w14:paraId="66CE0C4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557" w:type="dxa"/>
            <w:tcBorders>
              <w:top w:val="nil"/>
              <w:left w:val="nil"/>
              <w:bottom w:val="single" w:sz="4" w:space="0" w:color="auto"/>
              <w:right w:val="single" w:sz="4" w:space="0" w:color="auto"/>
            </w:tcBorders>
            <w:shd w:val="clear" w:color="auto" w:fill="auto"/>
            <w:noWrap/>
            <w:vAlign w:val="center"/>
          </w:tcPr>
          <w:p w14:paraId="3CB90AE6" w14:textId="3E479EB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21E3F053" w14:textId="5C9FBED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408760AA" w14:textId="352F714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249442A9" w14:textId="781A4C3E"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10544F" w:rsidRPr="008B26C6" w14:paraId="12E9BD03"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557" w:type="dxa"/>
            <w:tcBorders>
              <w:top w:val="nil"/>
              <w:left w:val="nil"/>
              <w:bottom w:val="single" w:sz="4" w:space="0" w:color="auto"/>
              <w:right w:val="single" w:sz="4" w:space="0" w:color="auto"/>
            </w:tcBorders>
            <w:shd w:val="clear" w:color="auto" w:fill="auto"/>
            <w:noWrap/>
            <w:vAlign w:val="center"/>
          </w:tcPr>
          <w:p w14:paraId="69FE16C6" w14:textId="776A514B"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53BC9DD8" w14:textId="44BD93B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0600413D" w14:textId="23EBEC59"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52D36580" w14:textId="2CD6D5B2"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10544F" w:rsidRPr="008B26C6" w14:paraId="7FCE53E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557" w:type="dxa"/>
            <w:tcBorders>
              <w:top w:val="nil"/>
              <w:left w:val="nil"/>
              <w:bottom w:val="single" w:sz="4" w:space="0" w:color="auto"/>
              <w:right w:val="single" w:sz="4" w:space="0" w:color="auto"/>
            </w:tcBorders>
            <w:shd w:val="clear" w:color="auto" w:fill="auto"/>
            <w:noWrap/>
            <w:vAlign w:val="center"/>
          </w:tcPr>
          <w:p w14:paraId="45DA2C3C" w14:textId="37D9D6A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5DDFD8CE" w14:textId="3B0BF34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6F8D3CF6" w14:textId="48D0CC7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18689950" w14:textId="0D40603A"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Bent Viscaal</w:t>
            </w:r>
          </w:p>
        </w:tc>
      </w:tr>
      <w:tr w:rsidR="0010544F" w:rsidRPr="008B26C6" w14:paraId="38DFAEC7"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557" w:type="dxa"/>
            <w:tcBorders>
              <w:top w:val="nil"/>
              <w:left w:val="nil"/>
              <w:bottom w:val="single" w:sz="4" w:space="0" w:color="auto"/>
              <w:right w:val="single" w:sz="4" w:space="0" w:color="auto"/>
            </w:tcBorders>
            <w:shd w:val="clear" w:color="auto" w:fill="auto"/>
            <w:noWrap/>
            <w:vAlign w:val="center"/>
          </w:tcPr>
          <w:p w14:paraId="3D884DF8" w14:textId="54817A6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3123F4FE" w14:textId="0641D2C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4B7A7C34" w14:textId="79B83BA0"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34FBBF1E" w14:textId="2BD46FEC"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Enzo Fittipaldi</w:t>
            </w:r>
          </w:p>
        </w:tc>
      </w:tr>
      <w:tr w:rsidR="0010544F" w:rsidRPr="008B26C6" w14:paraId="79220B3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557" w:type="dxa"/>
            <w:tcBorders>
              <w:top w:val="nil"/>
              <w:left w:val="nil"/>
              <w:bottom w:val="single" w:sz="4" w:space="0" w:color="auto"/>
              <w:right w:val="single" w:sz="4" w:space="0" w:color="auto"/>
            </w:tcBorders>
            <w:shd w:val="clear" w:color="auto" w:fill="auto"/>
            <w:noWrap/>
            <w:vAlign w:val="center"/>
          </w:tcPr>
          <w:p w14:paraId="1B6C5B37" w14:textId="264004D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26F4142A" w14:textId="0105AEA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7CB65829" w14:textId="0FD681E3"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7A6112FA" w14:textId="33418A14"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Mark Webber</w:t>
            </w:r>
          </w:p>
        </w:tc>
      </w:tr>
      <w:tr w:rsidR="0010544F" w:rsidRPr="008B26C6" w14:paraId="234AF9F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557" w:type="dxa"/>
            <w:tcBorders>
              <w:top w:val="nil"/>
              <w:left w:val="nil"/>
              <w:bottom w:val="single" w:sz="4" w:space="0" w:color="auto"/>
              <w:right w:val="single" w:sz="4" w:space="0" w:color="auto"/>
            </w:tcBorders>
            <w:shd w:val="clear" w:color="auto" w:fill="auto"/>
            <w:noWrap/>
            <w:vAlign w:val="center"/>
          </w:tcPr>
          <w:p w14:paraId="1369D60F" w14:textId="520AFA2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5E45B2E0" w14:textId="0A2B020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32EC1969" w14:textId="745AE5F9"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2697A969" w14:textId="5E3570F3"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10544F" w:rsidRPr="008B26C6" w14:paraId="21AF1328"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557" w:type="dxa"/>
            <w:tcBorders>
              <w:top w:val="nil"/>
              <w:left w:val="nil"/>
              <w:bottom w:val="single" w:sz="4" w:space="0" w:color="auto"/>
              <w:right w:val="single" w:sz="4" w:space="0" w:color="auto"/>
            </w:tcBorders>
            <w:shd w:val="clear" w:color="auto" w:fill="auto"/>
            <w:noWrap/>
            <w:vAlign w:val="center"/>
          </w:tcPr>
          <w:p w14:paraId="1A409FB0" w14:textId="2EF8DE3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C3AD344" w14:textId="1C72D05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37C7B79D" w14:textId="433AFEE8"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127</w:t>
            </w:r>
          </w:p>
        </w:tc>
        <w:tc>
          <w:tcPr>
            <w:tcW w:w="2200" w:type="dxa"/>
            <w:tcBorders>
              <w:top w:val="nil"/>
              <w:left w:val="nil"/>
              <w:bottom w:val="single" w:sz="4" w:space="0" w:color="auto"/>
              <w:right w:val="single" w:sz="4" w:space="0" w:color="auto"/>
            </w:tcBorders>
            <w:shd w:val="clear" w:color="auto" w:fill="auto"/>
            <w:noWrap/>
            <w:vAlign w:val="center"/>
          </w:tcPr>
          <w:p w14:paraId="03DBC8B2" w14:textId="38797F2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Callie Mayer</w:t>
            </w:r>
          </w:p>
        </w:tc>
      </w:tr>
      <w:tr w:rsidR="0010544F" w:rsidRPr="008B26C6" w14:paraId="10CF400F"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557" w:type="dxa"/>
            <w:tcBorders>
              <w:top w:val="nil"/>
              <w:left w:val="nil"/>
              <w:bottom w:val="single" w:sz="4" w:space="0" w:color="auto"/>
              <w:right w:val="single" w:sz="4" w:space="0" w:color="auto"/>
            </w:tcBorders>
            <w:shd w:val="clear" w:color="auto" w:fill="auto"/>
            <w:noWrap/>
            <w:vAlign w:val="center"/>
          </w:tcPr>
          <w:p w14:paraId="0772921D" w14:textId="7BB0191C"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515C1B54" w14:textId="2DC0302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55915994" w14:textId="6555EEAF"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128</w:t>
            </w:r>
          </w:p>
        </w:tc>
        <w:tc>
          <w:tcPr>
            <w:tcW w:w="2200" w:type="dxa"/>
            <w:tcBorders>
              <w:top w:val="nil"/>
              <w:left w:val="nil"/>
              <w:bottom w:val="single" w:sz="4" w:space="0" w:color="auto"/>
              <w:right w:val="single" w:sz="4" w:space="0" w:color="auto"/>
            </w:tcBorders>
            <w:shd w:val="clear" w:color="auto" w:fill="auto"/>
            <w:noWrap/>
            <w:vAlign w:val="center"/>
          </w:tcPr>
          <w:p w14:paraId="44266A77" w14:textId="5E455B9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Noah Bell</w:t>
            </w:r>
          </w:p>
        </w:tc>
      </w:tr>
      <w:tr w:rsidR="0010544F" w:rsidRPr="008B26C6" w14:paraId="40F3B20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557" w:type="dxa"/>
            <w:tcBorders>
              <w:top w:val="nil"/>
              <w:left w:val="nil"/>
              <w:bottom w:val="single" w:sz="4" w:space="0" w:color="auto"/>
              <w:right w:val="single" w:sz="4" w:space="0" w:color="auto"/>
            </w:tcBorders>
            <w:shd w:val="clear" w:color="auto" w:fill="auto"/>
            <w:noWrap/>
            <w:vAlign w:val="center"/>
          </w:tcPr>
          <w:p w14:paraId="6603E994" w14:textId="4103E7B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3F24BE10" w14:textId="4DDD1D0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7F9C49D8" w14:textId="58E6D253"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129</w:t>
            </w:r>
          </w:p>
        </w:tc>
        <w:tc>
          <w:tcPr>
            <w:tcW w:w="2200" w:type="dxa"/>
            <w:tcBorders>
              <w:top w:val="nil"/>
              <w:left w:val="nil"/>
              <w:bottom w:val="single" w:sz="4" w:space="0" w:color="auto"/>
              <w:right w:val="single" w:sz="4" w:space="0" w:color="auto"/>
            </w:tcBorders>
            <w:shd w:val="clear" w:color="auto" w:fill="auto"/>
            <w:noWrap/>
            <w:vAlign w:val="center"/>
          </w:tcPr>
          <w:p w14:paraId="29C9E219" w14:textId="22FC2483"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Jake Hughes</w:t>
            </w:r>
          </w:p>
        </w:tc>
      </w:tr>
      <w:tr w:rsidR="0010544F" w:rsidRPr="008B26C6" w14:paraId="1F6893B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557" w:type="dxa"/>
            <w:tcBorders>
              <w:top w:val="nil"/>
              <w:left w:val="nil"/>
              <w:bottom w:val="single" w:sz="4" w:space="0" w:color="auto"/>
              <w:right w:val="single" w:sz="4" w:space="0" w:color="auto"/>
            </w:tcBorders>
            <w:shd w:val="clear" w:color="auto" w:fill="auto"/>
            <w:noWrap/>
            <w:vAlign w:val="center"/>
          </w:tcPr>
          <w:p w14:paraId="5FA857C6" w14:textId="36AEEB8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583C3CF1" w14:textId="6F8DB7E2"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19FAC69D" w14:textId="1A2F556B"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130</w:t>
            </w:r>
          </w:p>
        </w:tc>
        <w:tc>
          <w:tcPr>
            <w:tcW w:w="2200" w:type="dxa"/>
            <w:tcBorders>
              <w:top w:val="nil"/>
              <w:left w:val="nil"/>
              <w:bottom w:val="single" w:sz="4" w:space="0" w:color="auto"/>
              <w:right w:val="single" w:sz="4" w:space="0" w:color="auto"/>
            </w:tcBorders>
            <w:shd w:val="clear" w:color="auto" w:fill="auto"/>
            <w:noWrap/>
            <w:vAlign w:val="center"/>
          </w:tcPr>
          <w:p w14:paraId="44A23F70" w14:textId="34A34E7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Frederik Vesti</w:t>
            </w:r>
          </w:p>
        </w:tc>
      </w:tr>
      <w:tr w:rsidR="0010544F" w:rsidRPr="008B26C6" w14:paraId="7BCA74F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557" w:type="dxa"/>
            <w:tcBorders>
              <w:top w:val="nil"/>
              <w:left w:val="nil"/>
              <w:bottom w:val="single" w:sz="4" w:space="0" w:color="auto"/>
              <w:right w:val="single" w:sz="4" w:space="0" w:color="auto"/>
            </w:tcBorders>
            <w:shd w:val="clear" w:color="auto" w:fill="auto"/>
            <w:noWrap/>
            <w:vAlign w:val="center"/>
          </w:tcPr>
          <w:p w14:paraId="6D25858F" w14:textId="2AD45B4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5381A3A7" w14:textId="2FBD93B9"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2F701C4E" w14:textId="28C6DE2E"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131</w:t>
            </w:r>
          </w:p>
        </w:tc>
        <w:tc>
          <w:tcPr>
            <w:tcW w:w="2200" w:type="dxa"/>
            <w:tcBorders>
              <w:top w:val="nil"/>
              <w:left w:val="nil"/>
              <w:bottom w:val="single" w:sz="4" w:space="0" w:color="auto"/>
              <w:right w:val="single" w:sz="4" w:space="0" w:color="auto"/>
            </w:tcBorders>
            <w:shd w:val="clear" w:color="auto" w:fill="auto"/>
            <w:noWrap/>
            <w:vAlign w:val="center"/>
          </w:tcPr>
          <w:p w14:paraId="7AFA9F9E" w14:textId="715711A2"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Olli Caldwell</w:t>
            </w:r>
          </w:p>
        </w:tc>
      </w:tr>
      <w:tr w:rsidR="0010544F" w:rsidRPr="008B26C6" w14:paraId="365320A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557" w:type="dxa"/>
            <w:tcBorders>
              <w:top w:val="nil"/>
              <w:left w:val="nil"/>
              <w:bottom w:val="single" w:sz="4" w:space="0" w:color="auto"/>
              <w:right w:val="single" w:sz="4" w:space="0" w:color="auto"/>
            </w:tcBorders>
            <w:shd w:val="clear" w:color="auto" w:fill="auto"/>
            <w:noWrap/>
            <w:vAlign w:val="center"/>
          </w:tcPr>
          <w:p w14:paraId="1D9B3422" w14:textId="16D8E22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662BB7EB" w14:textId="1968794A"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363B9BB9" w14:textId="563BF60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132</w:t>
            </w:r>
          </w:p>
        </w:tc>
        <w:tc>
          <w:tcPr>
            <w:tcW w:w="2200" w:type="dxa"/>
            <w:tcBorders>
              <w:top w:val="nil"/>
              <w:left w:val="nil"/>
              <w:bottom w:val="single" w:sz="4" w:space="0" w:color="auto"/>
              <w:right w:val="single" w:sz="4" w:space="0" w:color="auto"/>
            </w:tcBorders>
            <w:shd w:val="clear" w:color="auto" w:fill="auto"/>
            <w:noWrap/>
            <w:vAlign w:val="center"/>
          </w:tcPr>
          <w:p w14:paraId="27D1CA85" w14:textId="062314E2"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Logan Sargeant</w:t>
            </w:r>
          </w:p>
        </w:tc>
      </w:tr>
      <w:tr w:rsidR="0010544F" w:rsidRPr="008B26C6" w14:paraId="37FE317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557" w:type="dxa"/>
            <w:tcBorders>
              <w:top w:val="nil"/>
              <w:left w:val="nil"/>
              <w:bottom w:val="single" w:sz="4" w:space="0" w:color="auto"/>
              <w:right w:val="single" w:sz="4" w:space="0" w:color="auto"/>
            </w:tcBorders>
            <w:shd w:val="clear" w:color="auto" w:fill="auto"/>
            <w:noWrap/>
            <w:vAlign w:val="center"/>
          </w:tcPr>
          <w:p w14:paraId="5AD884A1" w14:textId="5801C92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F64F97E" w14:textId="578F8D2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1FC42AEC" w14:textId="00749281"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133</w:t>
            </w:r>
          </w:p>
        </w:tc>
        <w:tc>
          <w:tcPr>
            <w:tcW w:w="2200" w:type="dxa"/>
            <w:tcBorders>
              <w:top w:val="nil"/>
              <w:left w:val="nil"/>
              <w:bottom w:val="single" w:sz="4" w:space="0" w:color="auto"/>
              <w:right w:val="single" w:sz="4" w:space="0" w:color="auto"/>
            </w:tcBorders>
            <w:shd w:val="clear" w:color="auto" w:fill="auto"/>
            <w:noWrap/>
            <w:vAlign w:val="center"/>
          </w:tcPr>
          <w:p w14:paraId="43AF5289" w14:textId="085FEB5D"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Cem Bolukbasi</w:t>
            </w:r>
          </w:p>
        </w:tc>
      </w:tr>
      <w:tr w:rsidR="0010544F" w:rsidRPr="008B26C6" w14:paraId="0A05A0B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557" w:type="dxa"/>
            <w:tcBorders>
              <w:top w:val="nil"/>
              <w:left w:val="nil"/>
              <w:bottom w:val="single" w:sz="4" w:space="0" w:color="auto"/>
              <w:right w:val="single" w:sz="4" w:space="0" w:color="auto"/>
            </w:tcBorders>
            <w:shd w:val="clear" w:color="auto" w:fill="auto"/>
            <w:noWrap/>
            <w:vAlign w:val="center"/>
          </w:tcPr>
          <w:p w14:paraId="430A6577" w14:textId="3926E7C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00E34BD8" w14:textId="2496E2F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2AE14721" w14:textId="11C453B1"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134</w:t>
            </w:r>
          </w:p>
        </w:tc>
        <w:tc>
          <w:tcPr>
            <w:tcW w:w="2200" w:type="dxa"/>
            <w:tcBorders>
              <w:top w:val="nil"/>
              <w:left w:val="nil"/>
              <w:bottom w:val="single" w:sz="4" w:space="0" w:color="auto"/>
              <w:right w:val="single" w:sz="4" w:space="0" w:color="auto"/>
            </w:tcBorders>
            <w:shd w:val="clear" w:color="auto" w:fill="auto"/>
            <w:noWrap/>
            <w:vAlign w:val="center"/>
          </w:tcPr>
          <w:p w14:paraId="1F729688" w14:textId="0A2A878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Ayumu Iwasa</w:t>
            </w:r>
          </w:p>
        </w:tc>
      </w:tr>
      <w:tr w:rsidR="0010544F" w:rsidRPr="008B26C6" w14:paraId="222B405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557" w:type="dxa"/>
            <w:tcBorders>
              <w:top w:val="nil"/>
              <w:left w:val="nil"/>
              <w:bottom w:val="single" w:sz="4" w:space="0" w:color="auto"/>
              <w:right w:val="single" w:sz="4" w:space="0" w:color="auto"/>
            </w:tcBorders>
            <w:shd w:val="clear" w:color="auto" w:fill="auto"/>
            <w:noWrap/>
            <w:vAlign w:val="center"/>
          </w:tcPr>
          <w:p w14:paraId="2BCF776D" w14:textId="4B8DC22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51255ED2" w14:textId="185DE9E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21B39068" w14:textId="20336707"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135</w:t>
            </w:r>
          </w:p>
        </w:tc>
        <w:tc>
          <w:tcPr>
            <w:tcW w:w="2200" w:type="dxa"/>
            <w:tcBorders>
              <w:top w:val="nil"/>
              <w:left w:val="nil"/>
              <w:bottom w:val="single" w:sz="4" w:space="0" w:color="auto"/>
              <w:right w:val="single" w:sz="4" w:space="0" w:color="auto"/>
            </w:tcBorders>
            <w:shd w:val="clear" w:color="auto" w:fill="auto"/>
            <w:noWrap/>
            <w:vAlign w:val="center"/>
          </w:tcPr>
          <w:p w14:paraId="00B7B1C3" w14:textId="6F7BE2DD"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C</w:t>
            </w:r>
            <w:r w:rsidR="00F51650">
              <w:rPr>
                <w:rFonts w:eastAsia="Times New Roman"/>
                <w:color w:val="000000"/>
                <w:sz w:val="18"/>
                <w:szCs w:val="18"/>
                <w:lang w:eastAsia="en-GB"/>
              </w:rPr>
              <w:t>lement Novalak</w:t>
            </w:r>
          </w:p>
        </w:tc>
      </w:tr>
      <w:tr w:rsidR="0010544F" w:rsidRPr="008B26C6" w14:paraId="22AFC00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557" w:type="dxa"/>
            <w:tcBorders>
              <w:top w:val="nil"/>
              <w:left w:val="nil"/>
              <w:bottom w:val="single" w:sz="4" w:space="0" w:color="auto"/>
              <w:right w:val="single" w:sz="4" w:space="0" w:color="auto"/>
            </w:tcBorders>
            <w:shd w:val="clear" w:color="auto" w:fill="auto"/>
            <w:noWrap/>
            <w:vAlign w:val="center"/>
          </w:tcPr>
          <w:p w14:paraId="074E5182" w14:textId="65E3CC7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62999389" w14:textId="6F27C0E0"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38BDC829" w14:textId="0EDD75F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136</w:t>
            </w:r>
          </w:p>
        </w:tc>
        <w:tc>
          <w:tcPr>
            <w:tcW w:w="2200" w:type="dxa"/>
            <w:tcBorders>
              <w:top w:val="nil"/>
              <w:left w:val="nil"/>
              <w:bottom w:val="single" w:sz="4" w:space="0" w:color="auto"/>
              <w:right w:val="single" w:sz="4" w:space="0" w:color="auto"/>
            </w:tcBorders>
            <w:shd w:val="clear" w:color="auto" w:fill="auto"/>
            <w:noWrap/>
            <w:vAlign w:val="center"/>
          </w:tcPr>
          <w:p w14:paraId="63B49B1E" w14:textId="6102BAED"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Jack Doohan</w:t>
            </w:r>
          </w:p>
        </w:tc>
      </w:tr>
      <w:tr w:rsidR="0010544F" w:rsidRPr="008B26C6" w14:paraId="0A731E0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557" w:type="dxa"/>
            <w:tcBorders>
              <w:top w:val="nil"/>
              <w:left w:val="nil"/>
              <w:bottom w:val="single" w:sz="4" w:space="0" w:color="auto"/>
              <w:right w:val="single" w:sz="4" w:space="0" w:color="auto"/>
            </w:tcBorders>
            <w:shd w:val="clear" w:color="auto" w:fill="auto"/>
            <w:noWrap/>
            <w:vAlign w:val="center"/>
          </w:tcPr>
          <w:p w14:paraId="0803ABFE" w14:textId="631F54C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0FE9DE8E" w14:textId="4405070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1A0BB8AB" w14:textId="545A2B43" w:rsidR="0010544F" w:rsidRPr="008B26C6" w:rsidRDefault="00636627" w:rsidP="0010544F">
            <w:pPr>
              <w:jc w:val="center"/>
              <w:rPr>
                <w:rFonts w:eastAsia="Times New Roman"/>
                <w:color w:val="000000"/>
                <w:sz w:val="18"/>
                <w:szCs w:val="18"/>
                <w:lang w:eastAsia="en-GB"/>
              </w:rPr>
            </w:pPr>
            <w:r>
              <w:rPr>
                <w:rFonts w:eastAsia="Times New Roman"/>
                <w:color w:val="000000"/>
                <w:sz w:val="18"/>
                <w:szCs w:val="18"/>
                <w:lang w:eastAsia="en-GB"/>
              </w:rPr>
              <w:t>137</w:t>
            </w:r>
          </w:p>
        </w:tc>
        <w:tc>
          <w:tcPr>
            <w:tcW w:w="2200" w:type="dxa"/>
            <w:tcBorders>
              <w:top w:val="nil"/>
              <w:left w:val="nil"/>
              <w:bottom w:val="single" w:sz="4" w:space="0" w:color="auto"/>
              <w:right w:val="single" w:sz="4" w:space="0" w:color="auto"/>
            </w:tcBorders>
            <w:shd w:val="clear" w:color="auto" w:fill="auto"/>
            <w:noWrap/>
            <w:vAlign w:val="center"/>
          </w:tcPr>
          <w:p w14:paraId="4EB82BBF" w14:textId="7E513CAB" w:rsidR="0010544F" w:rsidRPr="008B26C6" w:rsidRDefault="00636627" w:rsidP="0010544F">
            <w:pPr>
              <w:jc w:val="left"/>
              <w:rPr>
                <w:rFonts w:eastAsia="Times New Roman"/>
                <w:color w:val="000000"/>
                <w:sz w:val="18"/>
                <w:szCs w:val="18"/>
                <w:lang w:eastAsia="en-GB"/>
              </w:rPr>
            </w:pPr>
            <w:r>
              <w:rPr>
                <w:rFonts w:eastAsia="Times New Roman"/>
                <w:color w:val="000000"/>
                <w:sz w:val="18"/>
                <w:szCs w:val="18"/>
                <w:lang w:eastAsia="en-GB"/>
              </w:rPr>
              <w:t>Amaury Cordeel</w:t>
            </w:r>
          </w:p>
        </w:tc>
      </w:tr>
      <w:tr w:rsidR="0010544F" w:rsidRPr="008B26C6" w14:paraId="41D3C1FB"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557" w:type="dxa"/>
            <w:tcBorders>
              <w:top w:val="nil"/>
              <w:left w:val="nil"/>
              <w:bottom w:val="single" w:sz="4" w:space="0" w:color="auto"/>
              <w:right w:val="single" w:sz="4" w:space="0" w:color="auto"/>
            </w:tcBorders>
            <w:shd w:val="clear" w:color="auto" w:fill="auto"/>
            <w:noWrap/>
            <w:vAlign w:val="center"/>
          </w:tcPr>
          <w:p w14:paraId="231C247F" w14:textId="0FEB671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09B0F335" w14:textId="54DFBFF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c>
          <w:tcPr>
            <w:tcW w:w="557" w:type="dxa"/>
            <w:tcBorders>
              <w:top w:val="nil"/>
              <w:left w:val="nil"/>
              <w:bottom w:val="single" w:sz="4" w:space="0" w:color="auto"/>
              <w:right w:val="single" w:sz="4" w:space="0" w:color="auto"/>
            </w:tcBorders>
            <w:shd w:val="clear" w:color="auto" w:fill="auto"/>
            <w:noWrap/>
            <w:vAlign w:val="center"/>
          </w:tcPr>
          <w:p w14:paraId="646EEE46" w14:textId="53D2542D" w:rsidR="0010544F" w:rsidRPr="008B26C6" w:rsidRDefault="00636627" w:rsidP="0010544F">
            <w:pPr>
              <w:jc w:val="center"/>
              <w:rPr>
                <w:rFonts w:eastAsia="Times New Roman"/>
                <w:color w:val="000000"/>
                <w:sz w:val="18"/>
                <w:szCs w:val="18"/>
                <w:lang w:eastAsia="en-GB"/>
              </w:rPr>
            </w:pPr>
            <w:r>
              <w:rPr>
                <w:rFonts w:eastAsia="Times New Roman"/>
                <w:color w:val="000000"/>
                <w:sz w:val="18"/>
                <w:szCs w:val="18"/>
                <w:lang w:eastAsia="en-GB"/>
              </w:rPr>
              <w:t>138</w:t>
            </w:r>
          </w:p>
        </w:tc>
        <w:tc>
          <w:tcPr>
            <w:tcW w:w="2200" w:type="dxa"/>
            <w:tcBorders>
              <w:top w:val="nil"/>
              <w:left w:val="nil"/>
              <w:bottom w:val="single" w:sz="4" w:space="0" w:color="auto"/>
              <w:right w:val="single" w:sz="4" w:space="0" w:color="auto"/>
            </w:tcBorders>
            <w:shd w:val="clear" w:color="auto" w:fill="auto"/>
            <w:noWrap/>
            <w:vAlign w:val="center"/>
          </w:tcPr>
          <w:p w14:paraId="0EB7F236" w14:textId="63902F4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Dennis Hauger</w:t>
            </w:r>
          </w:p>
        </w:tc>
      </w:tr>
      <w:tr w:rsidR="0010544F" w:rsidRPr="008B26C6" w14:paraId="71A5C6B8"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557" w:type="dxa"/>
            <w:tcBorders>
              <w:top w:val="nil"/>
              <w:left w:val="nil"/>
              <w:bottom w:val="single" w:sz="4" w:space="0" w:color="auto"/>
              <w:right w:val="single" w:sz="4" w:space="0" w:color="auto"/>
            </w:tcBorders>
            <w:shd w:val="clear" w:color="auto" w:fill="auto"/>
            <w:noWrap/>
            <w:vAlign w:val="center"/>
          </w:tcPr>
          <w:p w14:paraId="1ED86806" w14:textId="26D541C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6F1B62B4" w14:textId="5E4A16B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c>
          <w:tcPr>
            <w:tcW w:w="557" w:type="dxa"/>
            <w:tcBorders>
              <w:top w:val="nil"/>
              <w:left w:val="nil"/>
              <w:bottom w:val="single" w:sz="4" w:space="0" w:color="auto"/>
              <w:right w:val="single" w:sz="4" w:space="0" w:color="auto"/>
            </w:tcBorders>
            <w:shd w:val="clear" w:color="auto" w:fill="auto"/>
            <w:noWrap/>
            <w:vAlign w:val="center"/>
          </w:tcPr>
          <w:p w14:paraId="08A679E5" w14:textId="0B9C1C8F"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139</w:t>
            </w:r>
          </w:p>
        </w:tc>
        <w:tc>
          <w:tcPr>
            <w:tcW w:w="2200" w:type="dxa"/>
            <w:tcBorders>
              <w:top w:val="nil"/>
              <w:left w:val="nil"/>
              <w:bottom w:val="single" w:sz="4" w:space="0" w:color="auto"/>
              <w:right w:val="single" w:sz="4" w:space="0" w:color="auto"/>
            </w:tcBorders>
            <w:shd w:val="clear" w:color="auto" w:fill="auto"/>
            <w:noWrap/>
            <w:vAlign w:val="center"/>
          </w:tcPr>
          <w:p w14:paraId="759F0C3F" w14:textId="16BE9019"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Calan Williams</w:t>
            </w:r>
          </w:p>
        </w:tc>
      </w:tr>
      <w:tr w:rsidR="0010544F" w:rsidRPr="008B26C6" w14:paraId="46DD1D3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557" w:type="dxa"/>
            <w:tcBorders>
              <w:top w:val="nil"/>
              <w:left w:val="nil"/>
              <w:bottom w:val="single" w:sz="4" w:space="0" w:color="auto"/>
              <w:right w:val="single" w:sz="4" w:space="0" w:color="auto"/>
            </w:tcBorders>
            <w:shd w:val="clear" w:color="auto" w:fill="auto"/>
            <w:noWrap/>
            <w:vAlign w:val="center"/>
          </w:tcPr>
          <w:p w14:paraId="78D2478A" w14:textId="5B570C2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360F6747" w14:textId="357A168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c>
          <w:tcPr>
            <w:tcW w:w="557" w:type="dxa"/>
            <w:tcBorders>
              <w:top w:val="nil"/>
              <w:left w:val="nil"/>
              <w:bottom w:val="single" w:sz="4" w:space="0" w:color="auto"/>
              <w:right w:val="single" w:sz="4" w:space="0" w:color="auto"/>
            </w:tcBorders>
            <w:shd w:val="clear" w:color="auto" w:fill="auto"/>
            <w:noWrap/>
            <w:vAlign w:val="center"/>
          </w:tcPr>
          <w:p w14:paraId="07F9E93C" w14:textId="6DE6BA81"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140</w:t>
            </w:r>
          </w:p>
        </w:tc>
        <w:tc>
          <w:tcPr>
            <w:tcW w:w="2200" w:type="dxa"/>
            <w:tcBorders>
              <w:top w:val="nil"/>
              <w:left w:val="nil"/>
              <w:bottom w:val="single" w:sz="4" w:space="0" w:color="auto"/>
              <w:right w:val="single" w:sz="4" w:space="0" w:color="auto"/>
            </w:tcBorders>
            <w:shd w:val="clear" w:color="auto" w:fill="auto"/>
            <w:noWrap/>
            <w:vAlign w:val="center"/>
          </w:tcPr>
          <w:p w14:paraId="19755F7E" w14:textId="24F87E64"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Jamie Chadwick</w:t>
            </w:r>
          </w:p>
        </w:tc>
      </w:tr>
      <w:tr w:rsidR="0010544F" w:rsidRPr="008B26C6" w14:paraId="25321FFD"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557" w:type="dxa"/>
            <w:tcBorders>
              <w:top w:val="nil"/>
              <w:left w:val="nil"/>
              <w:bottom w:val="single" w:sz="4" w:space="0" w:color="auto"/>
              <w:right w:val="single" w:sz="4" w:space="0" w:color="auto"/>
            </w:tcBorders>
            <w:shd w:val="clear" w:color="auto" w:fill="auto"/>
            <w:noWrap/>
            <w:vAlign w:val="center"/>
          </w:tcPr>
          <w:p w14:paraId="49DD623C" w14:textId="27BFE5A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4D0E6173" w14:textId="07DA2DF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3BBD67D2" w14:textId="011FD166"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141</w:t>
            </w:r>
          </w:p>
        </w:tc>
        <w:tc>
          <w:tcPr>
            <w:tcW w:w="2200" w:type="dxa"/>
            <w:tcBorders>
              <w:top w:val="nil"/>
              <w:left w:val="nil"/>
              <w:bottom w:val="single" w:sz="4" w:space="0" w:color="auto"/>
              <w:right w:val="single" w:sz="4" w:space="0" w:color="auto"/>
            </w:tcBorders>
            <w:shd w:val="clear" w:color="auto" w:fill="auto"/>
            <w:noWrap/>
            <w:vAlign w:val="center"/>
          </w:tcPr>
          <w:p w14:paraId="6C44C478" w14:textId="638C409D"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Kamui Kobayashi</w:t>
            </w:r>
          </w:p>
        </w:tc>
      </w:tr>
      <w:tr w:rsidR="0010544F" w:rsidRPr="008B26C6" w14:paraId="1B54FEAA"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557" w:type="dxa"/>
            <w:tcBorders>
              <w:top w:val="nil"/>
              <w:left w:val="nil"/>
              <w:bottom w:val="single" w:sz="4" w:space="0" w:color="auto"/>
              <w:right w:val="single" w:sz="4" w:space="0" w:color="auto"/>
            </w:tcBorders>
            <w:shd w:val="clear" w:color="auto" w:fill="auto"/>
            <w:noWrap/>
            <w:vAlign w:val="center"/>
          </w:tcPr>
          <w:p w14:paraId="02BD6FCE" w14:textId="5822C8C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876E563" w14:textId="497C746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c>
          <w:tcPr>
            <w:tcW w:w="557" w:type="dxa"/>
            <w:tcBorders>
              <w:top w:val="nil"/>
              <w:left w:val="nil"/>
              <w:bottom w:val="single" w:sz="4" w:space="0" w:color="auto"/>
              <w:right w:val="single" w:sz="4" w:space="0" w:color="auto"/>
            </w:tcBorders>
            <w:shd w:val="clear" w:color="auto" w:fill="auto"/>
            <w:noWrap/>
            <w:vAlign w:val="center"/>
          </w:tcPr>
          <w:p w14:paraId="444ADF9B" w14:textId="3C09D599"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142</w:t>
            </w:r>
          </w:p>
        </w:tc>
        <w:tc>
          <w:tcPr>
            <w:tcW w:w="2200" w:type="dxa"/>
            <w:tcBorders>
              <w:top w:val="nil"/>
              <w:left w:val="nil"/>
              <w:bottom w:val="single" w:sz="4" w:space="0" w:color="auto"/>
              <w:right w:val="single" w:sz="4" w:space="0" w:color="auto"/>
            </w:tcBorders>
            <w:shd w:val="clear" w:color="auto" w:fill="auto"/>
            <w:noWrap/>
            <w:vAlign w:val="center"/>
          </w:tcPr>
          <w:p w14:paraId="07712995" w14:textId="0CDF4127"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Pastor Maldonado</w:t>
            </w:r>
          </w:p>
        </w:tc>
      </w:tr>
      <w:tr w:rsidR="0010544F" w:rsidRPr="008B26C6" w14:paraId="172D3597"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557" w:type="dxa"/>
            <w:tcBorders>
              <w:top w:val="nil"/>
              <w:left w:val="nil"/>
              <w:bottom w:val="single" w:sz="4" w:space="0" w:color="auto"/>
              <w:right w:val="single" w:sz="4" w:space="0" w:color="auto"/>
            </w:tcBorders>
            <w:shd w:val="clear" w:color="auto" w:fill="auto"/>
            <w:noWrap/>
            <w:vAlign w:val="center"/>
          </w:tcPr>
          <w:p w14:paraId="1A47737F" w14:textId="468A303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4226962B" w14:textId="3E67980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nil"/>
              <w:left w:val="nil"/>
              <w:bottom w:val="single" w:sz="4" w:space="0" w:color="auto"/>
              <w:right w:val="single" w:sz="4" w:space="0" w:color="auto"/>
            </w:tcBorders>
            <w:shd w:val="clear" w:color="auto" w:fill="auto"/>
            <w:noWrap/>
            <w:vAlign w:val="center"/>
          </w:tcPr>
          <w:p w14:paraId="5D5BD0F4" w14:textId="287897BE"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143</w:t>
            </w:r>
          </w:p>
        </w:tc>
        <w:tc>
          <w:tcPr>
            <w:tcW w:w="2200" w:type="dxa"/>
            <w:tcBorders>
              <w:top w:val="nil"/>
              <w:left w:val="nil"/>
              <w:bottom w:val="single" w:sz="4" w:space="0" w:color="auto"/>
              <w:right w:val="single" w:sz="4" w:space="0" w:color="auto"/>
            </w:tcBorders>
            <w:shd w:val="clear" w:color="auto" w:fill="auto"/>
            <w:noWrap/>
            <w:vAlign w:val="center"/>
          </w:tcPr>
          <w:p w14:paraId="266BF89C" w14:textId="4AC1FEC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Mika Hakkinen</w:t>
            </w:r>
          </w:p>
        </w:tc>
      </w:tr>
      <w:tr w:rsidR="0010544F" w:rsidRPr="008B26C6" w14:paraId="4BFBA2D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557" w:type="dxa"/>
            <w:tcBorders>
              <w:top w:val="nil"/>
              <w:left w:val="nil"/>
              <w:bottom w:val="single" w:sz="4" w:space="0" w:color="auto"/>
              <w:right w:val="single" w:sz="4" w:space="0" w:color="auto"/>
            </w:tcBorders>
            <w:shd w:val="clear" w:color="auto" w:fill="auto"/>
            <w:noWrap/>
            <w:vAlign w:val="center"/>
          </w:tcPr>
          <w:p w14:paraId="5F6E41E4" w14:textId="2740F2C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3E2A437" w14:textId="01AF98A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nil"/>
              <w:left w:val="nil"/>
              <w:bottom w:val="single" w:sz="4" w:space="0" w:color="auto"/>
              <w:right w:val="single" w:sz="4" w:space="0" w:color="auto"/>
            </w:tcBorders>
            <w:shd w:val="clear" w:color="auto" w:fill="auto"/>
            <w:noWrap/>
            <w:vAlign w:val="center"/>
          </w:tcPr>
          <w:p w14:paraId="48C2AA65" w14:textId="11A21459"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144</w:t>
            </w:r>
          </w:p>
        </w:tc>
        <w:tc>
          <w:tcPr>
            <w:tcW w:w="2200" w:type="dxa"/>
            <w:tcBorders>
              <w:top w:val="nil"/>
              <w:left w:val="nil"/>
              <w:bottom w:val="single" w:sz="4" w:space="0" w:color="auto"/>
              <w:right w:val="single" w:sz="4" w:space="0" w:color="auto"/>
            </w:tcBorders>
            <w:shd w:val="clear" w:color="auto" w:fill="auto"/>
            <w:noWrap/>
            <w:vAlign w:val="center"/>
          </w:tcPr>
          <w:p w14:paraId="6F0FCB6A" w14:textId="0CEA1EA3"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Nigel Mansell</w:t>
            </w:r>
          </w:p>
        </w:tc>
      </w:tr>
      <w:tr w:rsidR="00324B86" w:rsidRPr="008B26C6" w14:paraId="1CDC8DC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557" w:type="dxa"/>
            <w:tcBorders>
              <w:top w:val="nil"/>
              <w:left w:val="nil"/>
              <w:bottom w:val="single" w:sz="4" w:space="0" w:color="auto"/>
              <w:right w:val="single" w:sz="4" w:space="0" w:color="auto"/>
            </w:tcBorders>
            <w:shd w:val="clear" w:color="auto" w:fill="auto"/>
            <w:noWrap/>
            <w:vAlign w:val="center"/>
          </w:tcPr>
          <w:p w14:paraId="47751AFA" w14:textId="487F69D9"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7298CD4C" w14:textId="5B0C925C"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nil"/>
              <w:left w:val="nil"/>
              <w:bottom w:val="single" w:sz="4" w:space="0" w:color="auto"/>
              <w:right w:val="single" w:sz="4" w:space="0" w:color="auto"/>
            </w:tcBorders>
            <w:shd w:val="clear" w:color="auto" w:fill="auto"/>
            <w:noWrap/>
            <w:vAlign w:val="center"/>
          </w:tcPr>
          <w:p w14:paraId="6B08CCB3" w14:textId="6FC3822E"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145</w:t>
            </w:r>
          </w:p>
        </w:tc>
        <w:tc>
          <w:tcPr>
            <w:tcW w:w="2200" w:type="dxa"/>
            <w:tcBorders>
              <w:top w:val="nil"/>
              <w:left w:val="nil"/>
              <w:bottom w:val="single" w:sz="4" w:space="0" w:color="auto"/>
              <w:right w:val="single" w:sz="4" w:space="0" w:color="auto"/>
            </w:tcBorders>
            <w:shd w:val="clear" w:color="auto" w:fill="auto"/>
            <w:noWrap/>
            <w:vAlign w:val="center"/>
          </w:tcPr>
          <w:p w14:paraId="4BA1E50A" w14:textId="3A661F37"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Zane Maloney</w:t>
            </w:r>
          </w:p>
        </w:tc>
      </w:tr>
      <w:tr w:rsidR="00324B86" w:rsidRPr="008B26C6" w14:paraId="4AFA58B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557" w:type="dxa"/>
            <w:tcBorders>
              <w:top w:val="nil"/>
              <w:left w:val="nil"/>
              <w:bottom w:val="single" w:sz="4" w:space="0" w:color="auto"/>
              <w:right w:val="single" w:sz="4" w:space="0" w:color="auto"/>
            </w:tcBorders>
            <w:shd w:val="clear" w:color="auto" w:fill="auto"/>
            <w:noWrap/>
            <w:vAlign w:val="center"/>
          </w:tcPr>
          <w:p w14:paraId="118340E3" w14:textId="0C57ACD1"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735D0EB7" w14:textId="1A8D75CA"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nil"/>
              <w:left w:val="nil"/>
              <w:bottom w:val="single" w:sz="4" w:space="0" w:color="auto"/>
              <w:right w:val="single" w:sz="4" w:space="0" w:color="auto"/>
            </w:tcBorders>
            <w:shd w:val="clear" w:color="auto" w:fill="auto"/>
            <w:noWrap/>
            <w:vAlign w:val="center"/>
          </w:tcPr>
          <w:p w14:paraId="540A82E8" w14:textId="7AC8483C"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146</w:t>
            </w:r>
          </w:p>
        </w:tc>
        <w:tc>
          <w:tcPr>
            <w:tcW w:w="2200" w:type="dxa"/>
            <w:tcBorders>
              <w:top w:val="nil"/>
              <w:left w:val="nil"/>
              <w:bottom w:val="single" w:sz="4" w:space="0" w:color="auto"/>
              <w:right w:val="single" w:sz="4" w:space="0" w:color="auto"/>
            </w:tcBorders>
            <w:shd w:val="clear" w:color="auto" w:fill="auto"/>
            <w:noWrap/>
            <w:vAlign w:val="center"/>
          </w:tcPr>
          <w:p w14:paraId="324CE502" w14:textId="70881C08"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Victor Martins</w:t>
            </w:r>
          </w:p>
        </w:tc>
      </w:tr>
      <w:tr w:rsidR="00324B86" w:rsidRPr="008B26C6" w14:paraId="632DC43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557" w:type="dxa"/>
            <w:tcBorders>
              <w:top w:val="nil"/>
              <w:left w:val="nil"/>
              <w:bottom w:val="single" w:sz="4" w:space="0" w:color="auto"/>
              <w:right w:val="single" w:sz="4" w:space="0" w:color="auto"/>
            </w:tcBorders>
            <w:shd w:val="clear" w:color="auto" w:fill="auto"/>
            <w:noWrap/>
            <w:vAlign w:val="center"/>
          </w:tcPr>
          <w:p w14:paraId="0B75EC7A" w14:textId="3FEC9223"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45FDCD1D" w14:textId="71AF14B0"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c>
          <w:tcPr>
            <w:tcW w:w="557" w:type="dxa"/>
            <w:tcBorders>
              <w:top w:val="nil"/>
              <w:left w:val="nil"/>
              <w:bottom w:val="single" w:sz="4" w:space="0" w:color="auto"/>
              <w:right w:val="single" w:sz="4" w:space="0" w:color="auto"/>
            </w:tcBorders>
            <w:shd w:val="clear" w:color="auto" w:fill="auto"/>
            <w:noWrap/>
            <w:vAlign w:val="center"/>
          </w:tcPr>
          <w:p w14:paraId="34B2A9FD" w14:textId="30A85106"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147</w:t>
            </w:r>
          </w:p>
        </w:tc>
        <w:tc>
          <w:tcPr>
            <w:tcW w:w="2200" w:type="dxa"/>
            <w:tcBorders>
              <w:top w:val="nil"/>
              <w:left w:val="nil"/>
              <w:bottom w:val="single" w:sz="4" w:space="0" w:color="auto"/>
              <w:right w:val="single" w:sz="4" w:space="0" w:color="auto"/>
            </w:tcBorders>
            <w:shd w:val="clear" w:color="auto" w:fill="auto"/>
            <w:noWrap/>
            <w:vAlign w:val="center"/>
          </w:tcPr>
          <w:p w14:paraId="453025FA" w14:textId="44391F3B"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Oliver Bearman</w:t>
            </w:r>
          </w:p>
        </w:tc>
      </w:tr>
      <w:tr w:rsidR="00324B86" w:rsidRPr="008B26C6" w14:paraId="66176A4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557" w:type="dxa"/>
            <w:tcBorders>
              <w:top w:val="nil"/>
              <w:left w:val="nil"/>
              <w:bottom w:val="single" w:sz="4" w:space="0" w:color="auto"/>
              <w:right w:val="single" w:sz="4" w:space="0" w:color="auto"/>
            </w:tcBorders>
            <w:shd w:val="clear" w:color="auto" w:fill="auto"/>
            <w:noWrap/>
            <w:vAlign w:val="center"/>
          </w:tcPr>
          <w:p w14:paraId="1ACE18CA" w14:textId="0C83D251"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6F99CC5B" w14:textId="382822ED"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c>
          <w:tcPr>
            <w:tcW w:w="557" w:type="dxa"/>
            <w:tcBorders>
              <w:top w:val="nil"/>
              <w:left w:val="nil"/>
              <w:bottom w:val="single" w:sz="4" w:space="0" w:color="auto"/>
              <w:right w:val="single" w:sz="4" w:space="0" w:color="auto"/>
            </w:tcBorders>
            <w:shd w:val="clear" w:color="auto" w:fill="auto"/>
            <w:noWrap/>
            <w:vAlign w:val="center"/>
          </w:tcPr>
          <w:p w14:paraId="7A41AA21" w14:textId="5E700248" w:rsidR="00324B8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148</w:t>
            </w:r>
          </w:p>
        </w:tc>
        <w:tc>
          <w:tcPr>
            <w:tcW w:w="2200" w:type="dxa"/>
            <w:tcBorders>
              <w:top w:val="nil"/>
              <w:left w:val="nil"/>
              <w:bottom w:val="single" w:sz="4" w:space="0" w:color="auto"/>
              <w:right w:val="single" w:sz="4" w:space="0" w:color="auto"/>
            </w:tcBorders>
            <w:shd w:val="clear" w:color="auto" w:fill="auto"/>
            <w:noWrap/>
            <w:vAlign w:val="center"/>
          </w:tcPr>
          <w:p w14:paraId="4428A38E" w14:textId="0A147AEC" w:rsidR="00324B86" w:rsidRDefault="00324B86" w:rsidP="00324B86">
            <w:pPr>
              <w:jc w:val="left"/>
              <w:rPr>
                <w:rFonts w:eastAsia="Times New Roman"/>
                <w:color w:val="000000"/>
                <w:sz w:val="18"/>
                <w:szCs w:val="18"/>
                <w:lang w:eastAsia="en-GB"/>
              </w:rPr>
            </w:pPr>
            <w:r>
              <w:rPr>
                <w:rFonts w:eastAsia="Times New Roman"/>
                <w:color w:val="000000"/>
                <w:sz w:val="18"/>
                <w:szCs w:val="18"/>
                <w:lang w:eastAsia="en-GB"/>
              </w:rPr>
              <w:t>Jak Crawford</w:t>
            </w:r>
          </w:p>
        </w:tc>
      </w:tr>
      <w:tr w:rsidR="00324B86" w:rsidRPr="008B26C6" w14:paraId="5BEE022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557" w:type="dxa"/>
            <w:tcBorders>
              <w:top w:val="nil"/>
              <w:left w:val="nil"/>
              <w:bottom w:val="single" w:sz="4" w:space="0" w:color="auto"/>
              <w:right w:val="single" w:sz="4" w:space="0" w:color="auto"/>
            </w:tcBorders>
            <w:shd w:val="clear" w:color="auto" w:fill="auto"/>
            <w:noWrap/>
            <w:vAlign w:val="center"/>
          </w:tcPr>
          <w:p w14:paraId="1DCC530C" w14:textId="76D0AC18"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429AC601" w14:textId="3E67184B"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c>
          <w:tcPr>
            <w:tcW w:w="557" w:type="dxa"/>
            <w:tcBorders>
              <w:top w:val="nil"/>
              <w:left w:val="nil"/>
              <w:bottom w:val="single" w:sz="4" w:space="0" w:color="auto"/>
              <w:right w:val="single" w:sz="4" w:space="0" w:color="auto"/>
            </w:tcBorders>
            <w:shd w:val="clear" w:color="auto" w:fill="auto"/>
            <w:noWrap/>
            <w:vAlign w:val="center"/>
          </w:tcPr>
          <w:p w14:paraId="46AAFB9D" w14:textId="4EBC5F63" w:rsidR="00324B8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149</w:t>
            </w:r>
          </w:p>
        </w:tc>
        <w:tc>
          <w:tcPr>
            <w:tcW w:w="2200" w:type="dxa"/>
            <w:tcBorders>
              <w:top w:val="nil"/>
              <w:left w:val="nil"/>
              <w:bottom w:val="single" w:sz="4" w:space="0" w:color="auto"/>
              <w:right w:val="single" w:sz="4" w:space="0" w:color="auto"/>
            </w:tcBorders>
            <w:shd w:val="clear" w:color="auto" w:fill="auto"/>
            <w:noWrap/>
            <w:vAlign w:val="center"/>
          </w:tcPr>
          <w:p w14:paraId="28839B6A" w14:textId="2BA446E3" w:rsidR="00324B86" w:rsidRDefault="00324B86" w:rsidP="00324B86">
            <w:pPr>
              <w:jc w:val="left"/>
              <w:rPr>
                <w:rFonts w:eastAsia="Times New Roman"/>
                <w:color w:val="000000"/>
                <w:sz w:val="18"/>
                <w:szCs w:val="18"/>
                <w:lang w:eastAsia="en-GB"/>
              </w:rPr>
            </w:pPr>
            <w:r>
              <w:rPr>
                <w:rFonts w:eastAsia="Times New Roman"/>
                <w:color w:val="000000"/>
                <w:sz w:val="18"/>
                <w:szCs w:val="18"/>
                <w:lang w:eastAsia="en-GB"/>
              </w:rPr>
              <w:t>Isack Hadjar</w:t>
            </w:r>
          </w:p>
        </w:tc>
      </w:tr>
      <w:tr w:rsidR="00324B86" w:rsidRPr="008B26C6" w14:paraId="4D8BC34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557" w:type="dxa"/>
            <w:tcBorders>
              <w:top w:val="nil"/>
              <w:left w:val="nil"/>
              <w:bottom w:val="single" w:sz="4" w:space="0" w:color="auto"/>
              <w:right w:val="single" w:sz="4" w:space="0" w:color="auto"/>
            </w:tcBorders>
            <w:shd w:val="clear" w:color="auto" w:fill="auto"/>
            <w:noWrap/>
            <w:vAlign w:val="center"/>
          </w:tcPr>
          <w:p w14:paraId="69E7F0B0" w14:textId="141BCD97"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0209844E" w14:textId="09AAD341"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Michael Schumacher</w:t>
            </w:r>
          </w:p>
        </w:tc>
        <w:tc>
          <w:tcPr>
            <w:tcW w:w="557" w:type="dxa"/>
            <w:tcBorders>
              <w:top w:val="nil"/>
              <w:left w:val="nil"/>
              <w:bottom w:val="single" w:sz="4" w:space="0" w:color="auto"/>
              <w:right w:val="single" w:sz="4" w:space="0" w:color="auto"/>
            </w:tcBorders>
            <w:shd w:val="clear" w:color="auto" w:fill="auto"/>
            <w:noWrap/>
            <w:vAlign w:val="center"/>
          </w:tcPr>
          <w:p w14:paraId="42255B2F" w14:textId="584037D9" w:rsidR="00324B8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150</w:t>
            </w:r>
          </w:p>
        </w:tc>
        <w:tc>
          <w:tcPr>
            <w:tcW w:w="2200" w:type="dxa"/>
            <w:tcBorders>
              <w:top w:val="nil"/>
              <w:left w:val="nil"/>
              <w:bottom w:val="single" w:sz="4" w:space="0" w:color="auto"/>
              <w:right w:val="single" w:sz="4" w:space="0" w:color="auto"/>
            </w:tcBorders>
            <w:shd w:val="clear" w:color="auto" w:fill="auto"/>
            <w:noWrap/>
            <w:vAlign w:val="center"/>
          </w:tcPr>
          <w:p w14:paraId="2E27F26B" w14:textId="32AB6151" w:rsidR="00324B86" w:rsidRDefault="00324B86" w:rsidP="00324B86">
            <w:pPr>
              <w:jc w:val="left"/>
              <w:rPr>
                <w:rFonts w:eastAsia="Times New Roman"/>
                <w:color w:val="000000"/>
                <w:sz w:val="18"/>
                <w:szCs w:val="18"/>
                <w:lang w:eastAsia="en-GB"/>
              </w:rPr>
            </w:pPr>
            <w:r>
              <w:rPr>
                <w:rFonts w:eastAsia="Times New Roman"/>
                <w:color w:val="000000"/>
                <w:sz w:val="18"/>
                <w:szCs w:val="18"/>
                <w:lang w:eastAsia="en-GB"/>
              </w:rPr>
              <w:t>Arthur Leclerc</w:t>
            </w:r>
          </w:p>
        </w:tc>
      </w:tr>
      <w:tr w:rsidR="00324B86" w:rsidRPr="008B26C6" w14:paraId="707B662B"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557" w:type="dxa"/>
            <w:tcBorders>
              <w:top w:val="nil"/>
              <w:left w:val="nil"/>
              <w:bottom w:val="single" w:sz="4" w:space="0" w:color="auto"/>
              <w:right w:val="single" w:sz="4" w:space="0" w:color="auto"/>
            </w:tcBorders>
            <w:shd w:val="clear" w:color="auto" w:fill="auto"/>
            <w:noWrap/>
            <w:vAlign w:val="center"/>
          </w:tcPr>
          <w:p w14:paraId="3448F19B" w14:textId="79771D55"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6D69A8F0" w14:textId="69AD32F9"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Dan Ticktum</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82F308" w14:textId="73C11FF6" w:rsidR="00324B8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B2267C" w14:textId="52F421C4" w:rsidR="00324B86" w:rsidRDefault="00324B86" w:rsidP="00324B86">
            <w:pPr>
              <w:jc w:val="left"/>
              <w:rPr>
                <w:rFonts w:eastAsia="Times New Roman"/>
                <w:color w:val="000000"/>
                <w:sz w:val="18"/>
                <w:szCs w:val="18"/>
                <w:lang w:eastAsia="en-GB"/>
              </w:rPr>
            </w:pPr>
            <w:r>
              <w:rPr>
                <w:rFonts w:eastAsia="Times New Roman"/>
                <w:color w:val="000000"/>
                <w:sz w:val="18"/>
                <w:szCs w:val="18"/>
                <w:lang w:eastAsia="en-GB"/>
              </w:rPr>
              <w:t>Brad Benavides</w:t>
            </w:r>
          </w:p>
        </w:tc>
      </w:tr>
      <w:tr w:rsidR="00324B86" w:rsidRPr="008B26C6" w14:paraId="713CC01D"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324B86" w:rsidRPr="008B26C6" w:rsidRDefault="00324B86" w:rsidP="00324B86">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324B86" w:rsidRPr="008B26C6" w:rsidRDefault="00324B86" w:rsidP="00324B86">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557" w:type="dxa"/>
            <w:tcBorders>
              <w:top w:val="nil"/>
              <w:left w:val="nil"/>
              <w:bottom w:val="single" w:sz="4" w:space="0" w:color="auto"/>
              <w:right w:val="single" w:sz="4" w:space="0" w:color="auto"/>
            </w:tcBorders>
            <w:shd w:val="clear" w:color="auto" w:fill="auto"/>
            <w:noWrap/>
            <w:vAlign w:val="center"/>
          </w:tcPr>
          <w:p w14:paraId="7FCBB2DE" w14:textId="34896648"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99E329" w14:textId="16259A3F"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Marcus Armstrong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EAC871E" w14:textId="7AC050B7" w:rsidR="00324B86" w:rsidRPr="008B26C6" w:rsidRDefault="00324B86" w:rsidP="00324B86">
            <w:pPr>
              <w:jc w:val="center"/>
              <w:rPr>
                <w:rFonts w:eastAsia="Times New Roman"/>
                <w:color w:val="000000"/>
                <w:sz w:val="18"/>
                <w:szCs w:val="18"/>
                <w:lang w:eastAsia="en-GB"/>
              </w:rPr>
            </w:pPr>
            <w:r>
              <w:rPr>
                <w:rFonts w:eastAsia="Times New Roman"/>
                <w:color w:val="000000"/>
                <w:sz w:val="18"/>
                <w:szCs w:val="18"/>
                <w:lang w:eastAsia="en-GB"/>
              </w:rPr>
              <w:t>152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C860F8" w14:textId="3EE567A1" w:rsidR="00324B86" w:rsidRPr="008B26C6" w:rsidRDefault="00324B86" w:rsidP="00324B86">
            <w:pPr>
              <w:jc w:val="left"/>
              <w:rPr>
                <w:rFonts w:eastAsia="Times New Roman"/>
                <w:color w:val="000000"/>
                <w:sz w:val="18"/>
                <w:szCs w:val="18"/>
                <w:lang w:eastAsia="en-GB"/>
              </w:rPr>
            </w:pPr>
            <w:r>
              <w:rPr>
                <w:rFonts w:eastAsia="Times New Roman"/>
                <w:color w:val="000000"/>
                <w:sz w:val="18"/>
                <w:szCs w:val="18"/>
                <w:lang w:eastAsia="en-GB"/>
              </w:rPr>
              <w:t>Roman Stanek</w:t>
            </w:r>
          </w:p>
        </w:tc>
      </w:tr>
      <w:tr w:rsidR="0007058D" w:rsidRPr="008B26C6" w14:paraId="20029565"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FBE19" w14:textId="3DFB0D00"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EC788F" w14:textId="632E95FC"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D9D79F" w14:textId="3B9B1E4E"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31C827" w14:textId="48E671C0"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Christian Lundgaard</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1D84E65" w14:textId="72B7093D" w:rsidR="0007058D" w:rsidRDefault="0007058D" w:rsidP="0007058D">
            <w:pPr>
              <w:jc w:val="center"/>
              <w:rPr>
                <w:rFonts w:eastAsia="Times New Roman"/>
                <w:color w:val="000000"/>
                <w:sz w:val="18"/>
                <w:szCs w:val="18"/>
                <w:lang w:eastAsia="en-GB"/>
              </w:rPr>
            </w:pPr>
            <w:r>
              <w:rPr>
                <w:rFonts w:eastAsia="Times New Roman"/>
                <w:color w:val="000000"/>
                <w:sz w:val="18"/>
                <w:szCs w:val="18"/>
                <w:lang w:eastAsia="en-GB"/>
              </w:rPr>
              <w:t>153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444471" w14:textId="72EA5E0C" w:rsidR="0007058D" w:rsidRDefault="0007058D" w:rsidP="0007058D">
            <w:pPr>
              <w:jc w:val="left"/>
              <w:rPr>
                <w:rFonts w:eastAsia="Times New Roman"/>
                <w:color w:val="000000"/>
                <w:sz w:val="18"/>
                <w:szCs w:val="18"/>
                <w:lang w:eastAsia="en-GB"/>
              </w:rPr>
            </w:pPr>
            <w:r>
              <w:rPr>
                <w:rFonts w:eastAsia="Times New Roman"/>
                <w:color w:val="000000"/>
                <w:sz w:val="18"/>
                <w:szCs w:val="18"/>
                <w:lang w:eastAsia="en-GB"/>
              </w:rPr>
              <w:t>Kush Maini</w:t>
            </w:r>
          </w:p>
        </w:tc>
      </w:tr>
      <w:tr w:rsidR="0007058D" w:rsidRPr="008B26C6" w14:paraId="0781E8E3"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4A9F7" w14:textId="0D3CCE59"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EE937B4" w14:textId="70C4F216"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40ADF76" w14:textId="4BA69D4E"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2BA15D" w14:textId="51ED88E9"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Yuki Tsunoda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DA2B0C" w14:textId="34382A69"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B26963" w14:textId="37E7C8E9"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James Hunt</w:t>
            </w:r>
          </w:p>
        </w:tc>
      </w:tr>
      <w:tr w:rsidR="0007058D" w:rsidRPr="008B26C6" w14:paraId="0D6C0589"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FFBFF" w14:textId="4E883A51"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C336876" w14:textId="5B3206DF"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B3B5668" w14:textId="20AA28BD"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E6E77AB" w14:textId="3AE9A930"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Jehan Daruvala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F1DB8C" w14:textId="6B3AEB82"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807096" w14:textId="37C55D6F"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Juan Pablo Montoya</w:t>
            </w:r>
          </w:p>
        </w:tc>
      </w:tr>
      <w:tr w:rsidR="0007058D" w:rsidRPr="008B26C6" w14:paraId="4289A064"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D9226" w14:textId="293E83DC"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4FC92A5" w14:textId="5E556982"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892B1C8" w14:textId="310C57B4"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BB50CD" w14:textId="418D4FE2"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Gulherme Samaia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1787C9" w14:textId="527DC599"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11685" w14:textId="0F55D334"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Brendon Leigh</w:t>
            </w:r>
          </w:p>
        </w:tc>
      </w:tr>
      <w:tr w:rsidR="0007058D" w:rsidRPr="008B26C6" w14:paraId="788F0B3C"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09F47" w14:textId="0DBD9139"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7B5371" w14:textId="3C78E7E3"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23CD836" w14:textId="653E737B"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33F785E" w14:textId="27E1227B"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Pedro Piquet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4F98571" w14:textId="61482DB0"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810AFB" w14:textId="75F624CA"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David Tonizza</w:t>
            </w:r>
          </w:p>
        </w:tc>
      </w:tr>
      <w:tr w:rsidR="0007058D" w:rsidRPr="008B26C6" w14:paraId="59580DF0"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E50DB" w14:textId="0564C171"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A0E6B4" w14:textId="055DB497"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0BF7F0E" w14:textId="02F498A3"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79F2A2" w14:textId="7C90516B"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Felipe Drugovich</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A5E13AF" w14:textId="67F4E9AF"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625F5EA" w14:textId="1077C6A3"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Jarno Opmeer</w:t>
            </w:r>
          </w:p>
        </w:tc>
      </w:tr>
      <w:tr w:rsidR="0007058D" w:rsidRPr="008B26C6" w14:paraId="2028C7F5"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28E90" w14:textId="034EA93B"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14104A" w14:textId="7BBEDD19"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FC1C8E4" w14:textId="47907C85"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8449CC8" w14:textId="0D05D475"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Robert Schwartzman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B3F8936" w14:textId="47E1E23E" w:rsidR="0007058D" w:rsidRDefault="00AA038F" w:rsidP="0007058D">
            <w:pPr>
              <w:jc w:val="center"/>
              <w:rPr>
                <w:rFonts w:eastAsia="Times New Roman"/>
                <w:color w:val="000000"/>
                <w:sz w:val="18"/>
                <w:szCs w:val="18"/>
                <w:lang w:eastAsia="en-GB"/>
              </w:rPr>
            </w:pPr>
            <w:r>
              <w:rPr>
                <w:rFonts w:eastAsia="Times New Roman"/>
                <w:color w:val="000000"/>
                <w:sz w:val="18"/>
                <w:szCs w:val="18"/>
                <w:lang w:eastAsia="en-GB"/>
              </w:rPr>
              <w:t>159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F7FAD51" w14:textId="40CC7CE8" w:rsidR="0007058D" w:rsidRDefault="00AA038F" w:rsidP="0007058D">
            <w:pPr>
              <w:jc w:val="left"/>
              <w:rPr>
                <w:rFonts w:eastAsia="Times New Roman"/>
                <w:color w:val="000000"/>
                <w:sz w:val="18"/>
                <w:szCs w:val="18"/>
                <w:lang w:eastAsia="en-GB"/>
              </w:rPr>
            </w:pPr>
            <w:r>
              <w:rPr>
                <w:rFonts w:eastAsia="Times New Roman"/>
                <w:color w:val="000000"/>
                <w:sz w:val="18"/>
                <w:szCs w:val="18"/>
                <w:lang w:eastAsia="en-GB"/>
              </w:rPr>
              <w:t>Lucas Blakeley</w:t>
            </w:r>
          </w:p>
        </w:tc>
      </w:tr>
      <w:tr w:rsidR="0007058D" w:rsidRPr="008B26C6" w14:paraId="2E2F5D12" w14:textId="77777777" w:rsidTr="00AF546C">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4751C" w14:textId="64350FC7"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CFDA6A4" w14:textId="62AB3443" w:rsidR="0007058D" w:rsidRPr="008B26C6" w:rsidRDefault="0007058D" w:rsidP="00AF546C">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9EEA889" w14:textId="33B453B0"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C46A22" w14:textId="27FB4FD8"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Roy Nissany</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1287671"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8548999" w14:textId="77777777" w:rsidR="0007058D" w:rsidRDefault="0007058D" w:rsidP="0007058D">
            <w:pPr>
              <w:jc w:val="left"/>
              <w:rPr>
                <w:rFonts w:eastAsia="Times New Roman"/>
                <w:color w:val="000000"/>
                <w:sz w:val="18"/>
                <w:szCs w:val="18"/>
                <w:lang w:eastAsia="en-GB"/>
              </w:rPr>
            </w:pPr>
          </w:p>
        </w:tc>
      </w:tr>
      <w:tr w:rsidR="0007058D" w:rsidRPr="008B26C6" w14:paraId="51253AAC"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AC242" w14:textId="5D00C88D"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lastRenderedPageBreak/>
              <w:t>47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EBB3545" w14:textId="021ABDBE"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EF762FF" w14:textId="6F32E131"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9D9CB0" w14:textId="0DF5F8D5"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Marino Sato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090F3CA"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3E55CC8" w14:textId="77777777" w:rsidR="0007058D" w:rsidRDefault="0007058D" w:rsidP="0007058D">
            <w:pPr>
              <w:jc w:val="left"/>
              <w:rPr>
                <w:rFonts w:eastAsia="Times New Roman"/>
                <w:color w:val="000000"/>
                <w:sz w:val="18"/>
                <w:szCs w:val="18"/>
                <w:lang w:eastAsia="en-GB"/>
              </w:rPr>
            </w:pPr>
          </w:p>
        </w:tc>
      </w:tr>
      <w:tr w:rsidR="0007058D" w:rsidRPr="008B26C6" w14:paraId="7A8DF3BA"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81740" w14:textId="56EDC071"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590AEC2" w14:textId="79FCA583"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A8D19A9" w14:textId="3057C9BD"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1E4E09" w14:textId="32E320A4"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Aidan Jackson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FA48523"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946FB3" w14:textId="77777777" w:rsidR="0007058D" w:rsidRDefault="0007058D" w:rsidP="0007058D">
            <w:pPr>
              <w:jc w:val="left"/>
              <w:rPr>
                <w:rFonts w:eastAsia="Times New Roman"/>
                <w:color w:val="000000"/>
                <w:sz w:val="18"/>
                <w:szCs w:val="18"/>
                <w:lang w:eastAsia="en-GB"/>
              </w:rPr>
            </w:pPr>
          </w:p>
        </w:tc>
      </w:tr>
      <w:tr w:rsidR="0007058D" w:rsidRPr="008B26C6" w14:paraId="15D2420B"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03F13" w14:textId="6C668A19"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A093F2" w14:textId="34CCD67F"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7586ECC" w14:textId="4E680A45"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69F77AE" w14:textId="085ED8FA"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Casper Akkerman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BF1384"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35CAFD5" w14:textId="77777777" w:rsidR="0007058D" w:rsidRDefault="0007058D" w:rsidP="0007058D">
            <w:pPr>
              <w:jc w:val="left"/>
              <w:rPr>
                <w:rFonts w:eastAsia="Times New Roman"/>
                <w:color w:val="000000"/>
                <w:sz w:val="18"/>
                <w:szCs w:val="18"/>
                <w:lang w:eastAsia="en-GB"/>
              </w:rPr>
            </w:pPr>
          </w:p>
        </w:tc>
      </w:tr>
      <w:tr w:rsidR="0007058D" w:rsidRPr="008B26C6" w14:paraId="77E0ED59"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AC0C3" w14:textId="314D91E4"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9D1E27D" w14:textId="07E2A3CF"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3EAB399" w14:textId="39B6B57A"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F8B46C" w14:textId="315CEE2D"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Jenson Button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2E63C8"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B6D39C" w14:textId="77777777" w:rsidR="0007058D" w:rsidRDefault="0007058D" w:rsidP="0007058D">
            <w:pPr>
              <w:jc w:val="left"/>
              <w:rPr>
                <w:rFonts w:eastAsia="Times New Roman"/>
                <w:color w:val="000000"/>
                <w:sz w:val="18"/>
                <w:szCs w:val="18"/>
                <w:lang w:eastAsia="en-GB"/>
              </w:rPr>
            </w:pPr>
          </w:p>
        </w:tc>
      </w:tr>
      <w:tr w:rsidR="0007058D" w:rsidRPr="008B26C6" w14:paraId="75D90F8A"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6D401" w14:textId="1CB2F6B8"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9FF3DE" w14:textId="18AFC55E"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C5B6CC1" w14:textId="5529FA8E"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A68118A" w14:textId="467DFAFE"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David Coulthard</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575A46A"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3142B6" w14:textId="77777777" w:rsidR="0007058D" w:rsidRDefault="0007058D" w:rsidP="0007058D">
            <w:pPr>
              <w:jc w:val="left"/>
              <w:rPr>
                <w:rFonts w:eastAsia="Times New Roman"/>
                <w:color w:val="000000"/>
                <w:sz w:val="18"/>
                <w:szCs w:val="18"/>
                <w:lang w:eastAsia="en-GB"/>
              </w:rPr>
            </w:pPr>
          </w:p>
        </w:tc>
      </w:tr>
      <w:tr w:rsidR="0007058D" w:rsidRPr="008B26C6" w14:paraId="42820F8E"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DE894" w14:textId="2A33566E"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890585F" w14:textId="0E87850B"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49B0FDA" w14:textId="07E42004"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BBE1C8" w14:textId="55ACE091"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Nico Rosberg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1D1895B"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8F176A" w14:textId="77777777" w:rsidR="0007058D" w:rsidRDefault="0007058D" w:rsidP="0007058D">
            <w:pPr>
              <w:jc w:val="left"/>
              <w:rPr>
                <w:rFonts w:eastAsia="Times New Roman"/>
                <w:color w:val="000000"/>
                <w:sz w:val="18"/>
                <w:szCs w:val="18"/>
                <w:lang w:eastAsia="en-GB"/>
              </w:rPr>
            </w:pPr>
          </w:p>
        </w:tc>
      </w:tr>
      <w:tr w:rsidR="0007058D" w:rsidRPr="008B26C6" w14:paraId="523009F4"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265B2" w14:textId="0007AAA0"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8344CB6" w14:textId="4129755F"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6F9CEF" w14:textId="642FED78"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9E46D38" w14:textId="1DB609C9"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Oscar Piastri</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B3EC281"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1B89B70" w14:textId="77777777" w:rsidR="0007058D" w:rsidRDefault="0007058D" w:rsidP="0007058D">
            <w:pPr>
              <w:jc w:val="left"/>
              <w:rPr>
                <w:rFonts w:eastAsia="Times New Roman"/>
                <w:color w:val="000000"/>
                <w:sz w:val="18"/>
                <w:szCs w:val="18"/>
                <w:lang w:eastAsia="en-GB"/>
              </w:rPr>
            </w:pPr>
          </w:p>
        </w:tc>
      </w:tr>
      <w:tr w:rsidR="0007058D" w:rsidRPr="008B26C6" w14:paraId="76EDBD83"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F6F59" w14:textId="6E888EA8"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ADF81C0" w14:textId="07D5C602"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B81631D" w14:textId="6BA21ACA"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DC42A80" w14:textId="44EAAF1E"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Liam Lawson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9F379C"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251D9C" w14:textId="77777777" w:rsidR="0007058D" w:rsidRDefault="0007058D" w:rsidP="0007058D">
            <w:pPr>
              <w:jc w:val="left"/>
              <w:rPr>
                <w:rFonts w:eastAsia="Times New Roman"/>
                <w:color w:val="000000"/>
                <w:sz w:val="18"/>
                <w:szCs w:val="18"/>
                <w:lang w:eastAsia="en-GB"/>
              </w:rPr>
            </w:pPr>
          </w:p>
        </w:tc>
      </w:tr>
      <w:tr w:rsidR="0007058D" w:rsidRPr="008B26C6" w14:paraId="7E66AA11"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CB3A3" w14:textId="4397599E" w:rsidR="0007058D" w:rsidRPr="008B26C6" w:rsidRDefault="0007058D" w:rsidP="0007058D">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184236B" w14:textId="2055DD97" w:rsidR="0007058D" w:rsidRPr="008B26C6" w:rsidRDefault="0007058D" w:rsidP="0007058D">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54FAA59" w14:textId="7A4CF5ED" w:rsidR="0007058D" w:rsidRPr="008B26C6" w:rsidRDefault="0007058D" w:rsidP="0007058D">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C46D013" w14:textId="758371BE" w:rsidR="0007058D" w:rsidRPr="008B26C6" w:rsidRDefault="0007058D" w:rsidP="0007058D">
            <w:pPr>
              <w:jc w:val="left"/>
              <w:rPr>
                <w:rFonts w:eastAsia="Times New Roman"/>
                <w:color w:val="000000"/>
                <w:sz w:val="18"/>
                <w:szCs w:val="18"/>
                <w:lang w:eastAsia="en-GB"/>
              </w:rPr>
            </w:pPr>
            <w:r>
              <w:rPr>
                <w:rFonts w:eastAsia="Times New Roman"/>
                <w:color w:val="000000"/>
                <w:sz w:val="18"/>
                <w:szCs w:val="18"/>
                <w:lang w:eastAsia="en-GB"/>
              </w:rPr>
              <w:t>Juri Vips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3A96E80" w14:textId="77777777" w:rsidR="0007058D" w:rsidRDefault="0007058D" w:rsidP="0007058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600F93E" w14:textId="77777777" w:rsidR="0007058D" w:rsidRDefault="0007058D" w:rsidP="0007058D">
            <w:pPr>
              <w:jc w:val="left"/>
              <w:rPr>
                <w:rFonts w:eastAsia="Times New Roman"/>
                <w:color w:val="000000"/>
                <w:sz w:val="18"/>
                <w:szCs w:val="18"/>
                <w:lang w:eastAsia="en-GB"/>
              </w:rPr>
            </w:pPr>
          </w:p>
        </w:tc>
      </w:tr>
    </w:tbl>
    <w:p w14:paraId="2647FB26" w14:textId="77777777" w:rsidR="00A6041A" w:rsidRDefault="00A6041A" w:rsidP="00946577">
      <w:pPr>
        <w:pStyle w:val="Heading2"/>
      </w:pPr>
    </w:p>
    <w:p w14:paraId="285FE8BD" w14:textId="77777777" w:rsidR="00A6041A" w:rsidRDefault="00A6041A">
      <w:pPr>
        <w:spacing w:after="200" w:line="276" w:lineRule="auto"/>
        <w:jc w:val="left"/>
        <w:rPr>
          <w:b/>
          <w:sz w:val="28"/>
          <w:szCs w:val="24"/>
        </w:rPr>
      </w:pPr>
      <w:r>
        <w:br w:type="page"/>
      </w:r>
    </w:p>
    <w:p w14:paraId="4263B0C1" w14:textId="327AB433"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AF546C">
        <w:trPr>
          <w:trHeight w:val="302"/>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46C3C3D"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center"/>
            <w:hideMark/>
          </w:tcPr>
          <w:p w14:paraId="274FD4A4"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CAAE358"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center"/>
            <w:hideMark/>
          </w:tcPr>
          <w:p w14:paraId="42E0AA65"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F50D376"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center"/>
            <w:hideMark/>
          </w:tcPr>
          <w:p w14:paraId="6ACD2BF5"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471F474"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center"/>
            <w:hideMark/>
          </w:tcPr>
          <w:p w14:paraId="62BBE7FF"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A66FA40"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center"/>
            <w:hideMark/>
          </w:tcPr>
          <w:p w14:paraId="4B9B3933"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81E9B5D"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center"/>
            <w:hideMark/>
          </w:tcPr>
          <w:p w14:paraId="493B2849"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D4575A5"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center"/>
            <w:hideMark/>
          </w:tcPr>
          <w:p w14:paraId="6CBF3140"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3F3944D"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center"/>
            <w:hideMark/>
          </w:tcPr>
          <w:p w14:paraId="128D3A66"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573F412"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center"/>
            <w:hideMark/>
          </w:tcPr>
          <w:p w14:paraId="3C6734F3"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5B7615E"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center"/>
            <w:hideMark/>
          </w:tcPr>
          <w:p w14:paraId="571F11DD"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3B6EC19"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center"/>
            <w:hideMark/>
          </w:tcPr>
          <w:p w14:paraId="2B8C5B24"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A9DCB18"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center"/>
            <w:hideMark/>
          </w:tcPr>
          <w:p w14:paraId="72854509"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A3394DF"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center"/>
            <w:hideMark/>
          </w:tcPr>
          <w:p w14:paraId="07E31FEF"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DFCD85D"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center"/>
            <w:hideMark/>
          </w:tcPr>
          <w:p w14:paraId="5805364F"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E3FBE02"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center"/>
            <w:hideMark/>
          </w:tcPr>
          <w:p w14:paraId="4E69351B"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CD9BF42"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center"/>
            <w:hideMark/>
          </w:tcPr>
          <w:p w14:paraId="088B198D"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A8C7E95"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center"/>
            <w:hideMark/>
          </w:tcPr>
          <w:p w14:paraId="4AE0C403"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2917891"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center"/>
            <w:hideMark/>
          </w:tcPr>
          <w:p w14:paraId="01CB3DAD"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DB0AD7B"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center"/>
            <w:hideMark/>
          </w:tcPr>
          <w:p w14:paraId="6DFC0FB0"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10E5B1B"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center"/>
            <w:hideMark/>
          </w:tcPr>
          <w:p w14:paraId="4ECA0309"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6B07C16"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center"/>
            <w:hideMark/>
          </w:tcPr>
          <w:p w14:paraId="7B9543A9"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0246017"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center"/>
            <w:hideMark/>
          </w:tcPr>
          <w:p w14:paraId="6E872D04"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9EBB702"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center"/>
            <w:hideMark/>
          </w:tcPr>
          <w:p w14:paraId="02D87AAF"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0A1C778" w14:textId="77777777" w:rsidR="008971CF" w:rsidRPr="008971CF" w:rsidRDefault="008971CF" w:rsidP="00AF546C">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center"/>
            <w:hideMark/>
          </w:tcPr>
          <w:p w14:paraId="696E2932" w14:textId="77777777" w:rsidR="008971CF" w:rsidRPr="008971CF" w:rsidRDefault="008971CF" w:rsidP="00AF546C">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tcPr>
          <w:p w14:paraId="2F3D5C3C" w14:textId="77777777" w:rsidR="000D7C1C" w:rsidRPr="008971CF" w:rsidRDefault="000D7C1C" w:rsidP="00AF546C">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center"/>
          </w:tcPr>
          <w:p w14:paraId="60083D7D" w14:textId="77777777" w:rsidR="000D7C1C" w:rsidRPr="008971CF" w:rsidRDefault="000D7C1C" w:rsidP="00AF546C">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tcPr>
          <w:p w14:paraId="295013D2" w14:textId="77777777" w:rsidR="000D7C1C" w:rsidRPr="008971CF" w:rsidRDefault="000D7C1C" w:rsidP="00AF546C">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center"/>
          </w:tcPr>
          <w:p w14:paraId="00153529" w14:textId="77777777" w:rsidR="000D7C1C" w:rsidRPr="008971CF" w:rsidRDefault="000D7C1C" w:rsidP="00AF546C">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6D896" w14:textId="77777777" w:rsidR="008971CF" w:rsidRPr="008971CF" w:rsidRDefault="000D7C1C" w:rsidP="00AF546C">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center"/>
            <w:hideMark/>
          </w:tcPr>
          <w:p w14:paraId="5E9F9422" w14:textId="77777777" w:rsidR="008971CF" w:rsidRPr="008971CF" w:rsidRDefault="000D7C1C" w:rsidP="00AF546C">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F1AB0" w14:textId="7FA2707E" w:rsidR="0010138D" w:rsidRDefault="0010138D" w:rsidP="00AF546C">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478FA69B" w14:textId="7267EC2C" w:rsidR="0010138D" w:rsidRDefault="0010138D" w:rsidP="00AF546C">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88E81" w14:textId="3698E40A" w:rsidR="0010138D" w:rsidRDefault="0010138D" w:rsidP="00AF546C">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1A5FAA55" w14:textId="7B0DD77E" w:rsidR="0010138D" w:rsidRPr="0010138D" w:rsidRDefault="0010138D" w:rsidP="00AF546C">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7E36F" w14:textId="24E479F3" w:rsidR="0010138D" w:rsidRDefault="0010138D" w:rsidP="00AF546C">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76CD0A50" w14:textId="203D7C03" w:rsidR="0010138D" w:rsidRDefault="0010138D" w:rsidP="00AF546C">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9E4A" w14:textId="10EBA1BC" w:rsidR="00526714" w:rsidRDefault="00526714" w:rsidP="00AF546C">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56BC499C" w14:textId="49795027" w:rsidR="00526714" w:rsidRDefault="00526714" w:rsidP="00AF546C">
            <w:pPr>
              <w:jc w:val="left"/>
              <w:rPr>
                <w:rFonts w:eastAsia="Times New Roman"/>
                <w:color w:val="000000"/>
                <w:sz w:val="18"/>
                <w:lang w:eastAsia="en-GB"/>
              </w:rPr>
            </w:pPr>
            <w:r>
              <w:rPr>
                <w:rFonts w:eastAsia="Times New Roman"/>
                <w:color w:val="000000"/>
                <w:sz w:val="18"/>
                <w:lang w:eastAsia="en-GB"/>
              </w:rPr>
              <w:t>Miami</w:t>
            </w:r>
          </w:p>
        </w:tc>
      </w:tr>
      <w:tr w:rsidR="004938DA" w:rsidRPr="008971CF" w14:paraId="6606EB85"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055F7" w14:textId="7C20429F" w:rsidR="004938DA" w:rsidRDefault="004938DA" w:rsidP="00AF546C">
            <w:pPr>
              <w:jc w:val="center"/>
              <w:rPr>
                <w:rFonts w:eastAsia="Times New Roman"/>
                <w:color w:val="000000"/>
                <w:sz w:val="18"/>
                <w:lang w:eastAsia="en-GB"/>
              </w:rPr>
            </w:pPr>
            <w:r>
              <w:rPr>
                <w:rFonts w:eastAsia="Times New Roman"/>
                <w:color w:val="000000"/>
                <w:sz w:val="18"/>
                <w:lang w:eastAsia="en-GB"/>
              </w:rPr>
              <w:t>31</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41FEC636" w14:textId="2BEC539B" w:rsidR="004938DA" w:rsidRDefault="004938DA" w:rsidP="00AF546C">
            <w:pPr>
              <w:jc w:val="left"/>
              <w:rPr>
                <w:rFonts w:eastAsia="Times New Roman"/>
                <w:color w:val="000000"/>
                <w:sz w:val="18"/>
                <w:lang w:eastAsia="en-GB"/>
              </w:rPr>
            </w:pPr>
            <w:r>
              <w:rPr>
                <w:rFonts w:eastAsia="Times New Roman"/>
                <w:color w:val="000000"/>
                <w:sz w:val="18"/>
                <w:lang w:eastAsia="en-GB"/>
              </w:rPr>
              <w:t>Las Vegas</w:t>
            </w:r>
          </w:p>
        </w:tc>
      </w:tr>
      <w:tr w:rsidR="004938DA" w:rsidRPr="008971CF" w14:paraId="71CC54B4"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136C7" w14:textId="43622C62" w:rsidR="004938DA" w:rsidRDefault="004938DA" w:rsidP="00AF546C">
            <w:pPr>
              <w:jc w:val="center"/>
              <w:rPr>
                <w:rFonts w:eastAsia="Times New Roman"/>
                <w:color w:val="000000"/>
                <w:sz w:val="18"/>
                <w:lang w:eastAsia="en-GB"/>
              </w:rPr>
            </w:pPr>
            <w:r>
              <w:rPr>
                <w:rFonts w:eastAsia="Times New Roman"/>
                <w:color w:val="000000"/>
                <w:sz w:val="18"/>
                <w:lang w:eastAsia="en-GB"/>
              </w:rPr>
              <w:t>32</w:t>
            </w:r>
          </w:p>
        </w:tc>
        <w:tc>
          <w:tcPr>
            <w:tcW w:w="2280" w:type="dxa"/>
            <w:tcBorders>
              <w:top w:val="single" w:sz="4" w:space="0" w:color="auto"/>
              <w:left w:val="nil"/>
              <w:bottom w:val="single" w:sz="4" w:space="0" w:color="auto"/>
              <w:right w:val="single" w:sz="4" w:space="0" w:color="auto"/>
            </w:tcBorders>
            <w:shd w:val="clear" w:color="auto" w:fill="auto"/>
            <w:noWrap/>
            <w:vAlign w:val="center"/>
          </w:tcPr>
          <w:p w14:paraId="348F2006" w14:textId="0548B94A" w:rsidR="004938DA" w:rsidRDefault="004938DA" w:rsidP="00AF546C">
            <w:pPr>
              <w:jc w:val="left"/>
              <w:rPr>
                <w:rFonts w:eastAsia="Times New Roman"/>
                <w:color w:val="000000"/>
                <w:sz w:val="18"/>
                <w:lang w:eastAsia="en-GB"/>
              </w:rPr>
            </w:pPr>
            <w:r>
              <w:rPr>
                <w:rFonts w:eastAsia="Times New Roman"/>
                <w:color w:val="000000"/>
                <w:sz w:val="18"/>
                <w:lang w:eastAsia="en-GB"/>
              </w:rPr>
              <w:t>Losail</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AF546C">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4DBFB67"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center"/>
            <w:hideMark/>
          </w:tcPr>
          <w:p w14:paraId="26486B12"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center"/>
            <w:hideMark/>
          </w:tcPr>
          <w:p w14:paraId="43406469"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center"/>
            <w:hideMark/>
          </w:tcPr>
          <w:p w14:paraId="1858E5F1"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center"/>
          </w:tcPr>
          <w:p w14:paraId="257A0134" w14:textId="04E5C1BF"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center"/>
          </w:tcPr>
          <w:p w14:paraId="548CF9A3" w14:textId="5D3DAF85"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EA24B82"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center"/>
            <w:hideMark/>
          </w:tcPr>
          <w:p w14:paraId="7337865A"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center"/>
            <w:hideMark/>
          </w:tcPr>
          <w:p w14:paraId="342A1984"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center"/>
            <w:hideMark/>
          </w:tcPr>
          <w:p w14:paraId="4E21A94E"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center"/>
          </w:tcPr>
          <w:p w14:paraId="7C68F2B1" w14:textId="0F72832A"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center"/>
          </w:tcPr>
          <w:p w14:paraId="61337CF1" w14:textId="2660A748"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831A8E2"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center"/>
            <w:hideMark/>
          </w:tcPr>
          <w:p w14:paraId="4428A1AB"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center"/>
            <w:hideMark/>
          </w:tcPr>
          <w:p w14:paraId="65CF0678"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center"/>
            <w:hideMark/>
          </w:tcPr>
          <w:p w14:paraId="52381245"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center"/>
          </w:tcPr>
          <w:p w14:paraId="4C21B164" w14:textId="29E1F04D"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center"/>
          </w:tcPr>
          <w:p w14:paraId="439F1861" w14:textId="061338E6"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7375861"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center"/>
            <w:hideMark/>
          </w:tcPr>
          <w:p w14:paraId="2146663E"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center"/>
            <w:hideMark/>
          </w:tcPr>
          <w:p w14:paraId="24CD2CAB"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center"/>
            <w:hideMark/>
          </w:tcPr>
          <w:p w14:paraId="6E377549"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center"/>
          </w:tcPr>
          <w:p w14:paraId="609B5134" w14:textId="4EC30D1A"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center"/>
          </w:tcPr>
          <w:p w14:paraId="41871015" w14:textId="36FF12BA"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8706E1A"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center"/>
            <w:hideMark/>
          </w:tcPr>
          <w:p w14:paraId="3C3CC7DE"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center"/>
            <w:hideMark/>
          </w:tcPr>
          <w:p w14:paraId="02CC631F"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center"/>
            <w:hideMark/>
          </w:tcPr>
          <w:p w14:paraId="76035D12"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center"/>
          </w:tcPr>
          <w:p w14:paraId="7A168050" w14:textId="76E39E96"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center"/>
          </w:tcPr>
          <w:p w14:paraId="4C4568E2" w14:textId="722BF675"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4CD78E0"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center"/>
            <w:hideMark/>
          </w:tcPr>
          <w:p w14:paraId="79A300AA"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center"/>
            <w:hideMark/>
          </w:tcPr>
          <w:p w14:paraId="7D5D6B0C" w14:textId="77777777"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center"/>
            <w:hideMark/>
          </w:tcPr>
          <w:p w14:paraId="03E09DC7" w14:textId="77777777"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center"/>
          </w:tcPr>
          <w:p w14:paraId="5B119CDB" w14:textId="7F72F634" w:rsidR="00111FCC" w:rsidRPr="008971CF" w:rsidRDefault="00111FC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center"/>
          </w:tcPr>
          <w:p w14:paraId="4DBB54ED" w14:textId="20F33B1B" w:rsidR="00111FCC" w:rsidRPr="008971CF" w:rsidRDefault="00111FCC" w:rsidP="00AF546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AF546C" w:rsidRPr="008971CF" w14:paraId="7B172C3E"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978D392"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center"/>
            <w:hideMark/>
          </w:tcPr>
          <w:p w14:paraId="1B5949E7"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center"/>
            <w:hideMark/>
          </w:tcPr>
          <w:p w14:paraId="4B74EFCB"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center"/>
            <w:hideMark/>
          </w:tcPr>
          <w:p w14:paraId="60202685"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center"/>
          </w:tcPr>
          <w:p w14:paraId="4C72AC1C" w14:textId="10432233"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center"/>
          </w:tcPr>
          <w:p w14:paraId="6641884F" w14:textId="2AD4B094"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AF546C" w:rsidRPr="008971CF" w14:paraId="57EE7026"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30935CB"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center"/>
            <w:hideMark/>
          </w:tcPr>
          <w:p w14:paraId="53617C8B"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center"/>
            <w:hideMark/>
          </w:tcPr>
          <w:p w14:paraId="5DF3CB7E"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center"/>
            <w:hideMark/>
          </w:tcPr>
          <w:p w14:paraId="6CD2894C"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center"/>
          </w:tcPr>
          <w:p w14:paraId="63EA115B" w14:textId="1DE4A8DE"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center"/>
          </w:tcPr>
          <w:p w14:paraId="25A8CDDD" w14:textId="6EE81480"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AF546C" w:rsidRPr="008971CF" w14:paraId="059C8D09"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1514BFA"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center"/>
            <w:hideMark/>
          </w:tcPr>
          <w:p w14:paraId="56DC9E6B"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center"/>
            <w:hideMark/>
          </w:tcPr>
          <w:p w14:paraId="68B65E96"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center"/>
            <w:hideMark/>
          </w:tcPr>
          <w:p w14:paraId="37579A07"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center"/>
          </w:tcPr>
          <w:p w14:paraId="36BCC9D9" w14:textId="11D68A1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center"/>
          </w:tcPr>
          <w:p w14:paraId="0398525E" w14:textId="3426C229"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AF546C" w:rsidRPr="008971CF" w14:paraId="43F3384C"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1DB3E2D"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center"/>
            <w:hideMark/>
          </w:tcPr>
          <w:p w14:paraId="32ED2F1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center"/>
            <w:hideMark/>
          </w:tcPr>
          <w:p w14:paraId="50358BE2"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center"/>
            <w:hideMark/>
          </w:tcPr>
          <w:p w14:paraId="31442BDA"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center"/>
          </w:tcPr>
          <w:p w14:paraId="1F53205D" w14:textId="0DA2B60C"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center"/>
          </w:tcPr>
          <w:p w14:paraId="530D6547" w14:textId="3347C4FD"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AF546C" w:rsidRPr="008971CF" w14:paraId="0E2D21C7"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4C39DD7"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center"/>
            <w:hideMark/>
          </w:tcPr>
          <w:p w14:paraId="3F8B1FF7"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center"/>
            <w:hideMark/>
          </w:tcPr>
          <w:p w14:paraId="57561EEC"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center"/>
            <w:hideMark/>
          </w:tcPr>
          <w:p w14:paraId="1DED158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center"/>
          </w:tcPr>
          <w:p w14:paraId="2B60CFEA" w14:textId="7D23FA40"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center"/>
          </w:tcPr>
          <w:p w14:paraId="3C1509FE" w14:textId="23FB93FA"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AF546C" w:rsidRPr="008971CF" w14:paraId="7E6C78B5"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4759439"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center"/>
            <w:hideMark/>
          </w:tcPr>
          <w:p w14:paraId="5DC4531B"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center"/>
            <w:hideMark/>
          </w:tcPr>
          <w:p w14:paraId="4FB50B26"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center"/>
            <w:hideMark/>
          </w:tcPr>
          <w:p w14:paraId="6F79908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center"/>
          </w:tcPr>
          <w:p w14:paraId="25ABC366" w14:textId="181C3C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center"/>
          </w:tcPr>
          <w:p w14:paraId="4973E6DD" w14:textId="08C98B36"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AF546C" w:rsidRPr="008971CF" w14:paraId="32AB67B4"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25FC273"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center"/>
            <w:hideMark/>
          </w:tcPr>
          <w:p w14:paraId="4EB371A5"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center"/>
            <w:hideMark/>
          </w:tcPr>
          <w:p w14:paraId="551BA5CD"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center"/>
            <w:hideMark/>
          </w:tcPr>
          <w:p w14:paraId="20B481AA"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center"/>
          </w:tcPr>
          <w:p w14:paraId="47DF2894" w14:textId="71800B2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center"/>
          </w:tcPr>
          <w:p w14:paraId="57249D17" w14:textId="141BF255"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AF546C" w:rsidRPr="008971CF" w14:paraId="44F5444C"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4B630E4"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center"/>
            <w:hideMark/>
          </w:tcPr>
          <w:p w14:paraId="0C7E8621"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center"/>
            <w:hideMark/>
          </w:tcPr>
          <w:p w14:paraId="6CEC57A8"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center"/>
            <w:hideMark/>
          </w:tcPr>
          <w:p w14:paraId="41EBC6A9"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center"/>
          </w:tcPr>
          <w:p w14:paraId="0D311A56" w14:textId="35E62BF6"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center"/>
          </w:tcPr>
          <w:p w14:paraId="2FCC2006" w14:textId="3057F15A"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AF546C" w:rsidRPr="008971CF" w14:paraId="0269B591"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049E158"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center"/>
            <w:hideMark/>
          </w:tcPr>
          <w:p w14:paraId="7D569640"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center"/>
            <w:hideMark/>
          </w:tcPr>
          <w:p w14:paraId="7DCF18AC"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center"/>
            <w:hideMark/>
          </w:tcPr>
          <w:p w14:paraId="0CF26F68"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center"/>
          </w:tcPr>
          <w:p w14:paraId="4BA89211" w14:textId="0B5088E3"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center"/>
          </w:tcPr>
          <w:p w14:paraId="1CF8733D" w14:textId="3AA27EF4"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AF546C" w:rsidRPr="008971CF" w14:paraId="3CB05666"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C673D51"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center"/>
            <w:hideMark/>
          </w:tcPr>
          <w:p w14:paraId="0FA80467"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center"/>
            <w:hideMark/>
          </w:tcPr>
          <w:p w14:paraId="3BBDA1D5"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center"/>
            <w:hideMark/>
          </w:tcPr>
          <w:p w14:paraId="74F64DFB"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center"/>
          </w:tcPr>
          <w:p w14:paraId="281A7BB7" w14:textId="544FD185"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center"/>
          </w:tcPr>
          <w:p w14:paraId="1B08D3C1" w14:textId="6261742D"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AF546C" w:rsidRPr="008971CF" w14:paraId="129A1792"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3EF653D"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center"/>
            <w:hideMark/>
          </w:tcPr>
          <w:p w14:paraId="220BBB5D"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center"/>
            <w:hideMark/>
          </w:tcPr>
          <w:p w14:paraId="371FAF55"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center"/>
            <w:hideMark/>
          </w:tcPr>
          <w:p w14:paraId="559633D5"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center"/>
          </w:tcPr>
          <w:p w14:paraId="7E4F580E" w14:textId="198DD0B8"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center"/>
          </w:tcPr>
          <w:p w14:paraId="44F1FD95" w14:textId="6A4E082F"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AF546C" w:rsidRPr="008971CF" w14:paraId="7A27FF22"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C86F8BB"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center"/>
            <w:hideMark/>
          </w:tcPr>
          <w:p w14:paraId="2100FCB8"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center"/>
            <w:hideMark/>
          </w:tcPr>
          <w:p w14:paraId="3DEBF011"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center"/>
            <w:hideMark/>
          </w:tcPr>
          <w:p w14:paraId="1F65921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center"/>
          </w:tcPr>
          <w:p w14:paraId="16A36FDA" w14:textId="7689B853"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center"/>
          </w:tcPr>
          <w:p w14:paraId="1706C7B4" w14:textId="3E5C7A8D"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AF546C" w:rsidRPr="008971CF" w14:paraId="71ACA46E"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B73A4C6"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center"/>
            <w:hideMark/>
          </w:tcPr>
          <w:p w14:paraId="4E852FA6"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center"/>
            <w:hideMark/>
          </w:tcPr>
          <w:p w14:paraId="6681C68C"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center"/>
            <w:hideMark/>
          </w:tcPr>
          <w:p w14:paraId="1BAAE17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center"/>
          </w:tcPr>
          <w:p w14:paraId="0599898D" w14:textId="43A218A2"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center"/>
          </w:tcPr>
          <w:p w14:paraId="6E3E937A" w14:textId="26FC6003"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AF546C" w:rsidRPr="008971CF" w14:paraId="7CF661BA"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72D0C92"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center"/>
            <w:hideMark/>
          </w:tcPr>
          <w:p w14:paraId="6647F336"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center"/>
            <w:hideMark/>
          </w:tcPr>
          <w:p w14:paraId="714A44F7"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center"/>
            <w:hideMark/>
          </w:tcPr>
          <w:p w14:paraId="4944BC94"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center"/>
          </w:tcPr>
          <w:p w14:paraId="6D03558D" w14:textId="735AE5E9"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center"/>
          </w:tcPr>
          <w:p w14:paraId="33F5EF9E" w14:textId="20D7248C"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AF546C" w:rsidRPr="008971CF" w14:paraId="6D0319F0"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3101AE7"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center"/>
            <w:hideMark/>
          </w:tcPr>
          <w:p w14:paraId="6BE4CCFB"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center"/>
            <w:hideMark/>
          </w:tcPr>
          <w:p w14:paraId="4398BACF"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center"/>
            <w:hideMark/>
          </w:tcPr>
          <w:p w14:paraId="55437A54"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center"/>
          </w:tcPr>
          <w:p w14:paraId="18B8CE45" w14:textId="727245DA"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center"/>
          </w:tcPr>
          <w:p w14:paraId="04CDFA2C" w14:textId="71ADD59D"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AF546C" w:rsidRPr="008971CF" w14:paraId="62CE859B"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B06EF9E"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center"/>
            <w:hideMark/>
          </w:tcPr>
          <w:p w14:paraId="44235BBC"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center"/>
            <w:hideMark/>
          </w:tcPr>
          <w:p w14:paraId="1B83253F"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center"/>
            <w:hideMark/>
          </w:tcPr>
          <w:p w14:paraId="1138B596"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center"/>
          </w:tcPr>
          <w:p w14:paraId="479AEAD9" w14:textId="66759A14"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center"/>
          </w:tcPr>
          <w:p w14:paraId="1D3058E2" w14:textId="7A1582AB"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AF546C" w:rsidRPr="008971CF" w14:paraId="251755A0"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7E86B4B"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center"/>
            <w:hideMark/>
          </w:tcPr>
          <w:p w14:paraId="1A68E9E0"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center"/>
            <w:hideMark/>
          </w:tcPr>
          <w:p w14:paraId="45E0F0BE"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center"/>
            <w:hideMark/>
          </w:tcPr>
          <w:p w14:paraId="618095F8"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center"/>
          </w:tcPr>
          <w:p w14:paraId="1D0628FB" w14:textId="6D9355C3"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center"/>
          </w:tcPr>
          <w:p w14:paraId="105EEF84" w14:textId="74FCA454"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AF546C" w:rsidRPr="008971CF" w14:paraId="10EE670D"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B3C9739"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center"/>
            <w:hideMark/>
          </w:tcPr>
          <w:p w14:paraId="2E820CBF"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center"/>
            <w:hideMark/>
          </w:tcPr>
          <w:p w14:paraId="4E2FC737"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center"/>
            <w:hideMark/>
          </w:tcPr>
          <w:p w14:paraId="19FA5BEE"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center"/>
          </w:tcPr>
          <w:p w14:paraId="34A56FDC" w14:textId="778DF02D"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center"/>
          </w:tcPr>
          <w:p w14:paraId="49C11FD1" w14:textId="172F140A" w:rsidR="00AF546C" w:rsidRPr="008971CF" w:rsidRDefault="00AF546C" w:rsidP="00AF546C">
            <w:pPr>
              <w:jc w:val="left"/>
              <w:rPr>
                <w:rFonts w:eastAsia="Times New Roman"/>
                <w:color w:val="000000"/>
                <w:sz w:val="18"/>
                <w:szCs w:val="18"/>
                <w:lang w:eastAsia="en-GB"/>
              </w:rPr>
            </w:pPr>
            <w:r>
              <w:rPr>
                <w:rFonts w:eastAsia="Times New Roman"/>
                <w:color w:val="000000"/>
                <w:sz w:val="18"/>
                <w:szCs w:val="18"/>
                <w:lang w:eastAsia="en-GB"/>
              </w:rPr>
              <w:t>Barbadian</w:t>
            </w:r>
          </w:p>
        </w:tc>
      </w:tr>
      <w:tr w:rsidR="00AF546C" w:rsidRPr="008971CF" w14:paraId="645F2C67"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4F41433"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center"/>
            <w:hideMark/>
          </w:tcPr>
          <w:p w14:paraId="42B79E07"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center"/>
            <w:hideMark/>
          </w:tcPr>
          <w:p w14:paraId="1936408C"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center"/>
            <w:hideMark/>
          </w:tcPr>
          <w:p w14:paraId="5156F1B5"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center"/>
          </w:tcPr>
          <w:p w14:paraId="0F838519" w14:textId="6F4C3EE6"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center"/>
          </w:tcPr>
          <w:p w14:paraId="4395C97A" w14:textId="7292D13A"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AF546C" w:rsidRPr="008971CF" w14:paraId="1E9D5377"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2375884"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center"/>
            <w:hideMark/>
          </w:tcPr>
          <w:p w14:paraId="104B856A"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center"/>
          </w:tcPr>
          <w:p w14:paraId="3C49F598" w14:textId="393D7F4E"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center"/>
          </w:tcPr>
          <w:p w14:paraId="7C5FA9FF" w14:textId="3F724D74"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center"/>
          </w:tcPr>
          <w:p w14:paraId="7D099D69" w14:textId="729557F7"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center"/>
          </w:tcPr>
          <w:p w14:paraId="74E8B60F" w14:textId="080842A5" w:rsidR="00AF546C" w:rsidRPr="008971CF" w:rsidRDefault="00AF546C" w:rsidP="00AF546C">
            <w:pPr>
              <w:jc w:val="left"/>
              <w:rPr>
                <w:rFonts w:eastAsia="Times New Roman"/>
                <w:color w:val="000000"/>
                <w:sz w:val="18"/>
                <w:szCs w:val="18"/>
                <w:lang w:eastAsia="en-GB"/>
              </w:rPr>
            </w:pPr>
            <w:r>
              <w:rPr>
                <w:rFonts w:eastAsia="Times New Roman"/>
                <w:color w:val="000000"/>
                <w:sz w:val="18"/>
                <w:szCs w:val="18"/>
                <w:lang w:eastAsia="en-GB"/>
              </w:rPr>
              <w:t>Vietnamese</w:t>
            </w:r>
          </w:p>
        </w:tc>
      </w:tr>
      <w:tr w:rsidR="00AF546C" w:rsidRPr="008971CF" w14:paraId="1A0047B8"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497B302"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center"/>
            <w:hideMark/>
          </w:tcPr>
          <w:p w14:paraId="1ABAFEBD"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center"/>
          </w:tcPr>
          <w:p w14:paraId="12CB562E" w14:textId="2DE7A72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center"/>
          </w:tcPr>
          <w:p w14:paraId="1DB5DB0F" w14:textId="1856750F"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center"/>
          </w:tcPr>
          <w:p w14:paraId="64A198B4" w14:textId="0024F913" w:rsidR="00AF546C" w:rsidRPr="008971CF" w:rsidRDefault="00705B54" w:rsidP="00AF546C">
            <w:pPr>
              <w:jc w:val="center"/>
              <w:rPr>
                <w:rFonts w:eastAsia="Times New Roman"/>
                <w:color w:val="000000"/>
                <w:sz w:val="18"/>
                <w:szCs w:val="18"/>
                <w:lang w:eastAsia="en-GB"/>
              </w:rPr>
            </w:pPr>
            <w:r>
              <w:rPr>
                <w:rFonts w:eastAsia="Times New Roman"/>
                <w:color w:val="000000"/>
                <w:sz w:val="18"/>
                <w:szCs w:val="18"/>
                <w:lang w:eastAsia="en-GB"/>
              </w:rPr>
              <w:t>88</w:t>
            </w:r>
          </w:p>
        </w:tc>
        <w:tc>
          <w:tcPr>
            <w:tcW w:w="2280" w:type="dxa"/>
            <w:tcBorders>
              <w:top w:val="nil"/>
              <w:left w:val="nil"/>
              <w:bottom w:val="single" w:sz="4" w:space="0" w:color="auto"/>
              <w:right w:val="single" w:sz="4" w:space="0" w:color="auto"/>
            </w:tcBorders>
            <w:shd w:val="clear" w:color="auto" w:fill="auto"/>
            <w:vAlign w:val="center"/>
          </w:tcPr>
          <w:p w14:paraId="266C0B75" w14:textId="687ABC4E" w:rsidR="00AF546C" w:rsidRPr="008971CF" w:rsidRDefault="00705B54" w:rsidP="00AF546C">
            <w:pPr>
              <w:jc w:val="left"/>
              <w:rPr>
                <w:rFonts w:eastAsia="Times New Roman"/>
                <w:color w:val="000000"/>
                <w:sz w:val="18"/>
                <w:szCs w:val="18"/>
                <w:lang w:eastAsia="en-GB"/>
              </w:rPr>
            </w:pPr>
            <w:r>
              <w:rPr>
                <w:rFonts w:eastAsia="Times New Roman"/>
                <w:color w:val="000000"/>
                <w:sz w:val="18"/>
                <w:szCs w:val="18"/>
                <w:lang w:eastAsia="en-GB"/>
              </w:rPr>
              <w:t>Algerian</w:t>
            </w:r>
          </w:p>
        </w:tc>
      </w:tr>
      <w:tr w:rsidR="00AF546C" w:rsidRPr="008971CF" w14:paraId="17114DED"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7CC2ADF"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center"/>
            <w:hideMark/>
          </w:tcPr>
          <w:p w14:paraId="0E957C5D"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center"/>
          </w:tcPr>
          <w:p w14:paraId="17D0BCFA" w14:textId="618AC63C"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center"/>
          </w:tcPr>
          <w:p w14:paraId="3DEE7758" w14:textId="61BC090E"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center"/>
          </w:tcPr>
          <w:p w14:paraId="0065517A" w14:textId="032CF0CC" w:rsidR="00AF546C" w:rsidRPr="008971CF" w:rsidRDefault="00705B54" w:rsidP="00AF546C">
            <w:pPr>
              <w:jc w:val="center"/>
              <w:rPr>
                <w:rFonts w:eastAsia="Times New Roman"/>
                <w:color w:val="000000"/>
                <w:sz w:val="18"/>
                <w:szCs w:val="18"/>
                <w:lang w:eastAsia="en-GB"/>
              </w:rPr>
            </w:pPr>
            <w:r>
              <w:rPr>
                <w:rFonts w:eastAsia="Times New Roman"/>
                <w:color w:val="000000"/>
                <w:sz w:val="18"/>
                <w:szCs w:val="18"/>
                <w:lang w:eastAsia="en-GB"/>
              </w:rPr>
              <w:t>89</w:t>
            </w:r>
          </w:p>
        </w:tc>
        <w:tc>
          <w:tcPr>
            <w:tcW w:w="2280" w:type="dxa"/>
            <w:tcBorders>
              <w:top w:val="nil"/>
              <w:left w:val="nil"/>
              <w:bottom w:val="single" w:sz="4" w:space="0" w:color="auto"/>
              <w:right w:val="single" w:sz="4" w:space="0" w:color="auto"/>
            </w:tcBorders>
            <w:shd w:val="clear" w:color="auto" w:fill="auto"/>
            <w:noWrap/>
            <w:vAlign w:val="center"/>
          </w:tcPr>
          <w:p w14:paraId="49F35504" w14:textId="1CC86AB0" w:rsidR="00AF546C" w:rsidRPr="008971CF" w:rsidRDefault="00705B54" w:rsidP="00AF546C">
            <w:pPr>
              <w:jc w:val="left"/>
              <w:rPr>
                <w:rFonts w:eastAsia="Times New Roman"/>
                <w:color w:val="000000"/>
                <w:sz w:val="18"/>
                <w:szCs w:val="18"/>
                <w:lang w:eastAsia="en-GB"/>
              </w:rPr>
            </w:pPr>
            <w:r>
              <w:rPr>
                <w:rFonts w:eastAsia="Times New Roman"/>
                <w:color w:val="000000"/>
                <w:sz w:val="18"/>
                <w:szCs w:val="18"/>
                <w:lang w:eastAsia="en-GB"/>
              </w:rPr>
              <w:t>Bosnian</w:t>
            </w:r>
            <w:r w:rsidR="00AF546C" w:rsidRPr="008971CF">
              <w:rPr>
                <w:rFonts w:eastAsia="Times New Roman"/>
                <w:color w:val="000000"/>
                <w:sz w:val="18"/>
                <w:szCs w:val="18"/>
                <w:lang w:eastAsia="en-GB"/>
              </w:rPr>
              <w:t> </w:t>
            </w:r>
          </w:p>
        </w:tc>
      </w:tr>
      <w:tr w:rsidR="00AF546C" w:rsidRPr="008971CF" w14:paraId="14D089B8"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DE74C4D"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center"/>
            <w:hideMark/>
          </w:tcPr>
          <w:p w14:paraId="7D66D938"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center"/>
          </w:tcPr>
          <w:p w14:paraId="6DA842D6" w14:textId="29A7E204"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center"/>
          </w:tcPr>
          <w:p w14:paraId="6B18F191" w14:textId="6EEEE3F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center"/>
            <w:hideMark/>
          </w:tcPr>
          <w:p w14:paraId="36F8422F" w14:textId="103BC2D0" w:rsidR="00AF546C" w:rsidRPr="008971CF" w:rsidRDefault="00AF546C" w:rsidP="00AF546C">
            <w:pPr>
              <w:jc w:val="center"/>
              <w:rPr>
                <w:rFonts w:eastAsia="Times New Roman"/>
                <w:color w:val="000000"/>
                <w:sz w:val="18"/>
                <w:szCs w:val="18"/>
                <w:lang w:eastAsia="en-GB"/>
              </w:rPr>
            </w:pPr>
            <w:r>
              <w:rPr>
                <w:rFonts w:eastAsia="Times New Roman"/>
                <w:color w:val="000000"/>
                <w:sz w:val="18"/>
                <w:szCs w:val="18"/>
                <w:lang w:eastAsia="en-GB"/>
              </w:rPr>
              <w:t>90</w:t>
            </w:r>
          </w:p>
        </w:tc>
        <w:tc>
          <w:tcPr>
            <w:tcW w:w="2280" w:type="dxa"/>
            <w:tcBorders>
              <w:top w:val="nil"/>
              <w:left w:val="nil"/>
              <w:bottom w:val="single" w:sz="4" w:space="0" w:color="auto"/>
              <w:right w:val="single" w:sz="4" w:space="0" w:color="auto"/>
            </w:tcBorders>
            <w:shd w:val="clear" w:color="auto" w:fill="auto"/>
            <w:noWrap/>
            <w:vAlign w:val="center"/>
            <w:hideMark/>
          </w:tcPr>
          <w:p w14:paraId="6D0FDE50" w14:textId="10B6659A" w:rsidR="00AF546C" w:rsidRPr="008971CF" w:rsidRDefault="00856831" w:rsidP="00AF546C">
            <w:pPr>
              <w:jc w:val="left"/>
              <w:rPr>
                <w:rFonts w:eastAsia="Times New Roman"/>
                <w:color w:val="000000"/>
                <w:sz w:val="18"/>
                <w:szCs w:val="18"/>
                <w:lang w:eastAsia="en-GB"/>
              </w:rPr>
            </w:pPr>
            <w:r>
              <w:rPr>
                <w:rFonts w:eastAsia="Times New Roman"/>
                <w:color w:val="000000"/>
                <w:sz w:val="18"/>
                <w:szCs w:val="18"/>
                <w:lang w:eastAsia="en-GB"/>
              </w:rPr>
              <w:t>Filipino</w:t>
            </w:r>
          </w:p>
        </w:tc>
      </w:tr>
      <w:tr w:rsidR="00AF546C" w:rsidRPr="008971CF" w14:paraId="634A719B" w14:textId="77777777" w:rsidTr="00AF546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F4005A1" w14:textId="77777777"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center"/>
            <w:hideMark/>
          </w:tcPr>
          <w:p w14:paraId="7624A449" w14:textId="77777777"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center"/>
          </w:tcPr>
          <w:p w14:paraId="76BF8A90" w14:textId="2112ED60" w:rsidR="00AF546C" w:rsidRPr="008971CF" w:rsidRDefault="00AF546C" w:rsidP="00AF546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center"/>
          </w:tcPr>
          <w:p w14:paraId="2D33B4DE" w14:textId="3E0091F5" w:rsidR="00AF546C" w:rsidRPr="008971CF" w:rsidRDefault="00AF546C" w:rsidP="00AF546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center"/>
          </w:tcPr>
          <w:p w14:paraId="33AE7A8C" w14:textId="278EEEAE" w:rsidR="00AF546C" w:rsidRPr="008971CF" w:rsidRDefault="00AF546C" w:rsidP="00AF546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center"/>
          </w:tcPr>
          <w:p w14:paraId="47A014CA" w14:textId="68192435" w:rsidR="00AF546C" w:rsidRPr="008971CF" w:rsidRDefault="00AF546C" w:rsidP="00AF546C">
            <w:pPr>
              <w:jc w:val="left"/>
              <w:rPr>
                <w:rFonts w:eastAsia="Times New Roman"/>
                <w:color w:val="000000"/>
                <w:sz w:val="18"/>
                <w:szCs w:val="18"/>
                <w:lang w:eastAsia="en-GB"/>
              </w:rPr>
            </w:pP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2C0B5DDA" w14:textId="74E850EF" w:rsidR="00FC0290" w:rsidRDefault="001B248F" w:rsidP="00991923">
      <w:pPr>
        <w:pStyle w:val="Heading2"/>
      </w:pPr>
      <w:r>
        <w:br w:type="page"/>
      </w:r>
      <w:r w:rsidR="00FC0290">
        <w:lastRenderedPageBreak/>
        <w:t>Game Mode IDs</w:t>
      </w:r>
    </w:p>
    <w:p w14:paraId="79A9997F" w14:textId="77777777" w:rsidR="00991923" w:rsidRDefault="00991923" w:rsidP="00991923"/>
    <w:tbl>
      <w:tblPr>
        <w:tblW w:w="3984" w:type="dxa"/>
        <w:tblInd w:w="93" w:type="dxa"/>
        <w:tblLook w:val="04A0" w:firstRow="1" w:lastRow="0" w:firstColumn="1" w:lastColumn="0" w:noHBand="0" w:noVBand="1"/>
      </w:tblPr>
      <w:tblGrid>
        <w:gridCol w:w="582"/>
        <w:gridCol w:w="3402"/>
      </w:tblGrid>
      <w:tr w:rsidR="00991923" w:rsidRPr="008971CF" w14:paraId="2B196900"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A7297F1" w14:textId="77777777" w:rsidR="00991923" w:rsidRPr="008971CF" w:rsidRDefault="00991923" w:rsidP="002F0CC2">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93BEDAB" w14:textId="77777777" w:rsidR="00991923" w:rsidRPr="008971CF" w:rsidRDefault="00991923" w:rsidP="002F0CC2">
            <w:pPr>
              <w:jc w:val="left"/>
              <w:rPr>
                <w:rFonts w:eastAsia="Times New Roman"/>
                <w:b/>
                <w:bCs/>
                <w:color w:val="000000"/>
                <w:lang w:eastAsia="en-GB"/>
              </w:rPr>
            </w:pPr>
            <w:r>
              <w:rPr>
                <w:rFonts w:eastAsia="Times New Roman"/>
                <w:b/>
                <w:bCs/>
                <w:color w:val="000000"/>
                <w:lang w:eastAsia="en-GB"/>
              </w:rPr>
              <w:t>Mode</w:t>
            </w:r>
          </w:p>
        </w:tc>
      </w:tr>
      <w:tr w:rsidR="00991923" w:rsidRPr="008971CF" w14:paraId="1A4FD8DC"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8DE0177"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7EAEB40" w14:textId="77777777" w:rsidR="00991923" w:rsidRDefault="00991923" w:rsidP="002F0CC2">
            <w:pPr>
              <w:jc w:val="left"/>
              <w:rPr>
                <w:rFonts w:eastAsia="Times New Roman"/>
                <w:color w:val="000000"/>
                <w:sz w:val="18"/>
                <w:lang w:eastAsia="en-GB"/>
              </w:rPr>
            </w:pPr>
            <w:r>
              <w:rPr>
                <w:rFonts w:eastAsia="Times New Roman"/>
                <w:color w:val="000000"/>
                <w:sz w:val="18"/>
                <w:lang w:eastAsia="en-GB"/>
              </w:rPr>
              <w:t>Event Mode</w:t>
            </w:r>
          </w:p>
        </w:tc>
      </w:tr>
      <w:tr w:rsidR="00991923" w:rsidRPr="008971CF" w14:paraId="4D23EBC6"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43F24E6"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05774F25"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Grand Prix</w:t>
            </w:r>
          </w:p>
        </w:tc>
      </w:tr>
      <w:tr w:rsidR="00991923" w:rsidRPr="008971CF" w14:paraId="471FDCA3"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618E0A5"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4</w:t>
            </w:r>
          </w:p>
        </w:tc>
        <w:tc>
          <w:tcPr>
            <w:tcW w:w="3402" w:type="dxa"/>
            <w:tcBorders>
              <w:top w:val="nil"/>
              <w:left w:val="nil"/>
              <w:bottom w:val="single" w:sz="4" w:space="0" w:color="auto"/>
              <w:right w:val="single" w:sz="4" w:space="0" w:color="auto"/>
            </w:tcBorders>
            <w:shd w:val="clear" w:color="auto" w:fill="auto"/>
            <w:noWrap/>
            <w:vAlign w:val="center"/>
          </w:tcPr>
          <w:p w14:paraId="336F125A" w14:textId="77777777" w:rsidR="00991923" w:rsidRDefault="00991923" w:rsidP="002F0CC2">
            <w:pPr>
              <w:jc w:val="left"/>
              <w:rPr>
                <w:rFonts w:eastAsia="Times New Roman"/>
                <w:color w:val="000000"/>
                <w:sz w:val="18"/>
                <w:lang w:eastAsia="en-GB"/>
              </w:rPr>
            </w:pPr>
            <w:r>
              <w:rPr>
                <w:rFonts w:eastAsia="Times New Roman"/>
                <w:color w:val="000000"/>
                <w:sz w:val="18"/>
                <w:lang w:eastAsia="en-GB"/>
              </w:rPr>
              <w:t>Grand Prix ‘23</w:t>
            </w:r>
          </w:p>
        </w:tc>
      </w:tr>
      <w:tr w:rsidR="00991923" w:rsidRPr="008971CF" w14:paraId="72A25BBB"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C60402B"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038A7B21"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Time Trial</w:t>
            </w:r>
          </w:p>
        </w:tc>
      </w:tr>
      <w:tr w:rsidR="00991923" w:rsidRPr="008971CF" w14:paraId="57581D76"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9A5FE5B"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01BD8C7"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Splitscreen</w:t>
            </w:r>
          </w:p>
        </w:tc>
      </w:tr>
      <w:tr w:rsidR="00991923" w:rsidRPr="008971CF" w14:paraId="219E9E38"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A6F2988"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4599354D"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Online Custom</w:t>
            </w:r>
          </w:p>
        </w:tc>
      </w:tr>
      <w:tr w:rsidR="00991923" w:rsidRPr="008971CF" w14:paraId="643D61D1"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D289C9D"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A0D1DCE"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Online League</w:t>
            </w:r>
          </w:p>
        </w:tc>
      </w:tr>
      <w:tr w:rsidR="00991923" w:rsidRPr="008971CF" w14:paraId="6B2812F7"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1DE840A"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7C49CC"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Career Invitational</w:t>
            </w:r>
          </w:p>
        </w:tc>
      </w:tr>
      <w:tr w:rsidR="00991923" w:rsidRPr="008971CF" w14:paraId="661B4E3D"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6C714F"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0A43CCFA"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991923" w:rsidRPr="008971CF" w14:paraId="01DE3095"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0955593"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3C00B2F5"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991923" w:rsidRPr="008971CF" w14:paraId="59AE4D0B"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3FA73DC"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7A3B8D72"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Online Championship</w:t>
            </w:r>
          </w:p>
        </w:tc>
      </w:tr>
      <w:tr w:rsidR="00991923" w:rsidRPr="008971CF" w14:paraId="0F847436"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ECE77F0" w14:textId="77777777" w:rsidR="00991923" w:rsidRPr="008971CF" w:rsidRDefault="00991923" w:rsidP="002F0CC2">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21DBFCF8" w14:textId="77777777" w:rsidR="00991923" w:rsidRPr="008971CF" w:rsidRDefault="00991923" w:rsidP="002F0CC2">
            <w:pPr>
              <w:jc w:val="left"/>
              <w:rPr>
                <w:rFonts w:eastAsia="Times New Roman"/>
                <w:color w:val="000000"/>
                <w:sz w:val="18"/>
                <w:szCs w:val="18"/>
                <w:lang w:eastAsia="en-GB"/>
              </w:rPr>
            </w:pPr>
            <w:r>
              <w:rPr>
                <w:rFonts w:eastAsia="Times New Roman"/>
                <w:color w:val="000000"/>
                <w:sz w:val="18"/>
                <w:lang w:eastAsia="en-GB"/>
              </w:rPr>
              <w:t>Online Weekly Event</w:t>
            </w:r>
          </w:p>
        </w:tc>
      </w:tr>
      <w:tr w:rsidR="00991923" w:rsidRPr="008971CF" w14:paraId="45E7D83F" w14:textId="77777777" w:rsidTr="002F0CC2">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676B0558" w14:textId="77777777" w:rsidR="00991923" w:rsidRDefault="00991923" w:rsidP="002F0CC2">
            <w:pPr>
              <w:jc w:val="center"/>
              <w:rPr>
                <w:rFonts w:eastAsia="Times New Roman"/>
                <w:color w:val="000000"/>
                <w:sz w:val="18"/>
                <w:lang w:eastAsia="en-GB"/>
              </w:rPr>
            </w:pPr>
            <w:r>
              <w:rPr>
                <w:rFonts w:eastAsia="Times New Roman"/>
                <w:color w:val="000000"/>
                <w:sz w:val="18"/>
                <w:lang w:eastAsia="en-GB"/>
              </w:rPr>
              <w:t>17</w:t>
            </w:r>
          </w:p>
        </w:tc>
        <w:tc>
          <w:tcPr>
            <w:tcW w:w="3402" w:type="dxa"/>
            <w:tcBorders>
              <w:top w:val="nil"/>
              <w:left w:val="nil"/>
              <w:bottom w:val="single" w:sz="4" w:space="0" w:color="auto"/>
              <w:right w:val="single" w:sz="4" w:space="0" w:color="auto"/>
            </w:tcBorders>
            <w:shd w:val="clear" w:color="auto" w:fill="auto"/>
            <w:noWrap/>
            <w:vAlign w:val="center"/>
          </w:tcPr>
          <w:p w14:paraId="0FB8F6FC" w14:textId="77777777" w:rsidR="00991923" w:rsidRDefault="00991923" w:rsidP="002F0CC2">
            <w:pPr>
              <w:jc w:val="left"/>
              <w:rPr>
                <w:rFonts w:eastAsia="Times New Roman"/>
                <w:color w:val="000000"/>
                <w:sz w:val="18"/>
                <w:lang w:eastAsia="en-GB"/>
              </w:rPr>
            </w:pPr>
            <w:r>
              <w:rPr>
                <w:rFonts w:eastAsia="Times New Roman"/>
                <w:color w:val="000000"/>
                <w:sz w:val="18"/>
                <w:lang w:eastAsia="en-GB"/>
              </w:rPr>
              <w:t>Story Mode</w:t>
            </w:r>
          </w:p>
        </w:tc>
      </w:tr>
      <w:tr w:rsidR="00991923" w:rsidRPr="008971CF" w14:paraId="3BE48D70"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A5FB34A"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746E05E1" w14:textId="77777777"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Career ‘22</w:t>
            </w:r>
          </w:p>
        </w:tc>
      </w:tr>
      <w:tr w:rsidR="00991923" w:rsidRPr="008971CF" w14:paraId="6B6C665D"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4A12CF8A"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EB0B068" w14:textId="77777777"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991923" w:rsidRPr="008971CF" w14:paraId="06E083F5"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89FDCCC"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21</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67E63DDF" w14:textId="77777777"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Career ‘23</w:t>
            </w:r>
          </w:p>
        </w:tc>
      </w:tr>
      <w:tr w:rsidR="00991923" w:rsidRPr="008971CF" w14:paraId="5E001CAC"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E330FB7"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22</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37EEC4C9" w14:textId="77777777"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Career ’23 Online</w:t>
            </w:r>
          </w:p>
        </w:tc>
      </w:tr>
      <w:tr w:rsidR="00991923" w:rsidRPr="008971CF" w14:paraId="7D21DC06"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F1506B8" w14:textId="5FBE68D5"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23</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4AF88DA" w14:textId="0F4FAA9E"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Driver Career ‘24</w:t>
            </w:r>
          </w:p>
        </w:tc>
      </w:tr>
      <w:tr w:rsidR="00991923" w:rsidRPr="008971CF" w14:paraId="147D1229"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9B7D3EB" w14:textId="19EAAC62"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24</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5C49C0FA" w14:textId="0588123F"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Career ’24 Online</w:t>
            </w:r>
          </w:p>
        </w:tc>
      </w:tr>
      <w:tr w:rsidR="00991923" w:rsidRPr="008971CF" w14:paraId="605CF37E"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252B1CE5" w14:textId="43DD0689"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25</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2004B7F" w14:textId="20730BEC"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My Team Career ‘24</w:t>
            </w:r>
          </w:p>
        </w:tc>
      </w:tr>
      <w:tr w:rsidR="00991923" w:rsidRPr="008971CF" w14:paraId="3E598F81"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08333211" w14:textId="7DA8498E"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26</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F1471AC" w14:textId="4005BB84"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Curated Career ‘24</w:t>
            </w:r>
          </w:p>
        </w:tc>
      </w:tr>
      <w:tr w:rsidR="00991923" w:rsidRPr="008971CF" w14:paraId="502A5019" w14:textId="77777777" w:rsidTr="002F0CC2">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4558E187" w14:textId="77777777" w:rsidR="00991923" w:rsidRDefault="00991923" w:rsidP="002F0CC2">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7DD0D939" w14:textId="77777777" w:rsidR="00991923" w:rsidRDefault="00991923" w:rsidP="002F0CC2">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2C516179" w14:textId="452DD002" w:rsidR="00FA130A" w:rsidRDefault="00FA130A" w:rsidP="00FA130A">
      <w:pPr>
        <w:pStyle w:val="Heading2"/>
      </w:pPr>
      <w:r>
        <w:t>Session types</w:t>
      </w:r>
    </w:p>
    <w:p w14:paraId="4915173A" w14:textId="77777777" w:rsidR="00FA130A" w:rsidRDefault="00FA130A" w:rsidP="00FA130A"/>
    <w:tbl>
      <w:tblPr>
        <w:tblW w:w="3984" w:type="dxa"/>
        <w:tblInd w:w="93" w:type="dxa"/>
        <w:tblLook w:val="04A0" w:firstRow="1" w:lastRow="0" w:firstColumn="1" w:lastColumn="0" w:noHBand="0" w:noVBand="1"/>
      </w:tblPr>
      <w:tblGrid>
        <w:gridCol w:w="582"/>
        <w:gridCol w:w="3402"/>
      </w:tblGrid>
      <w:tr w:rsidR="00FA130A" w:rsidRPr="008971CF" w14:paraId="728E5CBE" w14:textId="77777777" w:rsidTr="00466F19">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928F5B8" w14:textId="77777777" w:rsidR="00FA130A" w:rsidRPr="008971CF" w:rsidRDefault="00FA130A" w:rsidP="00466F19">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43677207" w14:textId="0F4D041E" w:rsidR="00FA130A" w:rsidRPr="008971CF" w:rsidRDefault="00FA130A" w:rsidP="00466F19">
            <w:pPr>
              <w:jc w:val="left"/>
              <w:rPr>
                <w:rFonts w:eastAsia="Times New Roman"/>
                <w:b/>
                <w:bCs/>
                <w:color w:val="000000"/>
                <w:lang w:eastAsia="en-GB"/>
              </w:rPr>
            </w:pPr>
            <w:r>
              <w:rPr>
                <w:rFonts w:eastAsia="Times New Roman"/>
                <w:b/>
                <w:bCs/>
                <w:color w:val="000000"/>
                <w:lang w:eastAsia="en-GB"/>
              </w:rPr>
              <w:t>Session type</w:t>
            </w:r>
          </w:p>
        </w:tc>
      </w:tr>
      <w:tr w:rsidR="00FA130A" w:rsidRPr="008971CF" w14:paraId="3AB9EED8"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5A88DBEF" w14:textId="77777777" w:rsidR="00FA130A" w:rsidRDefault="00FA130A" w:rsidP="00466F19">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F6A43DA" w14:textId="6D378A0E" w:rsidR="00FA130A" w:rsidRDefault="00FA130A" w:rsidP="00466F19">
            <w:pPr>
              <w:jc w:val="left"/>
              <w:rPr>
                <w:rFonts w:eastAsia="Times New Roman"/>
                <w:color w:val="000000"/>
                <w:sz w:val="18"/>
                <w:lang w:eastAsia="en-GB"/>
              </w:rPr>
            </w:pPr>
            <w:r>
              <w:rPr>
                <w:rFonts w:eastAsia="Times New Roman"/>
                <w:color w:val="000000"/>
                <w:sz w:val="18"/>
                <w:lang w:eastAsia="en-GB"/>
              </w:rPr>
              <w:t>Unknown</w:t>
            </w:r>
          </w:p>
        </w:tc>
      </w:tr>
      <w:tr w:rsidR="00FA130A" w:rsidRPr="008971CF" w14:paraId="32F332AC"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A0C967C" w14:textId="77777777" w:rsidR="00FA130A" w:rsidRPr="008971CF" w:rsidRDefault="00FA130A" w:rsidP="00466F19">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1FF5C780" w14:textId="1595CAFE" w:rsidR="00FA130A" w:rsidRPr="008971CF" w:rsidRDefault="00FA130A" w:rsidP="00466F19">
            <w:pPr>
              <w:jc w:val="left"/>
              <w:rPr>
                <w:rFonts w:eastAsia="Times New Roman"/>
                <w:color w:val="000000"/>
                <w:sz w:val="18"/>
                <w:szCs w:val="18"/>
                <w:lang w:eastAsia="en-GB"/>
              </w:rPr>
            </w:pPr>
            <w:r>
              <w:rPr>
                <w:rFonts w:eastAsia="Times New Roman"/>
                <w:color w:val="000000"/>
                <w:sz w:val="18"/>
                <w:lang w:eastAsia="en-GB"/>
              </w:rPr>
              <w:t>Practice 1</w:t>
            </w:r>
          </w:p>
        </w:tc>
      </w:tr>
      <w:tr w:rsidR="00FA130A" w:rsidRPr="008971CF" w14:paraId="14C63BE5"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6EBBAAA" w14:textId="77777777" w:rsidR="00FA130A" w:rsidRPr="008971CF" w:rsidRDefault="00FA130A" w:rsidP="00466F19">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0C64DEDB" w14:textId="578EAD95" w:rsidR="00FA130A" w:rsidRPr="008971CF" w:rsidRDefault="00FA130A" w:rsidP="00466F19">
            <w:pPr>
              <w:jc w:val="left"/>
              <w:rPr>
                <w:rFonts w:eastAsia="Times New Roman"/>
                <w:color w:val="000000"/>
                <w:sz w:val="18"/>
                <w:szCs w:val="18"/>
                <w:lang w:eastAsia="en-GB"/>
              </w:rPr>
            </w:pPr>
            <w:r>
              <w:rPr>
                <w:rFonts w:eastAsia="Times New Roman"/>
                <w:color w:val="000000"/>
                <w:sz w:val="18"/>
                <w:lang w:eastAsia="en-GB"/>
              </w:rPr>
              <w:t>Practice 2</w:t>
            </w:r>
          </w:p>
        </w:tc>
      </w:tr>
      <w:tr w:rsidR="00FA130A" w:rsidRPr="008971CF" w14:paraId="5A289866"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3F48CD9" w14:textId="1F2EFC65" w:rsidR="00FA130A" w:rsidRPr="00644970" w:rsidRDefault="00FA130A" w:rsidP="00466F19">
            <w:pPr>
              <w:jc w:val="center"/>
              <w:rPr>
                <w:rFonts w:eastAsia="Times New Roman"/>
                <w:sz w:val="18"/>
                <w:szCs w:val="18"/>
                <w:lang w:eastAsia="en-GB"/>
              </w:rPr>
            </w:pPr>
            <w:r>
              <w:rPr>
                <w:rFonts w:eastAsia="Times New Roman"/>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27CC0D57" w14:textId="1965CFBD" w:rsidR="00FA130A" w:rsidRPr="00644970" w:rsidRDefault="00FA130A" w:rsidP="00466F19">
            <w:pPr>
              <w:jc w:val="left"/>
              <w:rPr>
                <w:rFonts w:eastAsia="Times New Roman"/>
                <w:sz w:val="18"/>
                <w:szCs w:val="18"/>
                <w:lang w:eastAsia="en-GB"/>
              </w:rPr>
            </w:pPr>
            <w:r>
              <w:rPr>
                <w:rFonts w:eastAsia="Times New Roman"/>
                <w:sz w:val="18"/>
                <w:lang w:eastAsia="en-GB"/>
              </w:rPr>
              <w:t>Practice 3</w:t>
            </w:r>
          </w:p>
        </w:tc>
      </w:tr>
      <w:tr w:rsidR="00FA130A" w:rsidRPr="008971CF" w14:paraId="6B0E6EE0"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26B5A11" w14:textId="71D954B1" w:rsidR="00FA130A" w:rsidRPr="00644970" w:rsidRDefault="00BB35D4" w:rsidP="00466F19">
            <w:pPr>
              <w:jc w:val="center"/>
              <w:rPr>
                <w:rFonts w:eastAsia="Times New Roman"/>
                <w:sz w:val="18"/>
                <w:szCs w:val="18"/>
                <w:lang w:eastAsia="en-GB"/>
              </w:rPr>
            </w:pPr>
            <w:r>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4B6B3649" w14:textId="65842AA7" w:rsidR="00FA130A" w:rsidRPr="00644970" w:rsidRDefault="00BB35D4" w:rsidP="00466F19">
            <w:pPr>
              <w:jc w:val="left"/>
              <w:rPr>
                <w:rFonts w:eastAsia="Times New Roman"/>
                <w:sz w:val="18"/>
                <w:szCs w:val="18"/>
                <w:lang w:eastAsia="en-GB"/>
              </w:rPr>
            </w:pPr>
            <w:r>
              <w:rPr>
                <w:rFonts w:eastAsia="Times New Roman"/>
                <w:sz w:val="18"/>
                <w:lang w:eastAsia="en-GB"/>
              </w:rPr>
              <w:t>Short Practice</w:t>
            </w:r>
          </w:p>
        </w:tc>
      </w:tr>
      <w:tr w:rsidR="00FA130A" w:rsidRPr="008971CF" w14:paraId="21C346E9"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3C077D8" w14:textId="388CFCFF" w:rsidR="00FA130A" w:rsidRPr="00644970" w:rsidRDefault="00BB35D4" w:rsidP="00466F19">
            <w:pPr>
              <w:jc w:val="center"/>
              <w:rPr>
                <w:rFonts w:eastAsia="Times New Roman"/>
                <w:sz w:val="18"/>
                <w:szCs w:val="18"/>
                <w:lang w:eastAsia="en-GB"/>
              </w:rPr>
            </w:pPr>
            <w:r>
              <w:rPr>
                <w:rFonts w:eastAsia="Times New Roman"/>
                <w:sz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29C265AC" w14:textId="5B6C4499" w:rsidR="00FA130A" w:rsidRPr="00644970" w:rsidRDefault="00BB35D4" w:rsidP="00466F19">
            <w:pPr>
              <w:jc w:val="left"/>
              <w:rPr>
                <w:rFonts w:eastAsia="Times New Roman"/>
                <w:sz w:val="18"/>
                <w:szCs w:val="18"/>
                <w:lang w:eastAsia="en-GB"/>
              </w:rPr>
            </w:pPr>
            <w:r>
              <w:rPr>
                <w:rFonts w:eastAsia="Times New Roman"/>
                <w:sz w:val="18"/>
                <w:lang w:eastAsia="en-GB"/>
              </w:rPr>
              <w:t>Qualifying 1</w:t>
            </w:r>
          </w:p>
        </w:tc>
      </w:tr>
      <w:tr w:rsidR="00FA130A" w:rsidRPr="008971CF" w14:paraId="37801E0A"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B8420CD" w14:textId="51CC1229" w:rsidR="00FA130A" w:rsidRPr="00644970" w:rsidRDefault="00BB35D4" w:rsidP="00466F19">
            <w:pPr>
              <w:jc w:val="center"/>
              <w:rPr>
                <w:rFonts w:eastAsia="Times New Roman"/>
                <w:sz w:val="18"/>
                <w:szCs w:val="18"/>
                <w:lang w:eastAsia="en-GB"/>
              </w:rPr>
            </w:pPr>
            <w:r>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76EB2F3D" w14:textId="5537FD15" w:rsidR="00FA130A" w:rsidRPr="00644970" w:rsidRDefault="00BB35D4" w:rsidP="00466F19">
            <w:pPr>
              <w:jc w:val="left"/>
              <w:rPr>
                <w:rFonts w:eastAsia="Times New Roman"/>
                <w:sz w:val="18"/>
                <w:szCs w:val="18"/>
                <w:lang w:eastAsia="en-GB"/>
              </w:rPr>
            </w:pPr>
            <w:r>
              <w:rPr>
                <w:rFonts w:eastAsia="Times New Roman"/>
                <w:sz w:val="18"/>
                <w:szCs w:val="18"/>
                <w:lang w:eastAsia="en-GB"/>
              </w:rPr>
              <w:t>Qualifying 2</w:t>
            </w:r>
          </w:p>
        </w:tc>
      </w:tr>
      <w:tr w:rsidR="00FA130A" w:rsidRPr="008971CF" w14:paraId="281A7DC6" w14:textId="77777777" w:rsidTr="00466F19">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90D283E" w14:textId="2AE29186" w:rsidR="00FA130A" w:rsidRPr="00644970" w:rsidRDefault="00BB35D4" w:rsidP="00466F19">
            <w:pPr>
              <w:jc w:val="center"/>
              <w:rPr>
                <w:rFonts w:eastAsia="Times New Roman"/>
                <w:sz w:val="18"/>
                <w:szCs w:val="18"/>
                <w:lang w:eastAsia="en-GB"/>
              </w:rPr>
            </w:pPr>
            <w:r>
              <w:rPr>
                <w:rFonts w:eastAsia="Times New Roman"/>
                <w:sz w:val="18"/>
                <w:szCs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18CDBEB9" w14:textId="63D2E348" w:rsidR="00FA130A" w:rsidRPr="00644970" w:rsidRDefault="00BB35D4" w:rsidP="00466F19">
            <w:pPr>
              <w:jc w:val="left"/>
              <w:rPr>
                <w:rFonts w:eastAsia="Times New Roman"/>
                <w:sz w:val="18"/>
                <w:szCs w:val="18"/>
                <w:lang w:eastAsia="en-GB"/>
              </w:rPr>
            </w:pPr>
            <w:r>
              <w:rPr>
                <w:rFonts w:eastAsia="Times New Roman"/>
                <w:sz w:val="18"/>
                <w:lang w:eastAsia="en-GB"/>
              </w:rPr>
              <w:t>Qualifying 3</w:t>
            </w:r>
          </w:p>
        </w:tc>
      </w:tr>
      <w:tr w:rsidR="00FA130A" w:rsidRPr="008971CF" w14:paraId="6AA58F06" w14:textId="77777777" w:rsidTr="00BB35D4">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B57E21C" w14:textId="699E5B53" w:rsidR="00FA130A" w:rsidRPr="00644970" w:rsidRDefault="00BB35D4" w:rsidP="00466F19">
            <w:pPr>
              <w:jc w:val="center"/>
              <w:rPr>
                <w:rFonts w:eastAsia="Times New Roman"/>
                <w:sz w:val="18"/>
                <w:szCs w:val="18"/>
                <w:lang w:eastAsia="en-GB"/>
              </w:rPr>
            </w:pPr>
            <w:r>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158A0319" w14:textId="4295CCB4" w:rsidR="00FA130A" w:rsidRPr="00644970" w:rsidRDefault="00BB35D4" w:rsidP="00466F19">
            <w:pPr>
              <w:jc w:val="left"/>
              <w:rPr>
                <w:rFonts w:eastAsia="Times New Roman"/>
                <w:sz w:val="18"/>
                <w:szCs w:val="18"/>
                <w:lang w:eastAsia="en-GB"/>
              </w:rPr>
            </w:pPr>
            <w:r>
              <w:rPr>
                <w:rFonts w:eastAsia="Times New Roman"/>
                <w:sz w:val="18"/>
                <w:lang w:eastAsia="en-GB"/>
              </w:rPr>
              <w:t>Short Qualifying</w:t>
            </w:r>
          </w:p>
        </w:tc>
      </w:tr>
      <w:tr w:rsidR="00BB35D4" w:rsidRPr="008971CF" w14:paraId="741F99BC"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572A94AA" w14:textId="00047746" w:rsidR="00BB35D4" w:rsidRDefault="00BB35D4" w:rsidP="00466F19">
            <w:pPr>
              <w:jc w:val="center"/>
              <w:rPr>
                <w:rFonts w:eastAsia="Times New Roman"/>
                <w:sz w:val="18"/>
                <w:lang w:eastAsia="en-GB"/>
              </w:rPr>
            </w:pPr>
            <w:r>
              <w:rPr>
                <w:rFonts w:eastAsia="Times New Roman"/>
                <w:sz w:val="18"/>
                <w:lang w:eastAsia="en-GB"/>
              </w:rPr>
              <w:t>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79617E6" w14:textId="0CDFF465" w:rsidR="00BB35D4" w:rsidRDefault="00BB35D4" w:rsidP="00466F19">
            <w:pPr>
              <w:jc w:val="left"/>
              <w:rPr>
                <w:rFonts w:eastAsia="Times New Roman"/>
                <w:sz w:val="18"/>
                <w:lang w:eastAsia="en-GB"/>
              </w:rPr>
            </w:pPr>
            <w:r>
              <w:rPr>
                <w:rFonts w:eastAsia="Times New Roman"/>
                <w:sz w:val="18"/>
                <w:lang w:eastAsia="en-GB"/>
              </w:rPr>
              <w:t>One-Shot Qualifying</w:t>
            </w:r>
          </w:p>
        </w:tc>
      </w:tr>
      <w:tr w:rsidR="00BB35D4" w:rsidRPr="008971CF" w14:paraId="38068AA6"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03CC6176" w14:textId="54EF1113" w:rsidR="00BB35D4" w:rsidRDefault="00BB35D4" w:rsidP="00466F19">
            <w:pPr>
              <w:jc w:val="center"/>
              <w:rPr>
                <w:rFonts w:eastAsia="Times New Roman"/>
                <w:sz w:val="18"/>
                <w:lang w:eastAsia="en-GB"/>
              </w:rPr>
            </w:pPr>
            <w:r>
              <w:rPr>
                <w:rFonts w:eastAsia="Times New Roman"/>
                <w:sz w:val="18"/>
                <w:lang w:eastAsia="en-GB"/>
              </w:rPr>
              <w:t>10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52C3AE67" w14:textId="034AD15C" w:rsidR="00BB35D4" w:rsidRDefault="00BB35D4" w:rsidP="00466F19">
            <w:pPr>
              <w:jc w:val="left"/>
              <w:rPr>
                <w:rFonts w:eastAsia="Times New Roman"/>
                <w:sz w:val="18"/>
                <w:lang w:eastAsia="en-GB"/>
              </w:rPr>
            </w:pPr>
            <w:r>
              <w:rPr>
                <w:rFonts w:eastAsia="Times New Roman"/>
                <w:sz w:val="18"/>
                <w:lang w:eastAsia="en-GB"/>
              </w:rPr>
              <w:t>Sprint Shootout 1</w:t>
            </w:r>
          </w:p>
        </w:tc>
      </w:tr>
      <w:tr w:rsidR="00BB35D4" w:rsidRPr="008971CF" w14:paraId="3E612CFF"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5D735E79" w14:textId="1A41339C" w:rsidR="00BB35D4" w:rsidRDefault="00BB35D4" w:rsidP="00466F19">
            <w:pPr>
              <w:jc w:val="center"/>
              <w:rPr>
                <w:rFonts w:eastAsia="Times New Roman"/>
                <w:sz w:val="18"/>
                <w:lang w:eastAsia="en-GB"/>
              </w:rPr>
            </w:pPr>
            <w:r>
              <w:rPr>
                <w:rFonts w:eastAsia="Times New Roman"/>
                <w:sz w:val="18"/>
                <w:lang w:eastAsia="en-GB"/>
              </w:rPr>
              <w:t>11</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DFC2D43" w14:textId="06A0F011" w:rsidR="00BB35D4" w:rsidRDefault="00BB35D4" w:rsidP="00466F19">
            <w:pPr>
              <w:jc w:val="left"/>
              <w:rPr>
                <w:rFonts w:eastAsia="Times New Roman"/>
                <w:sz w:val="18"/>
                <w:lang w:eastAsia="en-GB"/>
              </w:rPr>
            </w:pPr>
            <w:r>
              <w:rPr>
                <w:rFonts w:eastAsia="Times New Roman"/>
                <w:sz w:val="18"/>
                <w:lang w:eastAsia="en-GB"/>
              </w:rPr>
              <w:t>Sprint Shootout 2</w:t>
            </w:r>
          </w:p>
        </w:tc>
      </w:tr>
      <w:tr w:rsidR="00BB35D4" w:rsidRPr="008971CF" w14:paraId="40E72EC9"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0495FEA" w14:textId="4A6216A6" w:rsidR="00BB35D4" w:rsidRDefault="00BB35D4" w:rsidP="00466F19">
            <w:pPr>
              <w:jc w:val="center"/>
              <w:rPr>
                <w:rFonts w:eastAsia="Times New Roman"/>
                <w:sz w:val="18"/>
                <w:lang w:eastAsia="en-GB"/>
              </w:rPr>
            </w:pPr>
            <w:r>
              <w:rPr>
                <w:rFonts w:eastAsia="Times New Roman"/>
                <w:sz w:val="18"/>
                <w:lang w:eastAsia="en-GB"/>
              </w:rPr>
              <w:t>12</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79F180CD" w14:textId="00290F7C" w:rsidR="00BB35D4" w:rsidRDefault="00BB35D4" w:rsidP="00466F19">
            <w:pPr>
              <w:jc w:val="left"/>
              <w:rPr>
                <w:rFonts w:eastAsia="Times New Roman"/>
                <w:sz w:val="18"/>
                <w:lang w:eastAsia="en-GB"/>
              </w:rPr>
            </w:pPr>
            <w:r>
              <w:rPr>
                <w:rFonts w:eastAsia="Times New Roman"/>
                <w:sz w:val="18"/>
                <w:lang w:eastAsia="en-GB"/>
              </w:rPr>
              <w:t>Sprint Shootout 3</w:t>
            </w:r>
          </w:p>
        </w:tc>
      </w:tr>
      <w:tr w:rsidR="00BB35D4" w:rsidRPr="008971CF" w14:paraId="3E7D97F5"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B2371A9" w14:textId="46CDCFDC" w:rsidR="00BB35D4" w:rsidRDefault="00BB35D4" w:rsidP="00466F19">
            <w:pPr>
              <w:jc w:val="center"/>
              <w:rPr>
                <w:rFonts w:eastAsia="Times New Roman"/>
                <w:sz w:val="18"/>
                <w:lang w:eastAsia="en-GB"/>
              </w:rPr>
            </w:pPr>
            <w:r>
              <w:rPr>
                <w:rFonts w:eastAsia="Times New Roman"/>
                <w:sz w:val="18"/>
                <w:lang w:eastAsia="en-GB"/>
              </w:rPr>
              <w:t>13</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9CC5249" w14:textId="693CD1A6" w:rsidR="00BB35D4" w:rsidRDefault="00BB35D4" w:rsidP="00466F19">
            <w:pPr>
              <w:jc w:val="left"/>
              <w:rPr>
                <w:rFonts w:eastAsia="Times New Roman"/>
                <w:sz w:val="18"/>
                <w:lang w:eastAsia="en-GB"/>
              </w:rPr>
            </w:pPr>
            <w:r>
              <w:rPr>
                <w:rFonts w:eastAsia="Times New Roman"/>
                <w:sz w:val="18"/>
                <w:lang w:eastAsia="en-GB"/>
              </w:rPr>
              <w:t>Short Sprint Shootout</w:t>
            </w:r>
          </w:p>
        </w:tc>
      </w:tr>
      <w:tr w:rsidR="00BB35D4" w:rsidRPr="008971CF" w14:paraId="3C7F4B28"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2E26DC25" w14:textId="2BE16E5C" w:rsidR="00BB35D4" w:rsidRDefault="00BB35D4" w:rsidP="00466F19">
            <w:pPr>
              <w:jc w:val="center"/>
              <w:rPr>
                <w:rFonts w:eastAsia="Times New Roman"/>
                <w:sz w:val="18"/>
                <w:lang w:eastAsia="en-GB"/>
              </w:rPr>
            </w:pPr>
            <w:r>
              <w:rPr>
                <w:rFonts w:eastAsia="Times New Roman"/>
                <w:sz w:val="18"/>
                <w:lang w:eastAsia="en-GB"/>
              </w:rPr>
              <w:t>14</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3D84FEF" w14:textId="769DACBE" w:rsidR="00BB35D4" w:rsidRDefault="00BB35D4" w:rsidP="00466F19">
            <w:pPr>
              <w:jc w:val="left"/>
              <w:rPr>
                <w:rFonts w:eastAsia="Times New Roman"/>
                <w:sz w:val="18"/>
                <w:lang w:eastAsia="en-GB"/>
              </w:rPr>
            </w:pPr>
            <w:r>
              <w:rPr>
                <w:rFonts w:eastAsia="Times New Roman"/>
                <w:sz w:val="18"/>
                <w:lang w:eastAsia="en-GB"/>
              </w:rPr>
              <w:t>On</w:t>
            </w:r>
            <w:r w:rsidR="00730077">
              <w:rPr>
                <w:rFonts w:eastAsia="Times New Roman"/>
                <w:sz w:val="18"/>
                <w:lang w:eastAsia="en-GB"/>
              </w:rPr>
              <w:t>e</w:t>
            </w:r>
            <w:r>
              <w:rPr>
                <w:rFonts w:eastAsia="Times New Roman"/>
                <w:sz w:val="18"/>
                <w:lang w:eastAsia="en-GB"/>
              </w:rPr>
              <w:t>-Shot Sprint Shootout</w:t>
            </w:r>
          </w:p>
        </w:tc>
      </w:tr>
      <w:tr w:rsidR="00BB35D4" w:rsidRPr="008971CF" w14:paraId="28943F37"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56CAF04F" w14:textId="62AF6164" w:rsidR="00BB35D4" w:rsidRDefault="00BB35D4" w:rsidP="00466F19">
            <w:pPr>
              <w:jc w:val="center"/>
              <w:rPr>
                <w:rFonts w:eastAsia="Times New Roman"/>
                <w:sz w:val="18"/>
                <w:lang w:eastAsia="en-GB"/>
              </w:rPr>
            </w:pPr>
            <w:r>
              <w:rPr>
                <w:rFonts w:eastAsia="Times New Roman"/>
                <w:sz w:val="18"/>
                <w:lang w:eastAsia="en-GB"/>
              </w:rPr>
              <w:lastRenderedPageBreak/>
              <w:t>15</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271F36C" w14:textId="3406272A" w:rsidR="00BB35D4" w:rsidRDefault="00BB35D4" w:rsidP="00466F19">
            <w:pPr>
              <w:jc w:val="left"/>
              <w:rPr>
                <w:rFonts w:eastAsia="Times New Roman"/>
                <w:sz w:val="18"/>
                <w:lang w:eastAsia="en-GB"/>
              </w:rPr>
            </w:pPr>
            <w:r>
              <w:rPr>
                <w:rFonts w:eastAsia="Times New Roman"/>
                <w:sz w:val="18"/>
                <w:lang w:eastAsia="en-GB"/>
              </w:rPr>
              <w:t>Race</w:t>
            </w:r>
          </w:p>
        </w:tc>
      </w:tr>
      <w:tr w:rsidR="00BB35D4" w:rsidRPr="008971CF" w14:paraId="5C115513"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42CB67F8" w14:textId="48D5E175" w:rsidR="00BB35D4" w:rsidRDefault="00BB35D4" w:rsidP="00466F19">
            <w:pPr>
              <w:jc w:val="center"/>
              <w:rPr>
                <w:rFonts w:eastAsia="Times New Roman"/>
                <w:sz w:val="18"/>
                <w:lang w:eastAsia="en-GB"/>
              </w:rPr>
            </w:pPr>
            <w:r>
              <w:rPr>
                <w:rFonts w:eastAsia="Times New Roman"/>
                <w:sz w:val="18"/>
                <w:lang w:eastAsia="en-GB"/>
              </w:rPr>
              <w:t>16</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0605E60" w14:textId="28DAC22F" w:rsidR="00BB35D4" w:rsidRDefault="00BB35D4" w:rsidP="00466F19">
            <w:pPr>
              <w:jc w:val="left"/>
              <w:rPr>
                <w:rFonts w:eastAsia="Times New Roman"/>
                <w:sz w:val="18"/>
                <w:lang w:eastAsia="en-GB"/>
              </w:rPr>
            </w:pPr>
            <w:r>
              <w:rPr>
                <w:rFonts w:eastAsia="Times New Roman"/>
                <w:sz w:val="18"/>
                <w:lang w:eastAsia="en-GB"/>
              </w:rPr>
              <w:t>Race 2</w:t>
            </w:r>
          </w:p>
        </w:tc>
      </w:tr>
      <w:tr w:rsidR="00BB35D4" w:rsidRPr="008971CF" w14:paraId="4E1B2CD5"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07FC46E" w14:textId="57B8A3E2" w:rsidR="00BB35D4" w:rsidRDefault="00BB35D4" w:rsidP="00466F19">
            <w:pPr>
              <w:jc w:val="center"/>
              <w:rPr>
                <w:rFonts w:eastAsia="Times New Roman"/>
                <w:sz w:val="18"/>
                <w:lang w:eastAsia="en-GB"/>
              </w:rPr>
            </w:pPr>
            <w:r>
              <w:rPr>
                <w:rFonts w:eastAsia="Times New Roman"/>
                <w:sz w:val="18"/>
                <w:lang w:eastAsia="en-GB"/>
              </w:rPr>
              <w:t>17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09F6610" w14:textId="2DBAD202" w:rsidR="00BB35D4" w:rsidRDefault="00730077" w:rsidP="00466F19">
            <w:pPr>
              <w:jc w:val="left"/>
              <w:rPr>
                <w:rFonts w:eastAsia="Times New Roman"/>
                <w:sz w:val="18"/>
                <w:lang w:eastAsia="en-GB"/>
              </w:rPr>
            </w:pPr>
            <w:r>
              <w:rPr>
                <w:rFonts w:eastAsia="Times New Roman"/>
                <w:sz w:val="18"/>
                <w:lang w:eastAsia="en-GB"/>
              </w:rPr>
              <w:t>Race 3</w:t>
            </w:r>
          </w:p>
        </w:tc>
      </w:tr>
      <w:tr w:rsidR="00730077" w:rsidRPr="008971CF" w14:paraId="1EA4A626" w14:textId="77777777" w:rsidTr="00BB35D4">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844733F" w14:textId="1C6E8440" w:rsidR="00730077" w:rsidRDefault="00730077" w:rsidP="00466F19">
            <w:pPr>
              <w:jc w:val="center"/>
              <w:rPr>
                <w:rFonts w:eastAsia="Times New Roman"/>
                <w:sz w:val="18"/>
                <w:lang w:eastAsia="en-GB"/>
              </w:rPr>
            </w:pPr>
            <w:r>
              <w:rPr>
                <w:rFonts w:eastAsia="Times New Roman"/>
                <w:sz w:val="18"/>
                <w:lang w:eastAsia="en-GB"/>
              </w:rPr>
              <w:t>1</w:t>
            </w:r>
            <w:r w:rsidR="00B83095">
              <w:rPr>
                <w:rFonts w:eastAsia="Times New Roman"/>
                <w:sz w:val="18"/>
                <w:lang w:eastAsia="en-GB"/>
              </w:rPr>
              <w:t>8</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505E812" w14:textId="3B32102F" w:rsidR="00730077" w:rsidRDefault="00730077" w:rsidP="00466F19">
            <w:pPr>
              <w:jc w:val="left"/>
              <w:rPr>
                <w:rFonts w:eastAsia="Times New Roman"/>
                <w:sz w:val="18"/>
                <w:lang w:eastAsia="en-GB"/>
              </w:rPr>
            </w:pPr>
            <w:r>
              <w:rPr>
                <w:rFonts w:eastAsia="Times New Roman"/>
                <w:sz w:val="18"/>
                <w:lang w:eastAsia="en-GB"/>
              </w:rPr>
              <w:t>Time Trial</w:t>
            </w:r>
          </w:p>
        </w:tc>
      </w:tr>
    </w:tbl>
    <w:p w14:paraId="6C6CDB2E" w14:textId="77777777" w:rsidR="00FA130A" w:rsidRDefault="00FA130A" w:rsidP="00FA130A">
      <w:pPr>
        <w:pStyle w:val="Heading2"/>
      </w:pPr>
    </w:p>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52D834C6" w:rsidR="00706D81" w:rsidRPr="008971CF" w:rsidRDefault="009C3C85" w:rsidP="00BD4748">
            <w:pPr>
              <w:jc w:val="left"/>
              <w:rPr>
                <w:rFonts w:eastAsia="Times New Roman"/>
                <w:b/>
                <w:bCs/>
                <w:color w:val="000000"/>
                <w:lang w:eastAsia="en-GB"/>
              </w:rPr>
            </w:pPr>
            <w:r>
              <w:rPr>
                <w:rFonts w:eastAsia="Times New Roman"/>
                <w:b/>
                <w:bCs/>
                <w:color w:val="000000"/>
                <w:lang w:eastAsia="en-GB"/>
              </w:rPr>
              <w:t>Ruleset</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Practice &amp; Qualifying</w:t>
            </w:r>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lastRenderedPageBreak/>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lastRenderedPageBreak/>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lastRenderedPageBreak/>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16629EE4" w:rsidR="001B248F" w:rsidRDefault="001B248F" w:rsidP="001B248F">
      <w:pPr>
        <w:pStyle w:val="Heading1"/>
      </w:pPr>
      <w:bookmarkStart w:id="7" w:name="_Toc132899379"/>
      <w:r>
        <w:t>Legal Notice</w:t>
      </w:r>
      <w:bookmarkEnd w:id="5"/>
      <w:bookmarkEnd w:id="6"/>
      <w:bookmarkEnd w:id="7"/>
    </w:p>
    <w:p w14:paraId="56B19296" w14:textId="77777777" w:rsidR="001B248F" w:rsidRPr="00DB79C4" w:rsidRDefault="001B248F" w:rsidP="00DB79C4">
      <w:pPr>
        <w:rPr>
          <w:b/>
        </w:rPr>
      </w:pPr>
    </w:p>
    <w:p w14:paraId="3A7B870D" w14:textId="63792E64" w:rsidR="00DB79C4" w:rsidRPr="00DB79C4" w:rsidRDefault="00DB79C4" w:rsidP="00DB79C4">
      <w:pPr>
        <w:pStyle w:val="NormalWeb"/>
        <w:spacing w:before="0" w:beforeAutospacing="0" w:after="0" w:afterAutospacing="0"/>
        <w:rPr>
          <w:rFonts w:ascii="Segoe UI" w:hAnsi="Segoe UI" w:cs="Segoe UI"/>
          <w:sz w:val="20"/>
          <w:szCs w:val="20"/>
        </w:rPr>
      </w:pPr>
      <w:r w:rsidRPr="00DB79C4">
        <w:rPr>
          <w:rFonts w:ascii="Segoe UI" w:hAnsi="Segoe UI" w:cs="Segoe UI"/>
          <w:sz w:val="20"/>
          <w:szCs w:val="20"/>
        </w:rPr>
        <w:t>F1® 2</w:t>
      </w:r>
      <w:r w:rsidR="00277A9D">
        <w:rPr>
          <w:rFonts w:ascii="Segoe UI" w:hAnsi="Segoe UI" w:cs="Segoe UI"/>
          <w:sz w:val="20"/>
          <w:szCs w:val="20"/>
        </w:rPr>
        <w:t>4</w:t>
      </w:r>
      <w:r w:rsidRPr="00DB79C4">
        <w:rPr>
          <w:rFonts w:ascii="Segoe UI" w:hAnsi="Segoe UI" w:cs="Segoe UI"/>
          <w:sz w:val="20"/>
          <w:szCs w:val="20"/>
        </w:rPr>
        <w:t xml:space="preserve"> Game - an official product of the FIA Formula One World Championship™.</w:t>
      </w:r>
      <w:r w:rsidRPr="00DB79C4">
        <w:rPr>
          <w:rFonts w:ascii="Segoe UI" w:hAnsi="Segoe UI" w:cs="Segoe UI"/>
          <w:sz w:val="20"/>
          <w:szCs w:val="20"/>
        </w:rPr>
        <w:br/>
      </w:r>
    </w:p>
    <w:p w14:paraId="7D768232" w14:textId="259D7B76" w:rsidR="00DB79C4" w:rsidRDefault="00DB79C4" w:rsidP="00DB79C4">
      <w:pPr>
        <w:pStyle w:val="NormalWeb"/>
        <w:spacing w:before="0" w:beforeAutospacing="0" w:after="0" w:afterAutospacing="0"/>
        <w:rPr>
          <w:rFonts w:ascii="Segoe UI" w:hAnsi="Segoe UI" w:cs="Segoe UI"/>
          <w:sz w:val="20"/>
          <w:szCs w:val="20"/>
        </w:rPr>
      </w:pPr>
      <w:r w:rsidRPr="00DB79C4">
        <w:rPr>
          <w:rFonts w:ascii="Segoe UI" w:hAnsi="Segoe UI" w:cs="Segoe UI"/>
          <w:sz w:val="20"/>
          <w:szCs w:val="20"/>
        </w:rPr>
        <w:t>The F1 Formula 1 logo, F1 logo, Formula 1, F1, FIA FORMULA ONE WORLD CHAMPIONSHIP, GRAND PRIX and related marks are trademarks of Formula One Licensing BV, a Formula 1 company. © 202</w:t>
      </w:r>
      <w:r w:rsidR="00277A9D">
        <w:rPr>
          <w:rFonts w:ascii="Segoe UI" w:hAnsi="Segoe UI" w:cs="Segoe UI"/>
          <w:sz w:val="20"/>
          <w:szCs w:val="20"/>
        </w:rPr>
        <w:t>4</w:t>
      </w:r>
      <w:r w:rsidRPr="00DB79C4">
        <w:rPr>
          <w:rFonts w:ascii="Segoe UI" w:hAnsi="Segoe UI" w:cs="Segoe UI"/>
          <w:sz w:val="20"/>
          <w:szCs w:val="20"/>
        </w:rPr>
        <w:t xml:space="preserve"> Cover images Formula One World Championship Limited, a Formula 1 company. Licensed by Formula One World Championship Limited. The F2 FIA Formula 2 CHAMPIONSHIP logo, FIA Formula 2 CHAMPIONSHIP, FIA Formula 2, Formula 2, F2 and related marks are trademarks of the Federation Internationale de l’Automobile and used exclusively under licence.  All rights reserved. The FIA and FIA AfRS logos are trademarks of Federation Internationale de l’Automobile. All rights reserved.</w:t>
      </w:r>
    </w:p>
    <w:p w14:paraId="2FB6BCA3" w14:textId="77777777" w:rsidR="00DB79C4" w:rsidRPr="00DB79C4" w:rsidRDefault="00DB79C4" w:rsidP="00DB79C4">
      <w:pPr>
        <w:pStyle w:val="NormalWeb"/>
        <w:spacing w:before="0" w:beforeAutospacing="0" w:after="0" w:afterAutospacing="0"/>
        <w:rPr>
          <w:rFonts w:ascii="Segoe UI" w:hAnsi="Segoe UI" w:cs="Segoe UI"/>
          <w:sz w:val="20"/>
          <w:szCs w:val="20"/>
        </w:rPr>
      </w:pP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sectPr w:rsidR="001B248F" w:rsidRPr="0093731C" w:rsidSect="00694699">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74A71" w14:textId="77777777" w:rsidR="00694699" w:rsidRDefault="00694699" w:rsidP="007308B5">
      <w:r>
        <w:separator/>
      </w:r>
    </w:p>
    <w:p w14:paraId="48EFA917" w14:textId="77777777" w:rsidR="00694699" w:rsidRDefault="00694699"/>
  </w:endnote>
  <w:endnote w:type="continuationSeparator" w:id="0">
    <w:p w14:paraId="28AE2084" w14:textId="77777777" w:rsidR="00694699" w:rsidRDefault="00694699" w:rsidP="007308B5">
      <w:r>
        <w:continuationSeparator/>
      </w:r>
    </w:p>
    <w:p w14:paraId="3B222D30" w14:textId="77777777" w:rsidR="00694699" w:rsidRDefault="00694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D0A55" w14:textId="77777777" w:rsidR="00694699" w:rsidRDefault="00694699" w:rsidP="007308B5">
      <w:r>
        <w:separator/>
      </w:r>
    </w:p>
    <w:p w14:paraId="092227A3" w14:textId="77777777" w:rsidR="00694699" w:rsidRDefault="00694699"/>
  </w:footnote>
  <w:footnote w:type="continuationSeparator" w:id="0">
    <w:p w14:paraId="78249E45" w14:textId="77777777" w:rsidR="00694699" w:rsidRDefault="00694699" w:rsidP="007308B5">
      <w:r>
        <w:continuationSeparator/>
      </w:r>
    </w:p>
    <w:p w14:paraId="2FD8A90A" w14:textId="77777777" w:rsidR="00694699" w:rsidRDefault="00694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FADD3" w14:textId="57BC5B9C" w:rsidR="006C02CE" w:rsidRDefault="00B704C5" w:rsidP="00DB79C4">
    <w:pPr>
      <w:pStyle w:val="Header"/>
      <w:tabs>
        <w:tab w:val="clear" w:pos="4513"/>
        <w:tab w:val="clear" w:pos="9026"/>
        <w:tab w:val="left" w:pos="1776"/>
      </w:tabs>
    </w:pPr>
    <w:r w:rsidRPr="00B704C5">
      <w:rPr>
        <w:noProof/>
      </w:rPr>
      <w:drawing>
        <wp:anchor distT="0" distB="0" distL="114300" distR="114300" simplePos="0" relativeHeight="251659264" behindDoc="1" locked="0" layoutInCell="1" allowOverlap="1" wp14:anchorId="35A9E471" wp14:editId="0BEFFA9C">
          <wp:simplePos x="0" y="0"/>
          <wp:positionH relativeFrom="column">
            <wp:posOffset>-257175</wp:posOffset>
          </wp:positionH>
          <wp:positionV relativeFrom="paragraph">
            <wp:posOffset>-230505</wp:posOffset>
          </wp:positionV>
          <wp:extent cx="1857375" cy="457655"/>
          <wp:effectExtent l="0" t="0" r="0" b="0"/>
          <wp:wrapNone/>
          <wp:docPr id="1789605808" name="Picture 1" descr="A black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5808" name="Picture 1" descr="A black logo with white 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61503" cy="458672"/>
                  </a:xfrm>
                  <a:prstGeom prst="rect">
                    <a:avLst/>
                  </a:prstGeom>
                </pic:spPr>
              </pic:pic>
            </a:graphicData>
          </a:graphic>
          <wp14:sizeRelH relativeFrom="margin">
            <wp14:pctWidth>0</wp14:pctWidth>
          </wp14:sizeRelH>
          <wp14:sizeRelV relativeFrom="margin">
            <wp14:pctHeight>0</wp14:pctHeight>
          </wp14:sizeRelV>
        </wp:anchor>
      </w:drawing>
    </w:r>
    <w:r w:rsidR="00DB79C4">
      <w:tab/>
    </w: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71566"/>
    <w:multiLevelType w:val="hybridMultilevel"/>
    <w:tmpl w:val="48B2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4A2A38"/>
    <w:multiLevelType w:val="hybridMultilevel"/>
    <w:tmpl w:val="CE6E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0"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E75443"/>
    <w:multiLevelType w:val="hybridMultilevel"/>
    <w:tmpl w:val="4F5C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633490">
    <w:abstractNumId w:val="9"/>
  </w:num>
  <w:num w:numId="2" w16cid:durableId="1191650476">
    <w:abstractNumId w:val="31"/>
  </w:num>
  <w:num w:numId="3" w16cid:durableId="1159925115">
    <w:abstractNumId w:val="27"/>
  </w:num>
  <w:num w:numId="4" w16cid:durableId="1157110818">
    <w:abstractNumId w:val="26"/>
  </w:num>
  <w:num w:numId="5" w16cid:durableId="1773890069">
    <w:abstractNumId w:val="12"/>
  </w:num>
  <w:num w:numId="6" w16cid:durableId="997150377">
    <w:abstractNumId w:val="28"/>
  </w:num>
  <w:num w:numId="7" w16cid:durableId="1281497021">
    <w:abstractNumId w:val="24"/>
  </w:num>
  <w:num w:numId="8" w16cid:durableId="1140197675">
    <w:abstractNumId w:val="13"/>
  </w:num>
  <w:num w:numId="9" w16cid:durableId="1829056509">
    <w:abstractNumId w:val="7"/>
  </w:num>
  <w:num w:numId="10" w16cid:durableId="2086999201">
    <w:abstractNumId w:val="33"/>
  </w:num>
  <w:num w:numId="11" w16cid:durableId="1867404524">
    <w:abstractNumId w:val="20"/>
  </w:num>
  <w:num w:numId="12" w16cid:durableId="256720359">
    <w:abstractNumId w:val="21"/>
  </w:num>
  <w:num w:numId="13" w16cid:durableId="221067375">
    <w:abstractNumId w:val="11"/>
  </w:num>
  <w:num w:numId="14" w16cid:durableId="1649362591">
    <w:abstractNumId w:val="25"/>
  </w:num>
  <w:num w:numId="15" w16cid:durableId="585265916">
    <w:abstractNumId w:val="4"/>
  </w:num>
  <w:num w:numId="16" w16cid:durableId="582221928">
    <w:abstractNumId w:val="10"/>
  </w:num>
  <w:num w:numId="17" w16cid:durableId="1535338941">
    <w:abstractNumId w:val="6"/>
  </w:num>
  <w:num w:numId="18" w16cid:durableId="166955060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288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6799878">
    <w:abstractNumId w:val="2"/>
  </w:num>
  <w:num w:numId="21" w16cid:durableId="105202738">
    <w:abstractNumId w:val="16"/>
  </w:num>
  <w:num w:numId="22" w16cid:durableId="1064985052">
    <w:abstractNumId w:val="8"/>
  </w:num>
  <w:num w:numId="23" w16cid:durableId="1974676542">
    <w:abstractNumId w:val="30"/>
  </w:num>
  <w:num w:numId="24" w16cid:durableId="541332593">
    <w:abstractNumId w:val="32"/>
  </w:num>
  <w:num w:numId="25" w16cid:durableId="495537366">
    <w:abstractNumId w:val="18"/>
  </w:num>
  <w:num w:numId="26" w16cid:durableId="805245019">
    <w:abstractNumId w:val="29"/>
  </w:num>
  <w:num w:numId="27" w16cid:durableId="2137942273">
    <w:abstractNumId w:val="19"/>
  </w:num>
  <w:num w:numId="28" w16cid:durableId="1681859474">
    <w:abstractNumId w:val="15"/>
  </w:num>
  <w:num w:numId="29" w16cid:durableId="591620392">
    <w:abstractNumId w:val="17"/>
  </w:num>
  <w:num w:numId="30" w16cid:durableId="1274434655">
    <w:abstractNumId w:val="3"/>
  </w:num>
  <w:num w:numId="31" w16cid:durableId="2005813098">
    <w:abstractNumId w:val="22"/>
  </w:num>
  <w:num w:numId="32" w16cid:durableId="2016616348">
    <w:abstractNumId w:val="0"/>
  </w:num>
  <w:num w:numId="33" w16cid:durableId="865750649">
    <w:abstractNumId w:val="5"/>
  </w:num>
  <w:num w:numId="34" w16cid:durableId="359164579">
    <w:abstractNumId w:val="23"/>
  </w:num>
  <w:num w:numId="35" w16cid:durableId="1521778496">
    <w:abstractNumId w:val="1"/>
  </w:num>
  <w:num w:numId="36" w16cid:durableId="13536105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30E6"/>
    <w:rsid w:val="0000492E"/>
    <w:rsid w:val="000069AC"/>
    <w:rsid w:val="00006E54"/>
    <w:rsid w:val="000102E4"/>
    <w:rsid w:val="00011E67"/>
    <w:rsid w:val="0001235F"/>
    <w:rsid w:val="00013362"/>
    <w:rsid w:val="000143C6"/>
    <w:rsid w:val="0001496B"/>
    <w:rsid w:val="00016AAF"/>
    <w:rsid w:val="00016F28"/>
    <w:rsid w:val="0001784D"/>
    <w:rsid w:val="00017A6F"/>
    <w:rsid w:val="00017CE1"/>
    <w:rsid w:val="000208DB"/>
    <w:rsid w:val="0002129C"/>
    <w:rsid w:val="00021977"/>
    <w:rsid w:val="000219BA"/>
    <w:rsid w:val="00023388"/>
    <w:rsid w:val="00024D9B"/>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4601D"/>
    <w:rsid w:val="00046447"/>
    <w:rsid w:val="00050CFD"/>
    <w:rsid w:val="0005145C"/>
    <w:rsid w:val="0005253D"/>
    <w:rsid w:val="00052B14"/>
    <w:rsid w:val="00052D52"/>
    <w:rsid w:val="00052D6C"/>
    <w:rsid w:val="000536AE"/>
    <w:rsid w:val="00054739"/>
    <w:rsid w:val="00054784"/>
    <w:rsid w:val="0005723B"/>
    <w:rsid w:val="0006029E"/>
    <w:rsid w:val="0006030A"/>
    <w:rsid w:val="00062E33"/>
    <w:rsid w:val="0006356C"/>
    <w:rsid w:val="00064363"/>
    <w:rsid w:val="0006503D"/>
    <w:rsid w:val="0007058D"/>
    <w:rsid w:val="00070633"/>
    <w:rsid w:val="000708E5"/>
    <w:rsid w:val="00072284"/>
    <w:rsid w:val="0007364B"/>
    <w:rsid w:val="0007375E"/>
    <w:rsid w:val="00073BFD"/>
    <w:rsid w:val="00080CDB"/>
    <w:rsid w:val="00081DBE"/>
    <w:rsid w:val="00081E88"/>
    <w:rsid w:val="0008242A"/>
    <w:rsid w:val="00082B31"/>
    <w:rsid w:val="000856F5"/>
    <w:rsid w:val="00085E50"/>
    <w:rsid w:val="00087A90"/>
    <w:rsid w:val="000913B0"/>
    <w:rsid w:val="00095354"/>
    <w:rsid w:val="000957B5"/>
    <w:rsid w:val="00096916"/>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C6644"/>
    <w:rsid w:val="000D0421"/>
    <w:rsid w:val="000D1EAE"/>
    <w:rsid w:val="000D2373"/>
    <w:rsid w:val="000D31CC"/>
    <w:rsid w:val="000D3310"/>
    <w:rsid w:val="000D45CE"/>
    <w:rsid w:val="000D6893"/>
    <w:rsid w:val="000D7C1C"/>
    <w:rsid w:val="000E4258"/>
    <w:rsid w:val="000E4328"/>
    <w:rsid w:val="000E4C5B"/>
    <w:rsid w:val="000E559E"/>
    <w:rsid w:val="000E7471"/>
    <w:rsid w:val="000E7A5A"/>
    <w:rsid w:val="000F10CC"/>
    <w:rsid w:val="000F215D"/>
    <w:rsid w:val="000F2717"/>
    <w:rsid w:val="000F313E"/>
    <w:rsid w:val="000F35BD"/>
    <w:rsid w:val="000F3A54"/>
    <w:rsid w:val="000F4C14"/>
    <w:rsid w:val="000F69FE"/>
    <w:rsid w:val="00100262"/>
    <w:rsid w:val="001003E8"/>
    <w:rsid w:val="0010138D"/>
    <w:rsid w:val="001017BC"/>
    <w:rsid w:val="001032F9"/>
    <w:rsid w:val="00103552"/>
    <w:rsid w:val="00104BF8"/>
    <w:rsid w:val="0010544F"/>
    <w:rsid w:val="00106E7C"/>
    <w:rsid w:val="00111FCC"/>
    <w:rsid w:val="00112296"/>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0F59"/>
    <w:rsid w:val="0015209B"/>
    <w:rsid w:val="001541B0"/>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77AA6"/>
    <w:rsid w:val="0018137C"/>
    <w:rsid w:val="00181D1E"/>
    <w:rsid w:val="00182FED"/>
    <w:rsid w:val="00183AC8"/>
    <w:rsid w:val="001847A4"/>
    <w:rsid w:val="0018627C"/>
    <w:rsid w:val="0018632F"/>
    <w:rsid w:val="001871F7"/>
    <w:rsid w:val="00194D05"/>
    <w:rsid w:val="00196173"/>
    <w:rsid w:val="00196E90"/>
    <w:rsid w:val="001A0149"/>
    <w:rsid w:val="001A05E9"/>
    <w:rsid w:val="001A0C55"/>
    <w:rsid w:val="001A1B5E"/>
    <w:rsid w:val="001A28EA"/>
    <w:rsid w:val="001A2A0F"/>
    <w:rsid w:val="001A397C"/>
    <w:rsid w:val="001A3D22"/>
    <w:rsid w:val="001A561C"/>
    <w:rsid w:val="001A72BF"/>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296B"/>
    <w:rsid w:val="001D3688"/>
    <w:rsid w:val="001D451F"/>
    <w:rsid w:val="001D4614"/>
    <w:rsid w:val="001D4BFC"/>
    <w:rsid w:val="001D637E"/>
    <w:rsid w:val="001D71B1"/>
    <w:rsid w:val="001D73B5"/>
    <w:rsid w:val="001D77F3"/>
    <w:rsid w:val="001E055D"/>
    <w:rsid w:val="001E17ED"/>
    <w:rsid w:val="001E181A"/>
    <w:rsid w:val="001E3799"/>
    <w:rsid w:val="001E4E15"/>
    <w:rsid w:val="001E5778"/>
    <w:rsid w:val="001E68E2"/>
    <w:rsid w:val="001F062B"/>
    <w:rsid w:val="001F1027"/>
    <w:rsid w:val="001F330F"/>
    <w:rsid w:val="001F56B0"/>
    <w:rsid w:val="001F5A36"/>
    <w:rsid w:val="001F5CF3"/>
    <w:rsid w:val="001F6CAE"/>
    <w:rsid w:val="001F768B"/>
    <w:rsid w:val="002014BC"/>
    <w:rsid w:val="002022E3"/>
    <w:rsid w:val="00202428"/>
    <w:rsid w:val="00202A57"/>
    <w:rsid w:val="00204C6A"/>
    <w:rsid w:val="00205A6C"/>
    <w:rsid w:val="00205B59"/>
    <w:rsid w:val="00206C68"/>
    <w:rsid w:val="002074E4"/>
    <w:rsid w:val="0021210D"/>
    <w:rsid w:val="00212B4E"/>
    <w:rsid w:val="002200EE"/>
    <w:rsid w:val="00222BF7"/>
    <w:rsid w:val="00224153"/>
    <w:rsid w:val="00226870"/>
    <w:rsid w:val="00231605"/>
    <w:rsid w:val="002327FF"/>
    <w:rsid w:val="0023318C"/>
    <w:rsid w:val="00235245"/>
    <w:rsid w:val="002364EE"/>
    <w:rsid w:val="002372D2"/>
    <w:rsid w:val="0023790D"/>
    <w:rsid w:val="00240124"/>
    <w:rsid w:val="00240317"/>
    <w:rsid w:val="00240C74"/>
    <w:rsid w:val="00243403"/>
    <w:rsid w:val="00244C7A"/>
    <w:rsid w:val="002457A0"/>
    <w:rsid w:val="00245CF1"/>
    <w:rsid w:val="00246B82"/>
    <w:rsid w:val="00247B43"/>
    <w:rsid w:val="00247BC3"/>
    <w:rsid w:val="0025231D"/>
    <w:rsid w:val="00254737"/>
    <w:rsid w:val="00254F46"/>
    <w:rsid w:val="002572B1"/>
    <w:rsid w:val="00260711"/>
    <w:rsid w:val="00261397"/>
    <w:rsid w:val="00261C43"/>
    <w:rsid w:val="00261D00"/>
    <w:rsid w:val="00265BF6"/>
    <w:rsid w:val="00265F60"/>
    <w:rsid w:val="0026641F"/>
    <w:rsid w:val="0026659D"/>
    <w:rsid w:val="002746D5"/>
    <w:rsid w:val="00277A9D"/>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4A1F"/>
    <w:rsid w:val="002B6589"/>
    <w:rsid w:val="002B67F7"/>
    <w:rsid w:val="002B79E8"/>
    <w:rsid w:val="002C0A79"/>
    <w:rsid w:val="002C0CB5"/>
    <w:rsid w:val="002C1CA1"/>
    <w:rsid w:val="002C203B"/>
    <w:rsid w:val="002C282F"/>
    <w:rsid w:val="002C3B10"/>
    <w:rsid w:val="002C5FB5"/>
    <w:rsid w:val="002C7B4A"/>
    <w:rsid w:val="002D13E5"/>
    <w:rsid w:val="002D2748"/>
    <w:rsid w:val="002D3CB4"/>
    <w:rsid w:val="002D443D"/>
    <w:rsid w:val="002D5321"/>
    <w:rsid w:val="002D5557"/>
    <w:rsid w:val="002D5570"/>
    <w:rsid w:val="002D62AE"/>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25C5"/>
    <w:rsid w:val="00303FE2"/>
    <w:rsid w:val="00305082"/>
    <w:rsid w:val="00305506"/>
    <w:rsid w:val="00305512"/>
    <w:rsid w:val="003068A8"/>
    <w:rsid w:val="003069A5"/>
    <w:rsid w:val="00307634"/>
    <w:rsid w:val="00312D3B"/>
    <w:rsid w:val="003150D2"/>
    <w:rsid w:val="003165FB"/>
    <w:rsid w:val="003169E9"/>
    <w:rsid w:val="00316AE2"/>
    <w:rsid w:val="00317B1C"/>
    <w:rsid w:val="00320629"/>
    <w:rsid w:val="003219A3"/>
    <w:rsid w:val="00322886"/>
    <w:rsid w:val="00322A75"/>
    <w:rsid w:val="00324B86"/>
    <w:rsid w:val="00324E68"/>
    <w:rsid w:val="003273A4"/>
    <w:rsid w:val="0033214F"/>
    <w:rsid w:val="00334A41"/>
    <w:rsid w:val="00335209"/>
    <w:rsid w:val="003374AB"/>
    <w:rsid w:val="003374DE"/>
    <w:rsid w:val="00337868"/>
    <w:rsid w:val="003407BE"/>
    <w:rsid w:val="003418D8"/>
    <w:rsid w:val="00341BE8"/>
    <w:rsid w:val="00343788"/>
    <w:rsid w:val="00344C9B"/>
    <w:rsid w:val="00345051"/>
    <w:rsid w:val="003452C1"/>
    <w:rsid w:val="003466C6"/>
    <w:rsid w:val="00346866"/>
    <w:rsid w:val="0035164F"/>
    <w:rsid w:val="00351963"/>
    <w:rsid w:val="00351F68"/>
    <w:rsid w:val="003521F8"/>
    <w:rsid w:val="003530CA"/>
    <w:rsid w:val="003538C4"/>
    <w:rsid w:val="0035544F"/>
    <w:rsid w:val="00361116"/>
    <w:rsid w:val="003616B4"/>
    <w:rsid w:val="00361AF2"/>
    <w:rsid w:val="00362E38"/>
    <w:rsid w:val="00363B20"/>
    <w:rsid w:val="00364654"/>
    <w:rsid w:val="00364894"/>
    <w:rsid w:val="003668D7"/>
    <w:rsid w:val="00371C95"/>
    <w:rsid w:val="00374937"/>
    <w:rsid w:val="00380335"/>
    <w:rsid w:val="00380CD9"/>
    <w:rsid w:val="00381848"/>
    <w:rsid w:val="00381A34"/>
    <w:rsid w:val="00382290"/>
    <w:rsid w:val="00386DAB"/>
    <w:rsid w:val="00387DB9"/>
    <w:rsid w:val="003920F1"/>
    <w:rsid w:val="0039231F"/>
    <w:rsid w:val="0039459E"/>
    <w:rsid w:val="003953D6"/>
    <w:rsid w:val="00395D57"/>
    <w:rsid w:val="00395ED5"/>
    <w:rsid w:val="003A0581"/>
    <w:rsid w:val="003A1C7D"/>
    <w:rsid w:val="003A2209"/>
    <w:rsid w:val="003A3751"/>
    <w:rsid w:val="003A5209"/>
    <w:rsid w:val="003A6158"/>
    <w:rsid w:val="003A6E1D"/>
    <w:rsid w:val="003A6E52"/>
    <w:rsid w:val="003A7DB7"/>
    <w:rsid w:val="003B00FA"/>
    <w:rsid w:val="003B18BA"/>
    <w:rsid w:val="003B1A56"/>
    <w:rsid w:val="003B1CD2"/>
    <w:rsid w:val="003B6886"/>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5C7C"/>
    <w:rsid w:val="003F6323"/>
    <w:rsid w:val="003F7334"/>
    <w:rsid w:val="00400ED2"/>
    <w:rsid w:val="00402A25"/>
    <w:rsid w:val="00403349"/>
    <w:rsid w:val="004040E0"/>
    <w:rsid w:val="0040433C"/>
    <w:rsid w:val="00405552"/>
    <w:rsid w:val="004061F6"/>
    <w:rsid w:val="00410D67"/>
    <w:rsid w:val="00411126"/>
    <w:rsid w:val="004152A5"/>
    <w:rsid w:val="00416443"/>
    <w:rsid w:val="00417CED"/>
    <w:rsid w:val="00422C5F"/>
    <w:rsid w:val="00422E9B"/>
    <w:rsid w:val="00422FA8"/>
    <w:rsid w:val="004230DD"/>
    <w:rsid w:val="0042352E"/>
    <w:rsid w:val="004245CA"/>
    <w:rsid w:val="00425886"/>
    <w:rsid w:val="00427AF0"/>
    <w:rsid w:val="00430751"/>
    <w:rsid w:val="00432A7A"/>
    <w:rsid w:val="00432C6C"/>
    <w:rsid w:val="004344D3"/>
    <w:rsid w:val="00435087"/>
    <w:rsid w:val="00435E95"/>
    <w:rsid w:val="004408F8"/>
    <w:rsid w:val="004409CD"/>
    <w:rsid w:val="004412D3"/>
    <w:rsid w:val="004435A1"/>
    <w:rsid w:val="004440C4"/>
    <w:rsid w:val="00444D60"/>
    <w:rsid w:val="0044505A"/>
    <w:rsid w:val="004460C3"/>
    <w:rsid w:val="0044662A"/>
    <w:rsid w:val="004474CD"/>
    <w:rsid w:val="004504F5"/>
    <w:rsid w:val="004550FE"/>
    <w:rsid w:val="00456B72"/>
    <w:rsid w:val="00457619"/>
    <w:rsid w:val="00457787"/>
    <w:rsid w:val="004601A0"/>
    <w:rsid w:val="004626F4"/>
    <w:rsid w:val="0046466F"/>
    <w:rsid w:val="004658CB"/>
    <w:rsid w:val="004666A6"/>
    <w:rsid w:val="004726CE"/>
    <w:rsid w:val="00474980"/>
    <w:rsid w:val="0048028C"/>
    <w:rsid w:val="00480A5B"/>
    <w:rsid w:val="00483C4F"/>
    <w:rsid w:val="00484F61"/>
    <w:rsid w:val="00486865"/>
    <w:rsid w:val="00487FD4"/>
    <w:rsid w:val="00491228"/>
    <w:rsid w:val="00491452"/>
    <w:rsid w:val="00491CA2"/>
    <w:rsid w:val="00491DE3"/>
    <w:rsid w:val="004938DA"/>
    <w:rsid w:val="00495385"/>
    <w:rsid w:val="0049586E"/>
    <w:rsid w:val="00495C8D"/>
    <w:rsid w:val="0049683C"/>
    <w:rsid w:val="00497CBE"/>
    <w:rsid w:val="004A0B31"/>
    <w:rsid w:val="004A1ED2"/>
    <w:rsid w:val="004A29D6"/>
    <w:rsid w:val="004A31A2"/>
    <w:rsid w:val="004A3B44"/>
    <w:rsid w:val="004A5408"/>
    <w:rsid w:val="004A7C64"/>
    <w:rsid w:val="004B001E"/>
    <w:rsid w:val="004B0B56"/>
    <w:rsid w:val="004B1261"/>
    <w:rsid w:val="004B72AA"/>
    <w:rsid w:val="004C029A"/>
    <w:rsid w:val="004C122E"/>
    <w:rsid w:val="004C296A"/>
    <w:rsid w:val="004C3F9A"/>
    <w:rsid w:val="004C6671"/>
    <w:rsid w:val="004C7138"/>
    <w:rsid w:val="004D1323"/>
    <w:rsid w:val="004D152C"/>
    <w:rsid w:val="004D2158"/>
    <w:rsid w:val="004D4AD1"/>
    <w:rsid w:val="004D4B3E"/>
    <w:rsid w:val="004D5159"/>
    <w:rsid w:val="004D5474"/>
    <w:rsid w:val="004D54CE"/>
    <w:rsid w:val="004D56F3"/>
    <w:rsid w:val="004D714F"/>
    <w:rsid w:val="004E163B"/>
    <w:rsid w:val="004E1E9E"/>
    <w:rsid w:val="004E2126"/>
    <w:rsid w:val="004E36A5"/>
    <w:rsid w:val="004E41A8"/>
    <w:rsid w:val="004E5AC4"/>
    <w:rsid w:val="004F099F"/>
    <w:rsid w:val="004F1FFB"/>
    <w:rsid w:val="004F20B8"/>
    <w:rsid w:val="004F24DA"/>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03"/>
    <w:rsid w:val="00562771"/>
    <w:rsid w:val="00563877"/>
    <w:rsid w:val="00564007"/>
    <w:rsid w:val="0056473E"/>
    <w:rsid w:val="005651F2"/>
    <w:rsid w:val="00570106"/>
    <w:rsid w:val="0057196C"/>
    <w:rsid w:val="00571FE3"/>
    <w:rsid w:val="005748B8"/>
    <w:rsid w:val="00574B54"/>
    <w:rsid w:val="0058174B"/>
    <w:rsid w:val="00583458"/>
    <w:rsid w:val="00584484"/>
    <w:rsid w:val="005845E7"/>
    <w:rsid w:val="005847DB"/>
    <w:rsid w:val="005875B1"/>
    <w:rsid w:val="00590F51"/>
    <w:rsid w:val="00591FBE"/>
    <w:rsid w:val="0059205C"/>
    <w:rsid w:val="005934F4"/>
    <w:rsid w:val="00593AAE"/>
    <w:rsid w:val="00594124"/>
    <w:rsid w:val="00594A3A"/>
    <w:rsid w:val="00595E98"/>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11"/>
    <w:rsid w:val="005B09E1"/>
    <w:rsid w:val="005B0FC6"/>
    <w:rsid w:val="005B19C8"/>
    <w:rsid w:val="005B1A36"/>
    <w:rsid w:val="005B212E"/>
    <w:rsid w:val="005B36EB"/>
    <w:rsid w:val="005B4912"/>
    <w:rsid w:val="005B5783"/>
    <w:rsid w:val="005B6FCD"/>
    <w:rsid w:val="005C1A34"/>
    <w:rsid w:val="005C2A0F"/>
    <w:rsid w:val="005C5A9A"/>
    <w:rsid w:val="005C6CCB"/>
    <w:rsid w:val="005D202E"/>
    <w:rsid w:val="005D2342"/>
    <w:rsid w:val="005D3166"/>
    <w:rsid w:val="005D5890"/>
    <w:rsid w:val="005D6B99"/>
    <w:rsid w:val="005D734F"/>
    <w:rsid w:val="005E0FE3"/>
    <w:rsid w:val="005E60B1"/>
    <w:rsid w:val="005E6798"/>
    <w:rsid w:val="005E67FE"/>
    <w:rsid w:val="005F2CCC"/>
    <w:rsid w:val="005F300C"/>
    <w:rsid w:val="005F31BA"/>
    <w:rsid w:val="005F38B0"/>
    <w:rsid w:val="005F4D17"/>
    <w:rsid w:val="005F67AA"/>
    <w:rsid w:val="005F772A"/>
    <w:rsid w:val="005F7A6A"/>
    <w:rsid w:val="005F7F3C"/>
    <w:rsid w:val="006001B2"/>
    <w:rsid w:val="00600628"/>
    <w:rsid w:val="00603BDD"/>
    <w:rsid w:val="00604673"/>
    <w:rsid w:val="00605D32"/>
    <w:rsid w:val="00607C9C"/>
    <w:rsid w:val="00611BEE"/>
    <w:rsid w:val="00613F90"/>
    <w:rsid w:val="006145CB"/>
    <w:rsid w:val="00614CDC"/>
    <w:rsid w:val="00616699"/>
    <w:rsid w:val="00620404"/>
    <w:rsid w:val="00622128"/>
    <w:rsid w:val="00622B23"/>
    <w:rsid w:val="00623277"/>
    <w:rsid w:val="00623544"/>
    <w:rsid w:val="00624A96"/>
    <w:rsid w:val="0062608D"/>
    <w:rsid w:val="006279C7"/>
    <w:rsid w:val="00630A9A"/>
    <w:rsid w:val="00632425"/>
    <w:rsid w:val="00632B6E"/>
    <w:rsid w:val="00635624"/>
    <w:rsid w:val="0063627A"/>
    <w:rsid w:val="00636627"/>
    <w:rsid w:val="006374BE"/>
    <w:rsid w:val="00637C1C"/>
    <w:rsid w:val="00637F9A"/>
    <w:rsid w:val="00640FC2"/>
    <w:rsid w:val="00642364"/>
    <w:rsid w:val="00642BA8"/>
    <w:rsid w:val="00644970"/>
    <w:rsid w:val="00645475"/>
    <w:rsid w:val="006464A1"/>
    <w:rsid w:val="0064654A"/>
    <w:rsid w:val="006531E3"/>
    <w:rsid w:val="006545FE"/>
    <w:rsid w:val="00655D87"/>
    <w:rsid w:val="00657A81"/>
    <w:rsid w:val="0066050F"/>
    <w:rsid w:val="00660A9C"/>
    <w:rsid w:val="0066132B"/>
    <w:rsid w:val="00661360"/>
    <w:rsid w:val="006622FD"/>
    <w:rsid w:val="00663B0C"/>
    <w:rsid w:val="00665063"/>
    <w:rsid w:val="006650E7"/>
    <w:rsid w:val="00665B3E"/>
    <w:rsid w:val="0067104D"/>
    <w:rsid w:val="00673217"/>
    <w:rsid w:val="006732B9"/>
    <w:rsid w:val="00673E1C"/>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5E5"/>
    <w:rsid w:val="00691633"/>
    <w:rsid w:val="00692C36"/>
    <w:rsid w:val="00693563"/>
    <w:rsid w:val="00694699"/>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38A6"/>
    <w:rsid w:val="006C4F9A"/>
    <w:rsid w:val="006D3048"/>
    <w:rsid w:val="006D34D2"/>
    <w:rsid w:val="006D38C4"/>
    <w:rsid w:val="006D4AFD"/>
    <w:rsid w:val="006D577B"/>
    <w:rsid w:val="006E11BA"/>
    <w:rsid w:val="006E125A"/>
    <w:rsid w:val="006E1CD4"/>
    <w:rsid w:val="006E23B8"/>
    <w:rsid w:val="006E3A3C"/>
    <w:rsid w:val="006E4D8E"/>
    <w:rsid w:val="006E5E35"/>
    <w:rsid w:val="006E714A"/>
    <w:rsid w:val="006E79EC"/>
    <w:rsid w:val="006E7B90"/>
    <w:rsid w:val="006F0028"/>
    <w:rsid w:val="006F0A11"/>
    <w:rsid w:val="006F1175"/>
    <w:rsid w:val="006F312C"/>
    <w:rsid w:val="006F312E"/>
    <w:rsid w:val="006F6D88"/>
    <w:rsid w:val="006F7C4E"/>
    <w:rsid w:val="006F7CBB"/>
    <w:rsid w:val="00703766"/>
    <w:rsid w:val="007046B1"/>
    <w:rsid w:val="007054B4"/>
    <w:rsid w:val="00705B5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077"/>
    <w:rsid w:val="007308B5"/>
    <w:rsid w:val="00731B3F"/>
    <w:rsid w:val="00731DD0"/>
    <w:rsid w:val="0073290D"/>
    <w:rsid w:val="007343A2"/>
    <w:rsid w:val="00734AD5"/>
    <w:rsid w:val="007358B7"/>
    <w:rsid w:val="0073761B"/>
    <w:rsid w:val="00737D24"/>
    <w:rsid w:val="007416E8"/>
    <w:rsid w:val="00743519"/>
    <w:rsid w:val="00743AE1"/>
    <w:rsid w:val="00747346"/>
    <w:rsid w:val="00747438"/>
    <w:rsid w:val="00747455"/>
    <w:rsid w:val="0075020D"/>
    <w:rsid w:val="007507F1"/>
    <w:rsid w:val="007554A5"/>
    <w:rsid w:val="00757C03"/>
    <w:rsid w:val="007623BF"/>
    <w:rsid w:val="00762821"/>
    <w:rsid w:val="00764DFB"/>
    <w:rsid w:val="0076680A"/>
    <w:rsid w:val="00766A13"/>
    <w:rsid w:val="0076796A"/>
    <w:rsid w:val="007702B5"/>
    <w:rsid w:val="00773077"/>
    <w:rsid w:val="00773305"/>
    <w:rsid w:val="00777479"/>
    <w:rsid w:val="00781B1F"/>
    <w:rsid w:val="00783121"/>
    <w:rsid w:val="0078312D"/>
    <w:rsid w:val="00784D49"/>
    <w:rsid w:val="0078599E"/>
    <w:rsid w:val="00786735"/>
    <w:rsid w:val="00787276"/>
    <w:rsid w:val="007923D4"/>
    <w:rsid w:val="0079335E"/>
    <w:rsid w:val="00793506"/>
    <w:rsid w:val="00793C82"/>
    <w:rsid w:val="00794FB7"/>
    <w:rsid w:val="00795436"/>
    <w:rsid w:val="007961DE"/>
    <w:rsid w:val="007968BB"/>
    <w:rsid w:val="00796F99"/>
    <w:rsid w:val="0079705E"/>
    <w:rsid w:val="007A3A37"/>
    <w:rsid w:val="007A57DB"/>
    <w:rsid w:val="007A5F42"/>
    <w:rsid w:val="007A7EAF"/>
    <w:rsid w:val="007A7F94"/>
    <w:rsid w:val="007B3A77"/>
    <w:rsid w:val="007B4741"/>
    <w:rsid w:val="007B521E"/>
    <w:rsid w:val="007B615D"/>
    <w:rsid w:val="007B6207"/>
    <w:rsid w:val="007B67F0"/>
    <w:rsid w:val="007B730B"/>
    <w:rsid w:val="007C077C"/>
    <w:rsid w:val="007C2BFF"/>
    <w:rsid w:val="007C51E4"/>
    <w:rsid w:val="007C6A7C"/>
    <w:rsid w:val="007D066D"/>
    <w:rsid w:val="007D2530"/>
    <w:rsid w:val="007D2DC3"/>
    <w:rsid w:val="007D5710"/>
    <w:rsid w:val="007D5955"/>
    <w:rsid w:val="007D75CA"/>
    <w:rsid w:val="007D78FC"/>
    <w:rsid w:val="007E0779"/>
    <w:rsid w:val="007E116D"/>
    <w:rsid w:val="007E7B65"/>
    <w:rsid w:val="007E7C37"/>
    <w:rsid w:val="007F0741"/>
    <w:rsid w:val="007F138B"/>
    <w:rsid w:val="007F205D"/>
    <w:rsid w:val="007F3C0A"/>
    <w:rsid w:val="007F3E42"/>
    <w:rsid w:val="007F5F44"/>
    <w:rsid w:val="007F62E5"/>
    <w:rsid w:val="007F6D8D"/>
    <w:rsid w:val="00800DD8"/>
    <w:rsid w:val="00802C95"/>
    <w:rsid w:val="00803F2C"/>
    <w:rsid w:val="00804CA4"/>
    <w:rsid w:val="008056FE"/>
    <w:rsid w:val="00805FC3"/>
    <w:rsid w:val="00806B53"/>
    <w:rsid w:val="00810798"/>
    <w:rsid w:val="008129B2"/>
    <w:rsid w:val="00812C10"/>
    <w:rsid w:val="00812E40"/>
    <w:rsid w:val="008133D2"/>
    <w:rsid w:val="008136D2"/>
    <w:rsid w:val="00813A9D"/>
    <w:rsid w:val="00813BF4"/>
    <w:rsid w:val="00813C05"/>
    <w:rsid w:val="00816D28"/>
    <w:rsid w:val="00821097"/>
    <w:rsid w:val="00822427"/>
    <w:rsid w:val="00822C12"/>
    <w:rsid w:val="0082429D"/>
    <w:rsid w:val="00825231"/>
    <w:rsid w:val="008254AF"/>
    <w:rsid w:val="0083085A"/>
    <w:rsid w:val="0083467D"/>
    <w:rsid w:val="00835A0F"/>
    <w:rsid w:val="00835E01"/>
    <w:rsid w:val="008366AD"/>
    <w:rsid w:val="00836C79"/>
    <w:rsid w:val="00836DB3"/>
    <w:rsid w:val="00836EA3"/>
    <w:rsid w:val="00842648"/>
    <w:rsid w:val="008428F4"/>
    <w:rsid w:val="00842DAF"/>
    <w:rsid w:val="00843D32"/>
    <w:rsid w:val="00843F1A"/>
    <w:rsid w:val="00844288"/>
    <w:rsid w:val="0084508A"/>
    <w:rsid w:val="00852031"/>
    <w:rsid w:val="0085279F"/>
    <w:rsid w:val="00852A13"/>
    <w:rsid w:val="008539EB"/>
    <w:rsid w:val="00853CCD"/>
    <w:rsid w:val="008549B6"/>
    <w:rsid w:val="0085510F"/>
    <w:rsid w:val="00856831"/>
    <w:rsid w:val="00856943"/>
    <w:rsid w:val="008578E5"/>
    <w:rsid w:val="00861315"/>
    <w:rsid w:val="0086178C"/>
    <w:rsid w:val="00865075"/>
    <w:rsid w:val="008657C6"/>
    <w:rsid w:val="00867021"/>
    <w:rsid w:val="00867CFD"/>
    <w:rsid w:val="0087090D"/>
    <w:rsid w:val="008728E2"/>
    <w:rsid w:val="008753A4"/>
    <w:rsid w:val="0087594D"/>
    <w:rsid w:val="008774F3"/>
    <w:rsid w:val="00880257"/>
    <w:rsid w:val="00882BF8"/>
    <w:rsid w:val="008851DD"/>
    <w:rsid w:val="008872D0"/>
    <w:rsid w:val="00887931"/>
    <w:rsid w:val="008904FA"/>
    <w:rsid w:val="00890F80"/>
    <w:rsid w:val="008921C0"/>
    <w:rsid w:val="008926D7"/>
    <w:rsid w:val="008951BB"/>
    <w:rsid w:val="008952BE"/>
    <w:rsid w:val="008953DE"/>
    <w:rsid w:val="008971CF"/>
    <w:rsid w:val="008A1C8A"/>
    <w:rsid w:val="008A2105"/>
    <w:rsid w:val="008A4159"/>
    <w:rsid w:val="008A43B6"/>
    <w:rsid w:val="008A68EC"/>
    <w:rsid w:val="008B1D44"/>
    <w:rsid w:val="008B248C"/>
    <w:rsid w:val="008B26C6"/>
    <w:rsid w:val="008B2B87"/>
    <w:rsid w:val="008B4AB3"/>
    <w:rsid w:val="008B5385"/>
    <w:rsid w:val="008B5CD1"/>
    <w:rsid w:val="008C3AB2"/>
    <w:rsid w:val="008C4A1F"/>
    <w:rsid w:val="008C5D1E"/>
    <w:rsid w:val="008C686B"/>
    <w:rsid w:val="008D02F8"/>
    <w:rsid w:val="008D07E4"/>
    <w:rsid w:val="008D1BC0"/>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1F2C"/>
    <w:rsid w:val="008F2576"/>
    <w:rsid w:val="008F25F8"/>
    <w:rsid w:val="008F354A"/>
    <w:rsid w:val="0090085A"/>
    <w:rsid w:val="00900920"/>
    <w:rsid w:val="009013F1"/>
    <w:rsid w:val="00901D51"/>
    <w:rsid w:val="0090227C"/>
    <w:rsid w:val="00904712"/>
    <w:rsid w:val="0090510A"/>
    <w:rsid w:val="009063ED"/>
    <w:rsid w:val="009078A5"/>
    <w:rsid w:val="00910138"/>
    <w:rsid w:val="00910A77"/>
    <w:rsid w:val="00911B72"/>
    <w:rsid w:val="00911EF9"/>
    <w:rsid w:val="009138ED"/>
    <w:rsid w:val="00920DAE"/>
    <w:rsid w:val="00921E5E"/>
    <w:rsid w:val="00923C70"/>
    <w:rsid w:val="0092589F"/>
    <w:rsid w:val="009268E2"/>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320"/>
    <w:rsid w:val="00956F42"/>
    <w:rsid w:val="00957DE0"/>
    <w:rsid w:val="00960DF5"/>
    <w:rsid w:val="00961163"/>
    <w:rsid w:val="009613C5"/>
    <w:rsid w:val="00961BE5"/>
    <w:rsid w:val="00962262"/>
    <w:rsid w:val="00962299"/>
    <w:rsid w:val="009636BA"/>
    <w:rsid w:val="0096478F"/>
    <w:rsid w:val="0096513F"/>
    <w:rsid w:val="0096623D"/>
    <w:rsid w:val="009666E7"/>
    <w:rsid w:val="009702C7"/>
    <w:rsid w:val="009705D3"/>
    <w:rsid w:val="00970783"/>
    <w:rsid w:val="00974DC4"/>
    <w:rsid w:val="00974E25"/>
    <w:rsid w:val="00977DD2"/>
    <w:rsid w:val="009808E9"/>
    <w:rsid w:val="009813E8"/>
    <w:rsid w:val="009829B4"/>
    <w:rsid w:val="00983994"/>
    <w:rsid w:val="00984829"/>
    <w:rsid w:val="00986703"/>
    <w:rsid w:val="0098682E"/>
    <w:rsid w:val="00986A9F"/>
    <w:rsid w:val="00991923"/>
    <w:rsid w:val="009934D5"/>
    <w:rsid w:val="00995C12"/>
    <w:rsid w:val="009972F9"/>
    <w:rsid w:val="009A0B12"/>
    <w:rsid w:val="009A1646"/>
    <w:rsid w:val="009A6434"/>
    <w:rsid w:val="009A76CF"/>
    <w:rsid w:val="009A777B"/>
    <w:rsid w:val="009B0F1A"/>
    <w:rsid w:val="009B27BB"/>
    <w:rsid w:val="009B3E51"/>
    <w:rsid w:val="009B3EC4"/>
    <w:rsid w:val="009B6C99"/>
    <w:rsid w:val="009B7CD9"/>
    <w:rsid w:val="009C03A9"/>
    <w:rsid w:val="009C0FA8"/>
    <w:rsid w:val="009C3C85"/>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4E64"/>
    <w:rsid w:val="00A15DDC"/>
    <w:rsid w:val="00A15F01"/>
    <w:rsid w:val="00A23408"/>
    <w:rsid w:val="00A24EDF"/>
    <w:rsid w:val="00A2599A"/>
    <w:rsid w:val="00A3057C"/>
    <w:rsid w:val="00A30FB5"/>
    <w:rsid w:val="00A318F9"/>
    <w:rsid w:val="00A32BEE"/>
    <w:rsid w:val="00A338CC"/>
    <w:rsid w:val="00A339C0"/>
    <w:rsid w:val="00A34F1E"/>
    <w:rsid w:val="00A355B9"/>
    <w:rsid w:val="00A3597D"/>
    <w:rsid w:val="00A3664B"/>
    <w:rsid w:val="00A37ACD"/>
    <w:rsid w:val="00A37CC4"/>
    <w:rsid w:val="00A45669"/>
    <w:rsid w:val="00A4705A"/>
    <w:rsid w:val="00A47979"/>
    <w:rsid w:val="00A47E73"/>
    <w:rsid w:val="00A47F90"/>
    <w:rsid w:val="00A52821"/>
    <w:rsid w:val="00A54871"/>
    <w:rsid w:val="00A55C32"/>
    <w:rsid w:val="00A56209"/>
    <w:rsid w:val="00A5687C"/>
    <w:rsid w:val="00A574CD"/>
    <w:rsid w:val="00A6041A"/>
    <w:rsid w:val="00A621F5"/>
    <w:rsid w:val="00A62D4D"/>
    <w:rsid w:val="00A649C1"/>
    <w:rsid w:val="00A71EA0"/>
    <w:rsid w:val="00A7242D"/>
    <w:rsid w:val="00A726AE"/>
    <w:rsid w:val="00A73E35"/>
    <w:rsid w:val="00A74651"/>
    <w:rsid w:val="00A74E3C"/>
    <w:rsid w:val="00A779E1"/>
    <w:rsid w:val="00A8098C"/>
    <w:rsid w:val="00A82301"/>
    <w:rsid w:val="00A832F0"/>
    <w:rsid w:val="00A83ABA"/>
    <w:rsid w:val="00A847EA"/>
    <w:rsid w:val="00A8689B"/>
    <w:rsid w:val="00A87C23"/>
    <w:rsid w:val="00A87DFE"/>
    <w:rsid w:val="00A908E7"/>
    <w:rsid w:val="00A91960"/>
    <w:rsid w:val="00A948D2"/>
    <w:rsid w:val="00A95682"/>
    <w:rsid w:val="00A95906"/>
    <w:rsid w:val="00A95ACC"/>
    <w:rsid w:val="00A95CDF"/>
    <w:rsid w:val="00A96940"/>
    <w:rsid w:val="00A96986"/>
    <w:rsid w:val="00A96A2A"/>
    <w:rsid w:val="00AA038F"/>
    <w:rsid w:val="00AA0A39"/>
    <w:rsid w:val="00AA0E11"/>
    <w:rsid w:val="00AA1ED0"/>
    <w:rsid w:val="00AA2FF6"/>
    <w:rsid w:val="00AA3F0C"/>
    <w:rsid w:val="00AA470F"/>
    <w:rsid w:val="00AA5BFB"/>
    <w:rsid w:val="00AA77D4"/>
    <w:rsid w:val="00AB295C"/>
    <w:rsid w:val="00AB2FCA"/>
    <w:rsid w:val="00AB3991"/>
    <w:rsid w:val="00AB48FE"/>
    <w:rsid w:val="00AB605C"/>
    <w:rsid w:val="00AB7732"/>
    <w:rsid w:val="00AB78D7"/>
    <w:rsid w:val="00AB7AEC"/>
    <w:rsid w:val="00AC0B8B"/>
    <w:rsid w:val="00AC0DBA"/>
    <w:rsid w:val="00AC2279"/>
    <w:rsid w:val="00AC3C95"/>
    <w:rsid w:val="00AC512D"/>
    <w:rsid w:val="00AC6710"/>
    <w:rsid w:val="00AC7444"/>
    <w:rsid w:val="00AD1603"/>
    <w:rsid w:val="00AD192B"/>
    <w:rsid w:val="00AD2125"/>
    <w:rsid w:val="00AD2292"/>
    <w:rsid w:val="00AD2B37"/>
    <w:rsid w:val="00AD40A1"/>
    <w:rsid w:val="00AD413D"/>
    <w:rsid w:val="00AD5703"/>
    <w:rsid w:val="00AD78DA"/>
    <w:rsid w:val="00AE2584"/>
    <w:rsid w:val="00AE2BE5"/>
    <w:rsid w:val="00AE39B5"/>
    <w:rsid w:val="00AE3DEE"/>
    <w:rsid w:val="00AE47C2"/>
    <w:rsid w:val="00AE481E"/>
    <w:rsid w:val="00AF0148"/>
    <w:rsid w:val="00AF34DA"/>
    <w:rsid w:val="00AF479D"/>
    <w:rsid w:val="00AF546C"/>
    <w:rsid w:val="00AF5817"/>
    <w:rsid w:val="00AF5E75"/>
    <w:rsid w:val="00AF61F4"/>
    <w:rsid w:val="00AF6F97"/>
    <w:rsid w:val="00AF7E5E"/>
    <w:rsid w:val="00B00BAA"/>
    <w:rsid w:val="00B01703"/>
    <w:rsid w:val="00B036EF"/>
    <w:rsid w:val="00B03A47"/>
    <w:rsid w:val="00B05651"/>
    <w:rsid w:val="00B05C38"/>
    <w:rsid w:val="00B07A21"/>
    <w:rsid w:val="00B07AB8"/>
    <w:rsid w:val="00B07E1E"/>
    <w:rsid w:val="00B12BEC"/>
    <w:rsid w:val="00B1671A"/>
    <w:rsid w:val="00B1680B"/>
    <w:rsid w:val="00B20399"/>
    <w:rsid w:val="00B203D3"/>
    <w:rsid w:val="00B210B4"/>
    <w:rsid w:val="00B23E1C"/>
    <w:rsid w:val="00B23FD7"/>
    <w:rsid w:val="00B2430A"/>
    <w:rsid w:val="00B248E8"/>
    <w:rsid w:val="00B258AA"/>
    <w:rsid w:val="00B2600A"/>
    <w:rsid w:val="00B262E5"/>
    <w:rsid w:val="00B27C53"/>
    <w:rsid w:val="00B30DA5"/>
    <w:rsid w:val="00B328A8"/>
    <w:rsid w:val="00B32B9C"/>
    <w:rsid w:val="00B35FDF"/>
    <w:rsid w:val="00B37783"/>
    <w:rsid w:val="00B40CCB"/>
    <w:rsid w:val="00B41ABB"/>
    <w:rsid w:val="00B4399A"/>
    <w:rsid w:val="00B44390"/>
    <w:rsid w:val="00B44E4F"/>
    <w:rsid w:val="00B451ED"/>
    <w:rsid w:val="00B46592"/>
    <w:rsid w:val="00B46AD9"/>
    <w:rsid w:val="00B46CCD"/>
    <w:rsid w:val="00B5076A"/>
    <w:rsid w:val="00B50C1B"/>
    <w:rsid w:val="00B52BD3"/>
    <w:rsid w:val="00B53255"/>
    <w:rsid w:val="00B54075"/>
    <w:rsid w:val="00B54CC2"/>
    <w:rsid w:val="00B559ED"/>
    <w:rsid w:val="00B55C5B"/>
    <w:rsid w:val="00B56D65"/>
    <w:rsid w:val="00B57439"/>
    <w:rsid w:val="00B57D6B"/>
    <w:rsid w:val="00B60771"/>
    <w:rsid w:val="00B62486"/>
    <w:rsid w:val="00B64818"/>
    <w:rsid w:val="00B64E71"/>
    <w:rsid w:val="00B6764A"/>
    <w:rsid w:val="00B704C5"/>
    <w:rsid w:val="00B727C3"/>
    <w:rsid w:val="00B752A2"/>
    <w:rsid w:val="00B77B56"/>
    <w:rsid w:val="00B8118D"/>
    <w:rsid w:val="00B83095"/>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35D4"/>
    <w:rsid w:val="00BB44FB"/>
    <w:rsid w:val="00BB4A91"/>
    <w:rsid w:val="00BB5393"/>
    <w:rsid w:val="00BB599D"/>
    <w:rsid w:val="00BB787C"/>
    <w:rsid w:val="00BC0E9B"/>
    <w:rsid w:val="00BC2B3D"/>
    <w:rsid w:val="00BC2CAA"/>
    <w:rsid w:val="00BC3A47"/>
    <w:rsid w:val="00BC3F98"/>
    <w:rsid w:val="00BC4C98"/>
    <w:rsid w:val="00BC4E2B"/>
    <w:rsid w:val="00BC72BB"/>
    <w:rsid w:val="00BD04D3"/>
    <w:rsid w:val="00BD15EE"/>
    <w:rsid w:val="00BD3A1E"/>
    <w:rsid w:val="00BD3EB4"/>
    <w:rsid w:val="00BD79FC"/>
    <w:rsid w:val="00BE0CAB"/>
    <w:rsid w:val="00BE52CF"/>
    <w:rsid w:val="00BE64BE"/>
    <w:rsid w:val="00BE67EC"/>
    <w:rsid w:val="00BE743F"/>
    <w:rsid w:val="00BF0AED"/>
    <w:rsid w:val="00BF32AA"/>
    <w:rsid w:val="00BF3A66"/>
    <w:rsid w:val="00BF3FD5"/>
    <w:rsid w:val="00BF52BA"/>
    <w:rsid w:val="00BF59DC"/>
    <w:rsid w:val="00BF6070"/>
    <w:rsid w:val="00C019D2"/>
    <w:rsid w:val="00C01E4F"/>
    <w:rsid w:val="00C028B5"/>
    <w:rsid w:val="00C0429F"/>
    <w:rsid w:val="00C05370"/>
    <w:rsid w:val="00C05C87"/>
    <w:rsid w:val="00C068F1"/>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748"/>
    <w:rsid w:val="00C30E53"/>
    <w:rsid w:val="00C32B40"/>
    <w:rsid w:val="00C33F38"/>
    <w:rsid w:val="00C345CA"/>
    <w:rsid w:val="00C3530D"/>
    <w:rsid w:val="00C35D0C"/>
    <w:rsid w:val="00C37858"/>
    <w:rsid w:val="00C41C9E"/>
    <w:rsid w:val="00C444CA"/>
    <w:rsid w:val="00C44D53"/>
    <w:rsid w:val="00C4573E"/>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4EE7"/>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0DC3"/>
    <w:rsid w:val="00CC1C05"/>
    <w:rsid w:val="00CC1E04"/>
    <w:rsid w:val="00CC2C20"/>
    <w:rsid w:val="00CC568F"/>
    <w:rsid w:val="00CC6FBE"/>
    <w:rsid w:val="00CC77D7"/>
    <w:rsid w:val="00CD0588"/>
    <w:rsid w:val="00CD174F"/>
    <w:rsid w:val="00CD252D"/>
    <w:rsid w:val="00CD4C7B"/>
    <w:rsid w:val="00CD4EA8"/>
    <w:rsid w:val="00CD5478"/>
    <w:rsid w:val="00CD7A6E"/>
    <w:rsid w:val="00CE03E1"/>
    <w:rsid w:val="00CE1569"/>
    <w:rsid w:val="00CE1AC2"/>
    <w:rsid w:val="00CE1D1A"/>
    <w:rsid w:val="00CE3C51"/>
    <w:rsid w:val="00CE4A52"/>
    <w:rsid w:val="00CE4EC5"/>
    <w:rsid w:val="00CE5334"/>
    <w:rsid w:val="00CE655C"/>
    <w:rsid w:val="00CE65FC"/>
    <w:rsid w:val="00CE6C06"/>
    <w:rsid w:val="00CE7E2F"/>
    <w:rsid w:val="00CF15E2"/>
    <w:rsid w:val="00CF1882"/>
    <w:rsid w:val="00CF2684"/>
    <w:rsid w:val="00CF4403"/>
    <w:rsid w:val="00D006CB"/>
    <w:rsid w:val="00D0083C"/>
    <w:rsid w:val="00D01613"/>
    <w:rsid w:val="00D02B0E"/>
    <w:rsid w:val="00D030C7"/>
    <w:rsid w:val="00D0536B"/>
    <w:rsid w:val="00D05E7A"/>
    <w:rsid w:val="00D060BA"/>
    <w:rsid w:val="00D11171"/>
    <w:rsid w:val="00D11FB4"/>
    <w:rsid w:val="00D126BD"/>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2D55"/>
    <w:rsid w:val="00D3308F"/>
    <w:rsid w:val="00D33E28"/>
    <w:rsid w:val="00D347BF"/>
    <w:rsid w:val="00D351B1"/>
    <w:rsid w:val="00D3731C"/>
    <w:rsid w:val="00D4030D"/>
    <w:rsid w:val="00D407A9"/>
    <w:rsid w:val="00D419A6"/>
    <w:rsid w:val="00D440AC"/>
    <w:rsid w:val="00D4596A"/>
    <w:rsid w:val="00D45C6C"/>
    <w:rsid w:val="00D47BE3"/>
    <w:rsid w:val="00D47E75"/>
    <w:rsid w:val="00D5009B"/>
    <w:rsid w:val="00D51569"/>
    <w:rsid w:val="00D5196A"/>
    <w:rsid w:val="00D52352"/>
    <w:rsid w:val="00D52E71"/>
    <w:rsid w:val="00D54C76"/>
    <w:rsid w:val="00D55B2B"/>
    <w:rsid w:val="00D5639B"/>
    <w:rsid w:val="00D57639"/>
    <w:rsid w:val="00D57CA8"/>
    <w:rsid w:val="00D57F95"/>
    <w:rsid w:val="00D6462A"/>
    <w:rsid w:val="00D66070"/>
    <w:rsid w:val="00D6633E"/>
    <w:rsid w:val="00D66563"/>
    <w:rsid w:val="00D6670C"/>
    <w:rsid w:val="00D67DC9"/>
    <w:rsid w:val="00D71712"/>
    <w:rsid w:val="00D72BDF"/>
    <w:rsid w:val="00D75143"/>
    <w:rsid w:val="00D75422"/>
    <w:rsid w:val="00D76991"/>
    <w:rsid w:val="00D76C49"/>
    <w:rsid w:val="00D80E27"/>
    <w:rsid w:val="00D81F77"/>
    <w:rsid w:val="00D8274C"/>
    <w:rsid w:val="00D82AD9"/>
    <w:rsid w:val="00D839E4"/>
    <w:rsid w:val="00D851ED"/>
    <w:rsid w:val="00D86FFB"/>
    <w:rsid w:val="00D87FA5"/>
    <w:rsid w:val="00D926CC"/>
    <w:rsid w:val="00D932BA"/>
    <w:rsid w:val="00D9359A"/>
    <w:rsid w:val="00D94AA0"/>
    <w:rsid w:val="00DA4DD7"/>
    <w:rsid w:val="00DA5850"/>
    <w:rsid w:val="00DA6FFC"/>
    <w:rsid w:val="00DA7DE6"/>
    <w:rsid w:val="00DB014F"/>
    <w:rsid w:val="00DB2465"/>
    <w:rsid w:val="00DB38EF"/>
    <w:rsid w:val="00DB4114"/>
    <w:rsid w:val="00DB6EF0"/>
    <w:rsid w:val="00DB7753"/>
    <w:rsid w:val="00DB79C4"/>
    <w:rsid w:val="00DB7BC8"/>
    <w:rsid w:val="00DC075B"/>
    <w:rsid w:val="00DC278F"/>
    <w:rsid w:val="00DC356B"/>
    <w:rsid w:val="00DC356F"/>
    <w:rsid w:val="00DC3A02"/>
    <w:rsid w:val="00DC3D14"/>
    <w:rsid w:val="00DC503B"/>
    <w:rsid w:val="00DC51DD"/>
    <w:rsid w:val="00DC78FD"/>
    <w:rsid w:val="00DD1E51"/>
    <w:rsid w:val="00DD7B47"/>
    <w:rsid w:val="00DE0949"/>
    <w:rsid w:val="00DE18E7"/>
    <w:rsid w:val="00DE20AA"/>
    <w:rsid w:val="00DE27A0"/>
    <w:rsid w:val="00DE439F"/>
    <w:rsid w:val="00DE5B63"/>
    <w:rsid w:val="00DF2290"/>
    <w:rsid w:val="00DF24FC"/>
    <w:rsid w:val="00DF5215"/>
    <w:rsid w:val="00DF54C1"/>
    <w:rsid w:val="00DF5EAD"/>
    <w:rsid w:val="00DF6624"/>
    <w:rsid w:val="00DF6838"/>
    <w:rsid w:val="00E001A4"/>
    <w:rsid w:val="00E018F6"/>
    <w:rsid w:val="00E01E5F"/>
    <w:rsid w:val="00E0286E"/>
    <w:rsid w:val="00E02BDD"/>
    <w:rsid w:val="00E033DD"/>
    <w:rsid w:val="00E03E49"/>
    <w:rsid w:val="00E055B4"/>
    <w:rsid w:val="00E057C4"/>
    <w:rsid w:val="00E0681C"/>
    <w:rsid w:val="00E07A4B"/>
    <w:rsid w:val="00E10ADE"/>
    <w:rsid w:val="00E11B5E"/>
    <w:rsid w:val="00E12603"/>
    <w:rsid w:val="00E12CD0"/>
    <w:rsid w:val="00E14886"/>
    <w:rsid w:val="00E1506D"/>
    <w:rsid w:val="00E1521A"/>
    <w:rsid w:val="00E1550E"/>
    <w:rsid w:val="00E15CE1"/>
    <w:rsid w:val="00E16C89"/>
    <w:rsid w:val="00E16FDE"/>
    <w:rsid w:val="00E211B7"/>
    <w:rsid w:val="00E242E2"/>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635D0"/>
    <w:rsid w:val="00E71F07"/>
    <w:rsid w:val="00E735CA"/>
    <w:rsid w:val="00E76AAA"/>
    <w:rsid w:val="00E80753"/>
    <w:rsid w:val="00E80809"/>
    <w:rsid w:val="00E8111F"/>
    <w:rsid w:val="00E82526"/>
    <w:rsid w:val="00E83BD0"/>
    <w:rsid w:val="00E83CCE"/>
    <w:rsid w:val="00E83E6D"/>
    <w:rsid w:val="00E848C2"/>
    <w:rsid w:val="00E86005"/>
    <w:rsid w:val="00E917F3"/>
    <w:rsid w:val="00E940EB"/>
    <w:rsid w:val="00E958A2"/>
    <w:rsid w:val="00E96B0B"/>
    <w:rsid w:val="00E96E0F"/>
    <w:rsid w:val="00E978F9"/>
    <w:rsid w:val="00EA002C"/>
    <w:rsid w:val="00EA0A98"/>
    <w:rsid w:val="00EA121E"/>
    <w:rsid w:val="00EA1886"/>
    <w:rsid w:val="00EA1A92"/>
    <w:rsid w:val="00EA232B"/>
    <w:rsid w:val="00EA3564"/>
    <w:rsid w:val="00EA3D62"/>
    <w:rsid w:val="00EA4117"/>
    <w:rsid w:val="00EA5D8A"/>
    <w:rsid w:val="00EA64E2"/>
    <w:rsid w:val="00EA6780"/>
    <w:rsid w:val="00EA6788"/>
    <w:rsid w:val="00EA6A8E"/>
    <w:rsid w:val="00EA7557"/>
    <w:rsid w:val="00EB206B"/>
    <w:rsid w:val="00EB281D"/>
    <w:rsid w:val="00EB5FD8"/>
    <w:rsid w:val="00EB643F"/>
    <w:rsid w:val="00EB7FE6"/>
    <w:rsid w:val="00EC0D28"/>
    <w:rsid w:val="00EC1917"/>
    <w:rsid w:val="00EC275B"/>
    <w:rsid w:val="00EC3F75"/>
    <w:rsid w:val="00EC4968"/>
    <w:rsid w:val="00EC69E9"/>
    <w:rsid w:val="00EC769E"/>
    <w:rsid w:val="00ED1E4F"/>
    <w:rsid w:val="00ED4821"/>
    <w:rsid w:val="00ED67F5"/>
    <w:rsid w:val="00ED7798"/>
    <w:rsid w:val="00EE0966"/>
    <w:rsid w:val="00EE0B6E"/>
    <w:rsid w:val="00EE105C"/>
    <w:rsid w:val="00EE31E1"/>
    <w:rsid w:val="00EE32FD"/>
    <w:rsid w:val="00EE49F5"/>
    <w:rsid w:val="00EE5E24"/>
    <w:rsid w:val="00EE6CC2"/>
    <w:rsid w:val="00EE7C27"/>
    <w:rsid w:val="00EF01F4"/>
    <w:rsid w:val="00EF1158"/>
    <w:rsid w:val="00EF19B2"/>
    <w:rsid w:val="00EF1FBB"/>
    <w:rsid w:val="00EF5F69"/>
    <w:rsid w:val="00EF64EF"/>
    <w:rsid w:val="00F004B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359F"/>
    <w:rsid w:val="00F342E1"/>
    <w:rsid w:val="00F34E6E"/>
    <w:rsid w:val="00F35237"/>
    <w:rsid w:val="00F36123"/>
    <w:rsid w:val="00F36738"/>
    <w:rsid w:val="00F37DBF"/>
    <w:rsid w:val="00F4123D"/>
    <w:rsid w:val="00F41F99"/>
    <w:rsid w:val="00F42A37"/>
    <w:rsid w:val="00F4524E"/>
    <w:rsid w:val="00F45A3A"/>
    <w:rsid w:val="00F46FF7"/>
    <w:rsid w:val="00F51130"/>
    <w:rsid w:val="00F51650"/>
    <w:rsid w:val="00F5241D"/>
    <w:rsid w:val="00F53353"/>
    <w:rsid w:val="00F551AA"/>
    <w:rsid w:val="00F55EF4"/>
    <w:rsid w:val="00F607CD"/>
    <w:rsid w:val="00F60997"/>
    <w:rsid w:val="00F60C0E"/>
    <w:rsid w:val="00F64428"/>
    <w:rsid w:val="00F64D13"/>
    <w:rsid w:val="00F64D46"/>
    <w:rsid w:val="00F66E08"/>
    <w:rsid w:val="00F67068"/>
    <w:rsid w:val="00F705B9"/>
    <w:rsid w:val="00F70DE7"/>
    <w:rsid w:val="00F72D08"/>
    <w:rsid w:val="00F74446"/>
    <w:rsid w:val="00F74BC7"/>
    <w:rsid w:val="00F74F73"/>
    <w:rsid w:val="00F75054"/>
    <w:rsid w:val="00F755C8"/>
    <w:rsid w:val="00F77381"/>
    <w:rsid w:val="00F80600"/>
    <w:rsid w:val="00F845E2"/>
    <w:rsid w:val="00F8714F"/>
    <w:rsid w:val="00F87CC5"/>
    <w:rsid w:val="00F9382C"/>
    <w:rsid w:val="00F93B77"/>
    <w:rsid w:val="00F94750"/>
    <w:rsid w:val="00F9526F"/>
    <w:rsid w:val="00F97CE3"/>
    <w:rsid w:val="00FA130A"/>
    <w:rsid w:val="00FA5DD0"/>
    <w:rsid w:val="00FA7769"/>
    <w:rsid w:val="00FB07FE"/>
    <w:rsid w:val="00FB121D"/>
    <w:rsid w:val="00FB2477"/>
    <w:rsid w:val="00FB2FCC"/>
    <w:rsid w:val="00FB367A"/>
    <w:rsid w:val="00FB3949"/>
    <w:rsid w:val="00FB3F2A"/>
    <w:rsid w:val="00FB5A13"/>
    <w:rsid w:val="00FB5B31"/>
    <w:rsid w:val="00FB600F"/>
    <w:rsid w:val="00FC0290"/>
    <w:rsid w:val="00FC0F1B"/>
    <w:rsid w:val="00FC240E"/>
    <w:rsid w:val="00FC2453"/>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 w:type="paragraph" w:styleId="NormalWeb">
    <w:name w:val="Normal (Web)"/>
    <w:basedOn w:val="Normal"/>
    <w:uiPriority w:val="99"/>
    <w:semiHidden/>
    <w:unhideWhenUsed/>
    <w:rsid w:val="00DB79C4"/>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234364712">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678965727">
      <w:bodyDiv w:val="1"/>
      <w:marLeft w:val="0"/>
      <w:marRight w:val="0"/>
      <w:marTop w:val="0"/>
      <w:marBottom w:val="0"/>
      <w:divBdr>
        <w:top w:val="none" w:sz="0" w:space="0" w:color="auto"/>
        <w:left w:val="none" w:sz="0" w:space="0" w:color="auto"/>
        <w:bottom w:val="none" w:sz="0" w:space="0" w:color="auto"/>
        <w:right w:val="none" w:sz="0" w:space="0" w:color="auto"/>
      </w:divBdr>
    </w:div>
    <w:div w:id="684677450">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094209628">
      <w:bodyDiv w:val="1"/>
      <w:marLeft w:val="0"/>
      <w:marRight w:val="0"/>
      <w:marTop w:val="0"/>
      <w:marBottom w:val="0"/>
      <w:divBdr>
        <w:top w:val="none" w:sz="0" w:space="0" w:color="auto"/>
        <w:left w:val="none" w:sz="0" w:space="0" w:color="auto"/>
        <w:bottom w:val="none" w:sz="0" w:space="0" w:color="auto"/>
        <w:right w:val="none" w:sz="0" w:space="0" w:color="auto"/>
      </w:divBdr>
    </w:div>
    <w:div w:id="1147285096">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01009165">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69158878">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792279834">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36918547">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6079656">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 w:id="21100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bd-p/f1-24-general-discussion-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swers.ea.com/t5/General-Discussion/F1-23-UDP-Specification/m-p/12633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swers.ea.com/t5/General-Discussion/F1-22-UDP-Specification/td-p/115512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Metadata/LabelInfo.xml><?xml version="1.0" encoding="utf-8"?>
<clbl:labelList xmlns:clbl="http://schemas.microsoft.com/office/2020/mipLabelMetadata">
  <clbl:label id="{cc74fc12-4142-400e-a653-f98bfa4b03ba}" enabled="0" method="" siteId="{cc74fc12-4142-400e-a653-f98bfa4b03ba}" removed="1"/>
</clbl:labelList>
</file>

<file path=docProps/app.xml><?xml version="1.0" encoding="utf-8"?>
<Properties xmlns="http://schemas.openxmlformats.org/officeDocument/2006/extended-properties" xmlns:vt="http://schemas.openxmlformats.org/officeDocument/2006/docPropsVTypes">
  <Template>F1</Template>
  <TotalTime>1</TotalTime>
  <Pages>32</Pages>
  <Words>9961</Words>
  <Characters>56781</Characters>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2024-05-22T09:26:00Z</dcterms:created>
  <dcterms:modified xsi:type="dcterms:W3CDTF">2024-05-22T09:27:00Z</dcterms:modified>
</cp:coreProperties>
</file>